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lang w:val="en-AU" w:eastAsia="en-US"/>
        </w:rPr>
        <w:id w:val="-69469859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ED6DF3" w14:paraId="5787450A" w14:textId="77777777">
            <w:tc>
              <w:tcPr>
                <w:tcW w:w="5746" w:type="dxa"/>
              </w:tcPr>
              <w:p w14:paraId="05959BD1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7B707F99" w14:textId="3C7EA871" w:rsidR="00ED6DF3" w:rsidRDefault="00000000">
          <w:r>
            <w:rPr>
              <w:noProof/>
            </w:rPr>
            <w:pict w14:anchorId="30EAD874">
              <v:group id="Group 29" o:spid="_x0000_s1032" style="position:absolute;margin-left:0;margin-top:0;width:444.95pt;height:380.15pt;z-index:25165772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33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" strokecolor="#a7bfde"/>
                <v:oval id="Oval 32" o:spid="_x0000_s1034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</w:rPr>
            <w:pict w14:anchorId="7B45B288">
              <v:group id="Group 24" o:spid="_x0000_s1029" style="position:absolute;margin-left:0;margin-top:0;width:287.3pt;height:226.8pt;z-index:251654656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ded4O/wDAADKCQAADgAAAAAAAAAAAAAAAAAu&#10;AgAAZHJzL2Uyb0RvYy54bWxQSwECLQAUAAYACAAAACEAxUq5+dwAAAAFAQAADwAAAAAAAAAAAAAA&#10;AABWBgAAZHJzL2Rvd25yZXYueG1sUEsFBgAAAAAEAAQA8wAAAF8HAAAAAA==&#10;" o:allowincell="f">
                <v:shape id="AutoShape 25" o:spid="_x0000_s1030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" strokecolor="#a7bfde"/>
                <v:oval id="Oval 26" o:spid="_x0000_s1031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14:paraId="25DC1129" w14:textId="23BF80C7" w:rsidR="00ED6DF3" w:rsidRDefault="00000000">
          <w:r>
            <w:rPr>
              <w:noProof/>
            </w:rPr>
            <w:pict w14:anchorId="4E40B729">
              <v:group id="Group 16" o:spid="_x0000_s1026" style="position:absolute;margin-left:0;margin-top:0;width:301.7pt;height:725.05pt;z-index:251660800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">
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" strokecolor="#a7bfde"/>
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ED6DF3" w14:paraId="22593125" w14:textId="77777777">
            <w:tc>
              <w:tcPr>
                <w:tcW w:w="5746" w:type="dxa"/>
              </w:tcPr>
              <w:p w14:paraId="068B200C" w14:textId="2E805558" w:rsidR="00ED6DF3" w:rsidRDefault="00000000" w:rsidP="00F84FB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D4192566999448E086FD1073AB8E7BC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C6B4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Technical Report</w:t>
                    </w:r>
                  </w:sdtContent>
                </w:sdt>
              </w:p>
            </w:tc>
          </w:tr>
          <w:tr w:rsidR="00ED6DF3" w14:paraId="0A8316A5" w14:textId="77777777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E963C679465C46E393AC2B981236A0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14:paraId="52BF288A" w14:textId="16CC8A8E" w:rsidR="00ED6DF3" w:rsidRDefault="00CC6B41" w:rsidP="00F84FB5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ICTPRG430 – Apply Introductory Object-Oriented Language Skills AT2</w:t>
                    </w:r>
                  </w:p>
                </w:tc>
              </w:sdtContent>
            </w:sdt>
          </w:tr>
          <w:tr w:rsidR="00ED6DF3" w14:paraId="77C8BCA5" w14:textId="77777777">
            <w:tc>
              <w:tcPr>
                <w:tcW w:w="5746" w:type="dxa"/>
              </w:tcPr>
              <w:p w14:paraId="6208699E" w14:textId="77777777" w:rsidR="00ED6DF3" w:rsidRDefault="00ED6DF3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D6DF3" w14:paraId="124C67E7" w14:textId="77777777">
            <w:tc>
              <w:tcPr>
                <w:tcW w:w="5746" w:type="dxa"/>
              </w:tcPr>
              <w:p w14:paraId="6AF9F582" w14:textId="77777777" w:rsidR="00ED6DF3" w:rsidRDefault="00ED6DF3" w:rsidP="00F84FB5">
                <w:pPr>
                  <w:pStyle w:val="NoSpacing"/>
                </w:pPr>
              </w:p>
            </w:tc>
          </w:tr>
          <w:tr w:rsidR="00ED6DF3" w14:paraId="2076FF12" w14:textId="77777777">
            <w:tc>
              <w:tcPr>
                <w:tcW w:w="5746" w:type="dxa"/>
              </w:tcPr>
              <w:p w14:paraId="183ABD25" w14:textId="77777777" w:rsidR="00ED6DF3" w:rsidRDefault="00ED6DF3">
                <w:pPr>
                  <w:pStyle w:val="NoSpacing"/>
                </w:pPr>
              </w:p>
            </w:tc>
          </w:tr>
          <w:tr w:rsidR="00ED6DF3" w14:paraId="56BBF399" w14:textId="77777777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14:paraId="10242C16" w14:textId="7B294CA9" w:rsidR="00ED6DF3" w:rsidRDefault="00CC6B41" w:rsidP="0015516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Luke Wait</w:t>
                    </w:r>
                  </w:p>
                </w:tc>
              </w:sdtContent>
            </w:sdt>
          </w:tr>
          <w:tr w:rsidR="00ED6DF3" w14:paraId="73BB2792" w14:textId="77777777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2-09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14:paraId="037D29D9" w14:textId="37C61BC1" w:rsidR="00ED6DF3" w:rsidRDefault="000F21AD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4/9/2022</w:t>
                    </w:r>
                  </w:p>
                </w:tc>
              </w:sdtContent>
            </w:sdt>
          </w:tr>
          <w:tr w:rsidR="00ED6DF3" w14:paraId="45018DFF" w14:textId="77777777">
            <w:tc>
              <w:tcPr>
                <w:tcW w:w="5746" w:type="dxa"/>
              </w:tcPr>
              <w:p w14:paraId="6DE9FFA7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67B151DE" w14:textId="77777777" w:rsidR="00ED6DF3" w:rsidRDefault="00ED6D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51636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9E9083" w14:textId="77777777" w:rsidR="00154AAE" w:rsidRDefault="00154AAE">
          <w:pPr>
            <w:pStyle w:val="TOCHeading"/>
          </w:pPr>
          <w:r>
            <w:t>Table of Contents</w:t>
          </w:r>
        </w:p>
        <w:p w14:paraId="210004C9" w14:textId="3BDD7A09" w:rsidR="004D4413" w:rsidRDefault="00154A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54849" w:history="1">
            <w:r w:rsidR="004D4413" w:rsidRPr="00093087">
              <w:rPr>
                <w:rStyle w:val="Hyperlink"/>
                <w:noProof/>
              </w:rPr>
              <w:t>Part 1 – Planning Documentation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_Toc113354849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2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18C464FE" w14:textId="5FE6E812" w:rsidR="004D44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0" w:history="1">
            <w:r w:rsidR="004D4413" w:rsidRPr="00093087">
              <w:rPr>
                <w:rStyle w:val="Hyperlink"/>
                <w:noProof/>
              </w:rPr>
              <w:t>Task 1 – Email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_Toc113354850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2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4163332C" w14:textId="1FD21F94" w:rsidR="004D44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1" w:history="1">
            <w:r w:rsidR="004D4413" w:rsidRPr="00093087">
              <w:rPr>
                <w:rStyle w:val="Hyperlink"/>
                <w:noProof/>
              </w:rPr>
              <w:t>Task 2 – Report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_Toc113354851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3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15AF0317" w14:textId="2A2B11A2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2" w:history="1">
            <w:r w:rsidR="004D4413" w:rsidRPr="00093087">
              <w:rPr>
                <w:rStyle w:val="Hyperlink"/>
                <w:noProof/>
              </w:rPr>
              <w:t>Proposed data structures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_Toc113354852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3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7616569B" w14:textId="732F93FF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3" w:history="1">
            <w:r w:rsidR="004D4413" w:rsidRPr="00093087">
              <w:rPr>
                <w:rStyle w:val="Hyperlink"/>
                <w:noProof/>
              </w:rPr>
              <w:t>Object Oriented Language details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_Toc113354853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3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52055C90" w14:textId="467CB50B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4" w:history="1">
            <w:r w:rsidR="004D4413" w:rsidRPr="00093087">
              <w:rPr>
                <w:rStyle w:val="Hyperlink"/>
                <w:noProof/>
              </w:rPr>
              <w:t>Object Oriented Techniques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_Toc113354854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3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32BCDBA7" w14:textId="2CA43740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5" w:history="1">
            <w:r w:rsidR="004D4413" w:rsidRPr="00093087">
              <w:rPr>
                <w:rStyle w:val="Hyperlink"/>
                <w:noProof/>
              </w:rPr>
              <w:t>Internal and External Documentation plan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_Toc113354855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3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12435942" w14:textId="3D2B237B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6" w:history="1">
            <w:r w:rsidR="004D4413" w:rsidRPr="00093087">
              <w:rPr>
                <w:rStyle w:val="Hyperlink"/>
                <w:noProof/>
              </w:rPr>
              <w:t>Proposed Development stages and description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_Toc113354856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4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3CC3E64F" w14:textId="21878358" w:rsidR="004D441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7" w:history="1">
            <w:r w:rsidR="004D4413" w:rsidRPr="00093087">
              <w:rPr>
                <w:rStyle w:val="Hyperlink"/>
                <w:noProof/>
              </w:rPr>
              <w:t>Part 2 – Application Development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_Toc113354857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8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42673A6B" w14:textId="50CA7586" w:rsidR="004D44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8" w:history="1">
            <w:r w:rsidR="004D4413" w:rsidRPr="00093087">
              <w:rPr>
                <w:rStyle w:val="Hyperlink"/>
                <w:noProof/>
              </w:rPr>
              <w:t>Task 3 – Application Development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_Toc113354858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8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0D38ECEC" w14:textId="120AF594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59" w:history="1">
            <w:r w:rsidR="004D4413" w:rsidRPr="00093087">
              <w:rPr>
                <w:rStyle w:val="Hyperlink"/>
                <w:noProof/>
              </w:rPr>
              <w:t>Selection, Iteration and Sequence Constructs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_Toc113354859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8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5BE5C93D" w14:textId="7C0B6BF5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0" w:history="1">
            <w:r w:rsidR="004D4413" w:rsidRPr="00093087">
              <w:rPr>
                <w:rStyle w:val="Hyperlink"/>
                <w:noProof/>
              </w:rPr>
              <w:t>Read/Write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_Toc113354860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9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19660925" w14:textId="0D69C19E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1" w:history="1">
            <w:r w:rsidR="004D4413" w:rsidRPr="00093087">
              <w:rPr>
                <w:rStyle w:val="Hyperlink"/>
                <w:noProof/>
              </w:rPr>
              <w:t>Classes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_Toc113354861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10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7A799E10" w14:textId="1A62949C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2" w:history="1">
            <w:r w:rsidR="004D4413" w:rsidRPr="00093087">
              <w:rPr>
                <w:rStyle w:val="Hyperlink"/>
                <w:noProof/>
              </w:rPr>
              <w:t>Data Types, Operators, Expressions: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_Toc113354862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14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26B1D2E9" w14:textId="094DB6CE" w:rsidR="004D44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3" w:history="1">
            <w:r w:rsidR="004D4413" w:rsidRPr="00093087">
              <w:rPr>
                <w:rStyle w:val="Hyperlink"/>
                <w:noProof/>
              </w:rPr>
              <w:t>Task 4 – Development Requirements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_Toc113354863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16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0EF4FB4E" w14:textId="4C38AE58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4" w:history="1">
            <w:r w:rsidR="004D4413" w:rsidRPr="00093087">
              <w:rPr>
                <w:rStyle w:val="Hyperlink"/>
                <w:noProof/>
              </w:rPr>
              <w:t>Debugging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_Toc113354864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16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67599DD3" w14:textId="2237259A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5" w:history="1">
            <w:r w:rsidR="004D4413" w:rsidRPr="00093087">
              <w:rPr>
                <w:rStyle w:val="Hyperlink"/>
                <w:noProof/>
              </w:rPr>
              <w:t>Organisational Standards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_Toc113354865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17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74089438" w14:textId="6296E398" w:rsidR="004D441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6" w:history="1">
            <w:r w:rsidR="004D4413" w:rsidRPr="00093087">
              <w:rPr>
                <w:rStyle w:val="Hyperlink"/>
                <w:noProof/>
              </w:rPr>
              <w:t>Functionality testing with outcomes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_Toc113354866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19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082B301E" w14:textId="0C12CCD9" w:rsidR="004D441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7" w:history="1">
            <w:r w:rsidR="004D4413" w:rsidRPr="00093087">
              <w:rPr>
                <w:rStyle w:val="Hyperlink"/>
                <w:noProof/>
              </w:rPr>
              <w:t>Part 3 – Hand-Over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_Toc113354867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20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7BE1A777" w14:textId="0218B818" w:rsidR="004D441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354868" w:history="1">
            <w:r w:rsidR="004D4413" w:rsidRPr="00093087">
              <w:rPr>
                <w:rStyle w:val="Hyperlink"/>
                <w:noProof/>
              </w:rPr>
              <w:t>Task 5 – Conclusion</w:t>
            </w:r>
            <w:r w:rsidR="004D4413">
              <w:rPr>
                <w:noProof/>
                <w:webHidden/>
              </w:rPr>
              <w:tab/>
            </w:r>
            <w:r w:rsidR="004D4413">
              <w:rPr>
                <w:noProof/>
                <w:webHidden/>
              </w:rPr>
              <w:fldChar w:fldCharType="begin"/>
            </w:r>
            <w:r w:rsidR="004D4413">
              <w:rPr>
                <w:noProof/>
                <w:webHidden/>
              </w:rPr>
              <w:instrText xml:space="preserve"> PAGEREF _Toc113354868 \h </w:instrText>
            </w:r>
            <w:r w:rsidR="004D4413">
              <w:rPr>
                <w:noProof/>
                <w:webHidden/>
              </w:rPr>
            </w:r>
            <w:r w:rsidR="004D4413">
              <w:rPr>
                <w:noProof/>
                <w:webHidden/>
              </w:rPr>
              <w:fldChar w:fldCharType="separate"/>
            </w:r>
            <w:r w:rsidR="004D4413">
              <w:rPr>
                <w:noProof/>
                <w:webHidden/>
              </w:rPr>
              <w:t>20</w:t>
            </w:r>
            <w:r w:rsidR="004D4413">
              <w:rPr>
                <w:noProof/>
                <w:webHidden/>
              </w:rPr>
              <w:fldChar w:fldCharType="end"/>
            </w:r>
          </w:hyperlink>
        </w:p>
        <w:p w14:paraId="6EF68C67" w14:textId="1AE285C1" w:rsidR="00154AAE" w:rsidRDefault="00154AAE">
          <w:r>
            <w:rPr>
              <w:b/>
              <w:bCs/>
              <w:noProof/>
            </w:rPr>
            <w:fldChar w:fldCharType="end"/>
          </w:r>
        </w:p>
      </w:sdtContent>
    </w:sdt>
    <w:p w14:paraId="457CA5F2" w14:textId="77777777" w:rsidR="00E546FF" w:rsidRDefault="00E546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7CE3DF8" w14:textId="478B4902" w:rsidR="00A67356" w:rsidRDefault="00A67356" w:rsidP="00E81522">
      <w:pPr>
        <w:pStyle w:val="Heading1"/>
        <w:spacing w:after="120"/>
      </w:pPr>
      <w:bookmarkStart w:id="0" w:name="_Toc113354849"/>
      <w:r>
        <w:lastRenderedPageBreak/>
        <w:t>Part 1 – Planning Documentation</w:t>
      </w:r>
      <w:bookmarkEnd w:id="0"/>
    </w:p>
    <w:p w14:paraId="4E76DBBE" w14:textId="77777777" w:rsidR="00A67356" w:rsidRPr="00A67356" w:rsidRDefault="00A67356" w:rsidP="00E81522">
      <w:pPr>
        <w:spacing w:after="120"/>
      </w:pPr>
    </w:p>
    <w:p w14:paraId="77B3DCE0" w14:textId="685E78A5" w:rsidR="00C91229" w:rsidRDefault="00F84FB5" w:rsidP="00E81522">
      <w:pPr>
        <w:pStyle w:val="Heading2"/>
        <w:spacing w:after="120"/>
      </w:pPr>
      <w:bookmarkStart w:id="1" w:name="_Toc113354850"/>
      <w:r w:rsidRPr="00972375">
        <w:t>Task 1</w:t>
      </w:r>
      <w:r w:rsidR="00ED78FC" w:rsidRPr="00972375">
        <w:t xml:space="preserve"> </w:t>
      </w:r>
      <w:r w:rsidR="00241FEC">
        <w:t>–</w:t>
      </w:r>
      <w:r w:rsidR="00ED78FC" w:rsidRPr="00972375">
        <w:t xml:space="preserve"> </w:t>
      </w:r>
      <w:r w:rsidR="00821A5C">
        <w:t>Email</w:t>
      </w:r>
      <w:bookmarkEnd w:id="1"/>
    </w:p>
    <w:p w14:paraId="0B475239" w14:textId="77777777" w:rsidR="001A3707" w:rsidRPr="001A3707" w:rsidRDefault="001A3707" w:rsidP="00E81522">
      <w:pPr>
        <w:spacing w:after="120"/>
      </w:pPr>
    </w:p>
    <w:p w14:paraId="1298BC98" w14:textId="65CCA7E9" w:rsidR="00EC7701" w:rsidRPr="00EC7701" w:rsidRDefault="00EC7701" w:rsidP="00E81522">
      <w:pPr>
        <w:spacing w:after="120"/>
        <w:rPr>
          <w:b/>
        </w:rPr>
      </w:pPr>
      <w:r w:rsidRPr="00EC7701">
        <w:rPr>
          <w:b/>
        </w:rPr>
        <w:t>EMAIL</w:t>
      </w:r>
      <w:r>
        <w:rPr>
          <w:b/>
        </w:rPr>
        <w:t xml:space="preserve">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8028"/>
      </w:tblGrid>
      <w:tr w:rsidR="00EC7701" w14:paraId="66AC8F8C" w14:textId="77777777" w:rsidTr="00EC7701">
        <w:tc>
          <w:tcPr>
            <w:tcW w:w="988" w:type="dxa"/>
          </w:tcPr>
          <w:p w14:paraId="50EAA7FD" w14:textId="272D3637" w:rsidR="00EC7701" w:rsidRPr="00EC7701" w:rsidRDefault="00EC7701" w:rsidP="00C91229">
            <w:pPr>
              <w:rPr>
                <w:b/>
              </w:rPr>
            </w:pPr>
            <w:r w:rsidRPr="00EC7701">
              <w:rPr>
                <w:b/>
              </w:rPr>
              <w:t>To:</w:t>
            </w:r>
          </w:p>
        </w:tc>
        <w:tc>
          <w:tcPr>
            <w:tcW w:w="8028" w:type="dxa"/>
          </w:tcPr>
          <w:p w14:paraId="553B800F" w14:textId="597E36A1" w:rsidR="00EC7701" w:rsidRDefault="0087309F" w:rsidP="00EC7701">
            <w:r>
              <w:t>Mark Brown</w:t>
            </w:r>
          </w:p>
        </w:tc>
      </w:tr>
      <w:tr w:rsidR="00EC7701" w14:paraId="528B4FAF" w14:textId="77777777" w:rsidTr="00EC7701">
        <w:tc>
          <w:tcPr>
            <w:tcW w:w="988" w:type="dxa"/>
          </w:tcPr>
          <w:p w14:paraId="050BCE5F" w14:textId="043411C7" w:rsidR="00EC7701" w:rsidRPr="00EC7701" w:rsidRDefault="00EC7701" w:rsidP="00C91229">
            <w:pPr>
              <w:rPr>
                <w:b/>
              </w:rPr>
            </w:pPr>
            <w:r w:rsidRPr="00EC7701">
              <w:rPr>
                <w:b/>
              </w:rPr>
              <w:t>From:</w:t>
            </w:r>
          </w:p>
        </w:tc>
        <w:tc>
          <w:tcPr>
            <w:tcW w:w="8028" w:type="dxa"/>
          </w:tcPr>
          <w:p w14:paraId="30F8C431" w14:textId="447B0573" w:rsidR="00EC7701" w:rsidRDefault="0087309F" w:rsidP="00C91229">
            <w:r>
              <w:t>Luke Wait</w:t>
            </w:r>
          </w:p>
        </w:tc>
      </w:tr>
      <w:tr w:rsidR="00EC7701" w14:paraId="0A228C65" w14:textId="77777777" w:rsidTr="00EC7701">
        <w:tc>
          <w:tcPr>
            <w:tcW w:w="988" w:type="dxa"/>
          </w:tcPr>
          <w:p w14:paraId="457CDC24" w14:textId="1AB8E8C2" w:rsidR="00EC7701" w:rsidRPr="00EC7701" w:rsidRDefault="00EC7701" w:rsidP="00C91229">
            <w:pPr>
              <w:rPr>
                <w:b/>
              </w:rPr>
            </w:pPr>
            <w:r w:rsidRPr="00EC7701">
              <w:rPr>
                <w:b/>
              </w:rPr>
              <w:t>Subject:</w:t>
            </w:r>
          </w:p>
        </w:tc>
        <w:tc>
          <w:tcPr>
            <w:tcW w:w="8028" w:type="dxa"/>
          </w:tcPr>
          <w:p w14:paraId="62163CAC" w14:textId="3DC38E24" w:rsidR="00EC7701" w:rsidRDefault="00EC7701" w:rsidP="00EC7701">
            <w:r>
              <w:t>Requirements and Features for Gold Coast E-Sports Desktop Application</w:t>
            </w:r>
          </w:p>
        </w:tc>
      </w:tr>
      <w:tr w:rsidR="00EC7701" w14:paraId="1D794802" w14:textId="77777777" w:rsidTr="00EC7701">
        <w:tc>
          <w:tcPr>
            <w:tcW w:w="988" w:type="dxa"/>
          </w:tcPr>
          <w:p w14:paraId="6A70C678" w14:textId="70E0506B" w:rsidR="00EC7701" w:rsidRPr="00EC7701" w:rsidRDefault="00EC7701" w:rsidP="00C91229">
            <w:pPr>
              <w:rPr>
                <w:b/>
              </w:rPr>
            </w:pPr>
            <w:r w:rsidRPr="00EC7701">
              <w:rPr>
                <w:b/>
              </w:rPr>
              <w:t>Message:</w:t>
            </w:r>
          </w:p>
        </w:tc>
        <w:tc>
          <w:tcPr>
            <w:tcW w:w="8028" w:type="dxa"/>
          </w:tcPr>
          <w:p w14:paraId="77A420EE" w14:textId="2774D38E" w:rsidR="004E7274" w:rsidRDefault="002202A8" w:rsidP="00AF6929">
            <w:pPr>
              <w:spacing w:after="120" w:line="276" w:lineRule="auto"/>
            </w:pPr>
            <w:r>
              <w:t>Greetings</w:t>
            </w:r>
            <w:r w:rsidR="00E91F12">
              <w:t xml:space="preserve"> Mark, </w:t>
            </w:r>
          </w:p>
          <w:p w14:paraId="3FD9CECB" w14:textId="6AAF7543" w:rsidR="00B753AA" w:rsidRDefault="00B753AA" w:rsidP="00AF6929">
            <w:pPr>
              <w:spacing w:after="120" w:line="276" w:lineRule="auto"/>
            </w:pPr>
          </w:p>
          <w:p w14:paraId="5FE7DE47" w14:textId="084F3EC5" w:rsidR="006A3340" w:rsidRDefault="00B753AA" w:rsidP="00AF6929">
            <w:pPr>
              <w:spacing w:after="120" w:line="276" w:lineRule="auto"/>
            </w:pPr>
            <w:r>
              <w:t xml:space="preserve">Following our discussion about the development of a prototype application </w:t>
            </w:r>
            <w:r w:rsidR="00904B2F">
              <w:t xml:space="preserve">for the management and recording of competition information for e-sports teams I have drawn up a list of </w:t>
            </w:r>
            <w:r w:rsidR="002202A8">
              <w:t>required features</w:t>
            </w:r>
            <w:r w:rsidR="0091025E">
              <w:t>:</w:t>
            </w:r>
          </w:p>
          <w:p w14:paraId="656391D3" w14:textId="1EC22197" w:rsidR="0087309F" w:rsidRDefault="00904B2F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ind w:left="714" w:hanging="357"/>
            </w:pPr>
            <w:r>
              <w:t>Must</w:t>
            </w:r>
            <w:r w:rsidR="0087309F">
              <w:t xml:space="preserve"> be able to run on Windows 10</w:t>
            </w:r>
            <w:r w:rsidR="006A3340">
              <w:t xml:space="preserve"> laptop or PC</w:t>
            </w:r>
          </w:p>
          <w:p w14:paraId="37DE3CDF" w14:textId="77777777" w:rsidR="0087309F" w:rsidRDefault="0087309F">
            <w:pPr>
              <w:pStyle w:val="ListParagraph"/>
              <w:numPr>
                <w:ilvl w:val="0"/>
                <w:numId w:val="6"/>
              </w:numPr>
              <w:spacing w:after="120" w:line="276" w:lineRule="auto"/>
            </w:pPr>
            <w:r>
              <w:t>Must provide the ability to add new entries to existing data – this includes:</w:t>
            </w:r>
            <w:r>
              <w:br/>
              <w:t>Add a new competition result for a team (date, location, game, team, points earned)</w:t>
            </w:r>
            <w:r>
              <w:br/>
              <w:t>Add a new team (team name, contact person, phone, email, player names)</w:t>
            </w:r>
          </w:p>
          <w:p w14:paraId="63D1FC18" w14:textId="65EF95F2" w:rsidR="0087309F" w:rsidRDefault="0087309F">
            <w:pPr>
              <w:pStyle w:val="ListParagraph"/>
              <w:numPr>
                <w:ilvl w:val="0"/>
                <w:numId w:val="6"/>
              </w:numPr>
              <w:spacing w:after="120" w:line="276" w:lineRule="auto"/>
            </w:pPr>
            <w:r>
              <w:t xml:space="preserve">Must be able to update existing team data (change contact person name, phone, </w:t>
            </w:r>
            <w:r w:rsidR="001A3707">
              <w:t>email,</w:t>
            </w:r>
            <w:r>
              <w:t xml:space="preserve"> or add/remove player names in the team)</w:t>
            </w:r>
          </w:p>
          <w:p w14:paraId="09C110B2" w14:textId="77777777" w:rsidR="0087309F" w:rsidRDefault="0087309F">
            <w:pPr>
              <w:pStyle w:val="ListParagraph"/>
              <w:numPr>
                <w:ilvl w:val="0"/>
                <w:numId w:val="6"/>
              </w:numPr>
              <w:spacing w:after="120" w:line="276" w:lineRule="auto"/>
            </w:pPr>
            <w:r>
              <w:t>Must be able to save entered data to disk when the application is closed</w:t>
            </w:r>
          </w:p>
          <w:p w14:paraId="4EAA2653" w14:textId="77777777" w:rsidR="0087309F" w:rsidRDefault="0087309F">
            <w:pPr>
              <w:pStyle w:val="ListParagraph"/>
              <w:numPr>
                <w:ilvl w:val="0"/>
                <w:numId w:val="6"/>
              </w:numPr>
              <w:spacing w:after="120" w:line="276" w:lineRule="auto"/>
            </w:pPr>
            <w:r>
              <w:t>Must be able to read previously entered data in from disk when the application is opened</w:t>
            </w:r>
          </w:p>
          <w:p w14:paraId="708D17B0" w14:textId="6276C979" w:rsidR="0087309F" w:rsidRDefault="0087309F">
            <w:pPr>
              <w:pStyle w:val="ListParagraph"/>
              <w:numPr>
                <w:ilvl w:val="0"/>
                <w:numId w:val="6"/>
              </w:numPr>
              <w:spacing w:after="120" w:line="276" w:lineRule="auto"/>
            </w:pPr>
            <w:r>
              <w:t>Must be able to display retrieved data in a list or table</w:t>
            </w:r>
          </w:p>
          <w:p w14:paraId="3EA1B3E5" w14:textId="2F475417" w:rsidR="00C416D0" w:rsidRDefault="00B86E80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ind w:left="714" w:hanging="357"/>
            </w:pPr>
            <w:r>
              <w:t xml:space="preserve">Must be able to </w:t>
            </w:r>
            <w:r w:rsidR="001A3707">
              <w:t>read/write from CSV files</w:t>
            </w:r>
          </w:p>
          <w:p w14:paraId="5E71D45A" w14:textId="77777777" w:rsidR="00C416D0" w:rsidRDefault="00C416D0" w:rsidP="00AF6929">
            <w:pPr>
              <w:spacing w:after="120" w:line="276" w:lineRule="auto"/>
            </w:pPr>
          </w:p>
          <w:p w14:paraId="30E73F5B" w14:textId="0BC24585" w:rsidR="00C416D0" w:rsidRDefault="00C416D0" w:rsidP="00AF6929">
            <w:pPr>
              <w:spacing w:after="120" w:line="276" w:lineRule="auto"/>
            </w:pPr>
            <w:r>
              <w:t>In addition, I’ve concluded the application should be GUI-based as this will significantly improve ease of use.</w:t>
            </w:r>
          </w:p>
          <w:p w14:paraId="772DD056" w14:textId="33F92EE3" w:rsidR="004E7274" w:rsidRDefault="006A3340" w:rsidP="00AF6929">
            <w:pPr>
              <w:spacing w:after="120" w:line="276" w:lineRule="auto"/>
            </w:pPr>
            <w:r>
              <w:t>Please advise if I</w:t>
            </w:r>
            <w:r w:rsidR="0091025E">
              <w:t xml:space="preserve">’ve </w:t>
            </w:r>
            <w:r>
              <w:t xml:space="preserve">understood the requirements in full. </w:t>
            </w:r>
            <w:r w:rsidR="001A3707">
              <w:t xml:space="preserve">When you are comfortable </w:t>
            </w:r>
            <w:r w:rsidR="00B6369B">
              <w:t xml:space="preserve">that </w:t>
            </w:r>
            <w:r w:rsidR="001A3707">
              <w:t>all considerations have been addressed, I’ll be happy to proceed with development.</w:t>
            </w:r>
          </w:p>
          <w:p w14:paraId="1522E669" w14:textId="77777777" w:rsidR="00B6369B" w:rsidRDefault="00B6369B" w:rsidP="00AF6929">
            <w:pPr>
              <w:spacing w:after="120" w:line="276" w:lineRule="auto"/>
            </w:pPr>
          </w:p>
          <w:p w14:paraId="74AEEC6A" w14:textId="5021CCB0" w:rsidR="002202A8" w:rsidRDefault="002202A8" w:rsidP="00AF6929">
            <w:pPr>
              <w:spacing w:after="120" w:line="276" w:lineRule="auto"/>
            </w:pPr>
            <w:r>
              <w:t>Regards,</w:t>
            </w:r>
          </w:p>
          <w:p w14:paraId="037AEA40" w14:textId="76EE16DE" w:rsidR="00EC7701" w:rsidRDefault="002202A8" w:rsidP="00AF6929">
            <w:pPr>
              <w:spacing w:after="120" w:line="276" w:lineRule="auto"/>
            </w:pPr>
            <w:r>
              <w:t>Luke Wait</w:t>
            </w:r>
          </w:p>
        </w:tc>
      </w:tr>
    </w:tbl>
    <w:p w14:paraId="3E745D69" w14:textId="403E68D4" w:rsidR="00AF6929" w:rsidRDefault="00AF6929" w:rsidP="00AF6929">
      <w:pPr>
        <w:pStyle w:val="Heading2"/>
        <w:spacing w:line="23" w:lineRule="atLeast"/>
      </w:pPr>
    </w:p>
    <w:p w14:paraId="35485B64" w14:textId="6327BE24" w:rsidR="00AF6929" w:rsidRDefault="00AF6929" w:rsidP="00E81522">
      <w:pPr>
        <w:spacing w:after="120" w:line="23" w:lineRule="atLeast"/>
      </w:pPr>
    </w:p>
    <w:p w14:paraId="06B65C39" w14:textId="77777777" w:rsidR="0091025E" w:rsidRPr="00AF6929" w:rsidRDefault="0091025E" w:rsidP="00E81522">
      <w:pPr>
        <w:spacing w:after="120" w:line="23" w:lineRule="atLeast"/>
      </w:pPr>
    </w:p>
    <w:p w14:paraId="7A6E6F3C" w14:textId="20C6A705" w:rsidR="00C91229" w:rsidRDefault="009D0727" w:rsidP="00632530">
      <w:pPr>
        <w:pStyle w:val="Heading2"/>
        <w:spacing w:after="120" w:line="23" w:lineRule="atLeast"/>
      </w:pPr>
      <w:bookmarkStart w:id="2" w:name="_Toc113354851"/>
      <w:r w:rsidRPr="00972375">
        <w:lastRenderedPageBreak/>
        <w:t xml:space="preserve">Task </w:t>
      </w:r>
      <w:r w:rsidR="00AF4E4F">
        <w:t>2</w:t>
      </w:r>
      <w:r w:rsidRPr="00972375">
        <w:t xml:space="preserve"> </w:t>
      </w:r>
      <w:r>
        <w:t>–</w:t>
      </w:r>
      <w:r w:rsidRPr="00972375">
        <w:t xml:space="preserve"> </w:t>
      </w:r>
      <w:r>
        <w:t>Report</w:t>
      </w:r>
      <w:bookmarkEnd w:id="2"/>
      <w:r>
        <w:t xml:space="preserve"> </w:t>
      </w:r>
    </w:p>
    <w:p w14:paraId="00024123" w14:textId="77777777" w:rsidR="000623A9" w:rsidRPr="000623A9" w:rsidRDefault="000623A9" w:rsidP="000623A9"/>
    <w:p w14:paraId="1C10BE95" w14:textId="496C0D61" w:rsidR="000623A9" w:rsidRPr="000623A9" w:rsidRDefault="003E5890" w:rsidP="000623A9">
      <w:pPr>
        <w:pStyle w:val="Heading3"/>
        <w:spacing w:after="120" w:line="23" w:lineRule="atLeast"/>
      </w:pPr>
      <w:bookmarkStart w:id="3" w:name="_Toc113354852"/>
      <w:r w:rsidRPr="003E5890">
        <w:t>Proposed data structures</w:t>
      </w:r>
      <w:bookmarkEnd w:id="3"/>
    </w:p>
    <w:p w14:paraId="55AE137A" w14:textId="514A255E" w:rsidR="00AF6929" w:rsidRDefault="005618B0" w:rsidP="00E81522">
      <w:pPr>
        <w:spacing w:after="120" w:line="23" w:lineRule="atLeast"/>
      </w:pPr>
      <w:r>
        <w:t>Classes:</w:t>
      </w:r>
    </w:p>
    <w:p w14:paraId="131EE927" w14:textId="73C53891" w:rsidR="001370ED" w:rsidRDefault="00F75637">
      <w:pPr>
        <w:pStyle w:val="ListParagraph"/>
        <w:numPr>
          <w:ilvl w:val="0"/>
          <w:numId w:val="9"/>
        </w:numPr>
        <w:spacing w:after="120" w:line="23" w:lineRule="atLeast"/>
      </w:pPr>
      <w:r>
        <w:t>Competition</w:t>
      </w:r>
    </w:p>
    <w:p w14:paraId="6E8F368D" w14:textId="2F95D670" w:rsidR="00F75637" w:rsidRDefault="00F75637" w:rsidP="0091025E">
      <w:pPr>
        <w:pStyle w:val="ListParagraph"/>
        <w:numPr>
          <w:ilvl w:val="0"/>
          <w:numId w:val="9"/>
        </w:numPr>
        <w:spacing w:after="120" w:line="23" w:lineRule="atLeast"/>
      </w:pPr>
      <w:r>
        <w:t>Team</w:t>
      </w:r>
    </w:p>
    <w:p w14:paraId="5C4B0EBF" w14:textId="76BBEF12" w:rsidR="00F75637" w:rsidRDefault="00F75637">
      <w:pPr>
        <w:pStyle w:val="ListParagraph"/>
        <w:numPr>
          <w:ilvl w:val="0"/>
          <w:numId w:val="9"/>
        </w:numPr>
        <w:spacing w:after="120" w:line="23" w:lineRule="atLeast"/>
      </w:pPr>
      <w:proofErr w:type="spellStart"/>
      <w:r w:rsidRPr="00F75637">
        <w:t>GC_EGames_GUI</w:t>
      </w:r>
      <w:proofErr w:type="spellEnd"/>
    </w:p>
    <w:p w14:paraId="0323253B" w14:textId="43A595E7" w:rsidR="00BF45EE" w:rsidRPr="00AE0CBA" w:rsidRDefault="001370ED" w:rsidP="00AE0CBA">
      <w:pPr>
        <w:spacing w:after="120" w:line="23" w:lineRule="atLeast"/>
      </w:pPr>
      <w:r>
        <w:t>Java dynamic data structures:</w:t>
      </w:r>
    </w:p>
    <w:p w14:paraId="261D85B4" w14:textId="79CE71AA" w:rsidR="00BF45EE" w:rsidRDefault="00BF45EE">
      <w:pPr>
        <w:pStyle w:val="ListParagraph"/>
        <w:numPr>
          <w:ilvl w:val="0"/>
          <w:numId w:val="10"/>
        </w:numPr>
        <w:spacing w:after="120" w:line="23" w:lineRule="atLeast"/>
        <w:rPr>
          <w:color w:val="000000" w:themeColor="text1"/>
        </w:rPr>
      </w:pPr>
      <w:proofErr w:type="spellStart"/>
      <w:r w:rsidRPr="00BF45EE">
        <w:rPr>
          <w:color w:val="000000" w:themeColor="text1"/>
        </w:rPr>
        <w:t>ArrayList</w:t>
      </w:r>
      <w:proofErr w:type="spellEnd"/>
      <w:r w:rsidRPr="00BF45EE">
        <w:rPr>
          <w:color w:val="000000" w:themeColor="text1"/>
        </w:rPr>
        <w:t>&lt;Competition&gt; competitions</w:t>
      </w:r>
    </w:p>
    <w:p w14:paraId="7FEB8C80" w14:textId="3BCB8F81" w:rsidR="0091025E" w:rsidRPr="0091025E" w:rsidRDefault="0091025E">
      <w:pPr>
        <w:pStyle w:val="ListParagraph"/>
        <w:numPr>
          <w:ilvl w:val="0"/>
          <w:numId w:val="10"/>
        </w:numPr>
        <w:spacing w:after="120" w:line="23" w:lineRule="atLeast"/>
        <w:rPr>
          <w:color w:val="000000" w:themeColor="text1"/>
        </w:rPr>
      </w:pPr>
      <w:proofErr w:type="spellStart"/>
      <w:r w:rsidRPr="00BF45EE">
        <w:rPr>
          <w:color w:val="000000" w:themeColor="text1"/>
        </w:rPr>
        <w:t>ArrayList</w:t>
      </w:r>
      <w:proofErr w:type="spellEnd"/>
      <w:r w:rsidRPr="00BF45EE">
        <w:rPr>
          <w:color w:val="000000" w:themeColor="text1"/>
        </w:rPr>
        <w:t>&lt;Team&gt; teams</w:t>
      </w:r>
    </w:p>
    <w:p w14:paraId="24513527" w14:textId="77777777" w:rsidR="00AE0CBA" w:rsidRPr="00BF45EE" w:rsidRDefault="00AE0CBA">
      <w:pPr>
        <w:pStyle w:val="ListParagraph"/>
        <w:numPr>
          <w:ilvl w:val="0"/>
          <w:numId w:val="10"/>
        </w:numPr>
        <w:spacing w:after="120" w:line="23" w:lineRule="atLeast"/>
        <w:rPr>
          <w:color w:val="000000" w:themeColor="text1"/>
        </w:rPr>
      </w:pPr>
      <w:proofErr w:type="spellStart"/>
      <w:r w:rsidRPr="00BF45EE">
        <w:rPr>
          <w:color w:val="000000" w:themeColor="text1"/>
        </w:rPr>
        <w:t>ArrayList</w:t>
      </w:r>
      <w:proofErr w:type="spellEnd"/>
      <w:r w:rsidRPr="00BF45EE">
        <w:rPr>
          <w:color w:val="000000" w:themeColor="text1"/>
        </w:rPr>
        <w:t>&lt;String&gt; players</w:t>
      </w:r>
    </w:p>
    <w:p w14:paraId="3C848CD8" w14:textId="77777777" w:rsidR="00BF45EE" w:rsidRPr="00BF45EE" w:rsidRDefault="00BF45EE" w:rsidP="00BF45EE">
      <w:pPr>
        <w:spacing w:after="120" w:line="23" w:lineRule="atLeast"/>
        <w:rPr>
          <w:color w:val="FF0000"/>
        </w:rPr>
      </w:pPr>
    </w:p>
    <w:p w14:paraId="4DC9E32A" w14:textId="65E50AE7" w:rsidR="00AF6929" w:rsidRDefault="00EE091F" w:rsidP="00E81522">
      <w:pPr>
        <w:pStyle w:val="Heading3"/>
        <w:spacing w:after="120" w:line="23" w:lineRule="atLeast"/>
      </w:pPr>
      <w:bookmarkStart w:id="4" w:name="_Toc113354853"/>
      <w:r>
        <w:t>Object Oriented Language details</w:t>
      </w:r>
      <w:bookmarkEnd w:id="4"/>
    </w:p>
    <w:p w14:paraId="055A3683" w14:textId="33E8657E" w:rsidR="00AF6929" w:rsidRDefault="00BC49F4">
      <w:pPr>
        <w:pStyle w:val="ListParagraph"/>
        <w:numPr>
          <w:ilvl w:val="0"/>
          <w:numId w:val="8"/>
        </w:numPr>
        <w:spacing w:after="120" w:line="23" w:lineRule="atLeast"/>
      </w:pPr>
      <w:r>
        <w:t>Java</w:t>
      </w:r>
      <w:r w:rsidR="00CC28B2">
        <w:t xml:space="preserve"> SE (Standard Edition)</w:t>
      </w:r>
    </w:p>
    <w:p w14:paraId="78AB419B" w14:textId="77777777" w:rsidR="00E81522" w:rsidRPr="002D3CA8" w:rsidRDefault="00E81522" w:rsidP="00E81522">
      <w:pPr>
        <w:spacing w:after="120" w:line="23" w:lineRule="atLeast"/>
      </w:pPr>
    </w:p>
    <w:p w14:paraId="4B3169D4" w14:textId="3FC27C7E" w:rsidR="00AF6929" w:rsidRDefault="007D60E5" w:rsidP="00E81522">
      <w:pPr>
        <w:pStyle w:val="Heading3"/>
        <w:spacing w:after="120" w:line="23" w:lineRule="atLeast"/>
      </w:pPr>
      <w:bookmarkStart w:id="5" w:name="_Toc113354854"/>
      <w:r>
        <w:t>Object Oriented Techniques</w:t>
      </w:r>
      <w:bookmarkEnd w:id="5"/>
    </w:p>
    <w:p w14:paraId="00B5F794" w14:textId="7A9F26B5" w:rsidR="002D3CA8" w:rsidRDefault="00BC49F4">
      <w:pPr>
        <w:pStyle w:val="ListParagraph"/>
        <w:numPr>
          <w:ilvl w:val="0"/>
          <w:numId w:val="7"/>
        </w:numPr>
        <w:spacing w:after="120" w:line="23" w:lineRule="atLeast"/>
      </w:pPr>
      <w:r>
        <w:t>Abstraction</w:t>
      </w:r>
      <w:r w:rsidR="00CC28B2">
        <w:t xml:space="preserve"> (Competition, Team, and Player classes)</w:t>
      </w:r>
    </w:p>
    <w:p w14:paraId="6892E463" w14:textId="5E41B2E2" w:rsidR="00BC49F4" w:rsidRDefault="00BC49F4">
      <w:pPr>
        <w:pStyle w:val="ListParagraph"/>
        <w:numPr>
          <w:ilvl w:val="0"/>
          <w:numId w:val="7"/>
        </w:numPr>
        <w:spacing w:after="120" w:line="23" w:lineRule="atLeast"/>
      </w:pPr>
      <w:r>
        <w:t>Encapsulation</w:t>
      </w:r>
      <w:r w:rsidR="00CC28B2">
        <w:t xml:space="preserve"> (public methods accessing private data)</w:t>
      </w:r>
    </w:p>
    <w:p w14:paraId="3645D343" w14:textId="7ED1F105" w:rsidR="005F286D" w:rsidRDefault="005F286D">
      <w:pPr>
        <w:pStyle w:val="ListParagraph"/>
        <w:numPr>
          <w:ilvl w:val="0"/>
          <w:numId w:val="7"/>
        </w:numPr>
        <w:spacing w:after="120" w:line="23" w:lineRule="atLeast"/>
      </w:pPr>
      <w:r>
        <w:t>Inheritance</w:t>
      </w:r>
      <w:r w:rsidR="00CC28B2">
        <w:t xml:space="preserve"> (</w:t>
      </w:r>
      <w:r w:rsidR="007E261B">
        <w:t xml:space="preserve">main class extends </w:t>
      </w:r>
      <w:proofErr w:type="spellStart"/>
      <w:proofErr w:type="gramStart"/>
      <w:r w:rsidR="007E261B" w:rsidRPr="007E261B">
        <w:t>javax.swing</w:t>
      </w:r>
      <w:proofErr w:type="gramEnd"/>
      <w:r w:rsidR="007E261B" w:rsidRPr="007E261B">
        <w:t>.JFrame</w:t>
      </w:r>
      <w:proofErr w:type="spellEnd"/>
      <w:r w:rsidR="007E261B">
        <w:t>)</w:t>
      </w:r>
    </w:p>
    <w:p w14:paraId="26B3A139" w14:textId="07CA7AED" w:rsidR="00BC49F4" w:rsidRDefault="00BC49F4">
      <w:pPr>
        <w:pStyle w:val="ListParagraph"/>
        <w:numPr>
          <w:ilvl w:val="0"/>
          <w:numId w:val="7"/>
        </w:numPr>
        <w:spacing w:after="120" w:line="23" w:lineRule="atLeast"/>
      </w:pPr>
      <w:r>
        <w:t>Polymorphism</w:t>
      </w:r>
      <w:r w:rsidR="007E261B">
        <w:t xml:space="preserve"> (override methods used to write to file – </w:t>
      </w:r>
      <w:proofErr w:type="spellStart"/>
      <w:proofErr w:type="gramStart"/>
      <w:r w:rsidR="007E261B">
        <w:t>toString</w:t>
      </w:r>
      <w:proofErr w:type="spellEnd"/>
      <w:r w:rsidR="007E261B">
        <w:t>(</w:t>
      </w:r>
      <w:proofErr w:type="gramEnd"/>
      <w:r w:rsidR="007E261B">
        <w:t>))</w:t>
      </w:r>
    </w:p>
    <w:p w14:paraId="15095E26" w14:textId="77777777" w:rsidR="00AF6929" w:rsidRPr="002D3CA8" w:rsidRDefault="00AF6929" w:rsidP="00E81522">
      <w:pPr>
        <w:spacing w:after="120" w:line="23" w:lineRule="atLeast"/>
      </w:pPr>
    </w:p>
    <w:p w14:paraId="73628BD4" w14:textId="4AE3E89F" w:rsidR="00257C4F" w:rsidRDefault="002D3CA8" w:rsidP="00257C4F">
      <w:pPr>
        <w:pStyle w:val="Heading3"/>
        <w:spacing w:after="120" w:line="23" w:lineRule="atLeast"/>
      </w:pPr>
      <w:bookmarkStart w:id="6" w:name="_Toc113354855"/>
      <w:r>
        <w:t xml:space="preserve">Internal and External </w:t>
      </w:r>
      <w:r w:rsidR="00EE091F">
        <w:t>Documentation plan</w:t>
      </w:r>
      <w:bookmarkEnd w:id="6"/>
    </w:p>
    <w:p w14:paraId="245FE9D7" w14:textId="781E4A3B" w:rsidR="00257C4F" w:rsidRPr="00257C4F" w:rsidRDefault="00257C4F" w:rsidP="00257C4F">
      <w:pPr>
        <w:spacing w:after="120"/>
      </w:pPr>
      <w:r>
        <w:t>Internal:</w:t>
      </w:r>
    </w:p>
    <w:p w14:paraId="21A6D94C" w14:textId="294CFB20" w:rsidR="0083140B" w:rsidRDefault="0083140B">
      <w:pPr>
        <w:pStyle w:val="ListParagraph"/>
        <w:numPr>
          <w:ilvl w:val="0"/>
          <w:numId w:val="13"/>
        </w:numPr>
        <w:spacing w:after="120" w:line="23" w:lineRule="atLeast"/>
      </w:pPr>
      <w:r>
        <w:t>Header comments at the beginning of each source code file with date and version</w:t>
      </w:r>
    </w:p>
    <w:p w14:paraId="22D873B4" w14:textId="39EBE214" w:rsidR="0083140B" w:rsidRDefault="0083140B">
      <w:pPr>
        <w:pStyle w:val="ListParagraph"/>
        <w:numPr>
          <w:ilvl w:val="0"/>
          <w:numId w:val="13"/>
        </w:numPr>
        <w:spacing w:after="120" w:line="23" w:lineRule="atLeast"/>
      </w:pPr>
      <w:r>
        <w:t>Comments at the beginning of each method</w:t>
      </w:r>
    </w:p>
    <w:p w14:paraId="11024BAD" w14:textId="0B4D1B43" w:rsidR="0083140B" w:rsidRDefault="0083140B">
      <w:pPr>
        <w:pStyle w:val="ListParagraph"/>
        <w:numPr>
          <w:ilvl w:val="0"/>
          <w:numId w:val="13"/>
        </w:numPr>
        <w:spacing w:after="120" w:line="23" w:lineRule="atLeast"/>
      </w:pPr>
      <w:r>
        <w:t>Comments to explain complex algorithms or logic</w:t>
      </w:r>
    </w:p>
    <w:p w14:paraId="511A480E" w14:textId="1105CD28" w:rsidR="004C3D38" w:rsidRDefault="0083140B">
      <w:pPr>
        <w:pStyle w:val="ListParagraph"/>
        <w:numPr>
          <w:ilvl w:val="0"/>
          <w:numId w:val="13"/>
        </w:numPr>
        <w:spacing w:after="120" w:line="23" w:lineRule="atLeast"/>
      </w:pPr>
      <w:r>
        <w:t>Comments to declare noteworthy variables and objects</w:t>
      </w:r>
    </w:p>
    <w:p w14:paraId="7FD35AA5" w14:textId="19FC62A8" w:rsidR="007E261B" w:rsidRDefault="00257C4F" w:rsidP="00AF6929">
      <w:pPr>
        <w:spacing w:after="120" w:line="23" w:lineRule="atLeast"/>
      </w:pPr>
      <w:r>
        <w:t>External:</w:t>
      </w:r>
    </w:p>
    <w:p w14:paraId="4E1CA647" w14:textId="6A49798E" w:rsidR="00E81522" w:rsidRDefault="0087309F">
      <w:pPr>
        <w:pStyle w:val="ListParagraph"/>
        <w:numPr>
          <w:ilvl w:val="0"/>
          <w:numId w:val="14"/>
        </w:numPr>
        <w:spacing w:after="120" w:line="23" w:lineRule="atLeast"/>
      </w:pPr>
      <w:proofErr w:type="spellStart"/>
      <w:r>
        <w:t>Javadocs</w:t>
      </w:r>
      <w:proofErr w:type="spellEnd"/>
      <w:r w:rsidR="007E261B">
        <w:t xml:space="preserve"> (class documentation)</w:t>
      </w:r>
    </w:p>
    <w:p w14:paraId="1FC9221E" w14:textId="0B39B10A" w:rsidR="007E261B" w:rsidRDefault="007E261B">
      <w:pPr>
        <w:pStyle w:val="ListParagraph"/>
        <w:numPr>
          <w:ilvl w:val="0"/>
          <w:numId w:val="14"/>
        </w:numPr>
        <w:spacing w:after="120" w:line="23" w:lineRule="atLeast"/>
      </w:pPr>
      <w:r>
        <w:t>GitHub (version control)</w:t>
      </w:r>
    </w:p>
    <w:p w14:paraId="750ECA73" w14:textId="718998C7" w:rsidR="00BF45EE" w:rsidRDefault="00BF45EE" w:rsidP="00BF45EE">
      <w:pPr>
        <w:spacing w:after="120" w:line="23" w:lineRule="atLeast"/>
      </w:pPr>
    </w:p>
    <w:p w14:paraId="46B70BEC" w14:textId="30738BBF" w:rsidR="000623A9" w:rsidRDefault="000623A9" w:rsidP="00BF45EE">
      <w:pPr>
        <w:spacing w:after="120" w:line="23" w:lineRule="atLeast"/>
      </w:pPr>
    </w:p>
    <w:p w14:paraId="5BC4FAEC" w14:textId="497CAC08" w:rsidR="000623A9" w:rsidRDefault="000623A9" w:rsidP="00BF45EE">
      <w:pPr>
        <w:spacing w:after="120" w:line="23" w:lineRule="atLeast"/>
      </w:pPr>
    </w:p>
    <w:p w14:paraId="4EE09555" w14:textId="22504541" w:rsidR="000623A9" w:rsidRDefault="000623A9" w:rsidP="00BF45EE">
      <w:pPr>
        <w:spacing w:after="120" w:line="23" w:lineRule="atLeast"/>
      </w:pPr>
    </w:p>
    <w:p w14:paraId="7C7D9BC9" w14:textId="77777777" w:rsidR="0091025E" w:rsidRDefault="0091025E" w:rsidP="00BF45EE">
      <w:pPr>
        <w:spacing w:after="120" w:line="23" w:lineRule="atLeast"/>
      </w:pPr>
    </w:p>
    <w:p w14:paraId="159621A0" w14:textId="77777777" w:rsidR="000623A9" w:rsidRDefault="000623A9" w:rsidP="00BF45EE">
      <w:pPr>
        <w:spacing w:after="120" w:line="23" w:lineRule="atLeast"/>
      </w:pPr>
    </w:p>
    <w:p w14:paraId="4D1304AB" w14:textId="4EF552BA" w:rsidR="00775E57" w:rsidRDefault="00AF4E4F" w:rsidP="00E81522">
      <w:pPr>
        <w:pStyle w:val="Heading3"/>
        <w:spacing w:after="120" w:line="23" w:lineRule="atLeast"/>
      </w:pPr>
      <w:bookmarkStart w:id="7" w:name="_Toc113354856"/>
      <w:r>
        <w:lastRenderedPageBreak/>
        <w:t>Proposed Development stages and description</w:t>
      </w:r>
      <w:bookmarkEnd w:id="7"/>
    </w:p>
    <w:p w14:paraId="15083539" w14:textId="77777777" w:rsidR="000623A9" w:rsidRPr="00632530" w:rsidRDefault="000623A9" w:rsidP="000623A9">
      <w:pPr>
        <w:spacing w:after="120" w:line="23" w:lineRule="atLeast"/>
      </w:pPr>
    </w:p>
    <w:p w14:paraId="65013D69" w14:textId="3012DA31" w:rsidR="00A87AB7" w:rsidRPr="00196456" w:rsidRDefault="0048489E" w:rsidP="00E81522">
      <w:pPr>
        <w:spacing w:after="120" w:line="23" w:lineRule="atLeast"/>
        <w:rPr>
          <w:b/>
        </w:rPr>
      </w:pPr>
      <w:r>
        <w:rPr>
          <w:b/>
        </w:rPr>
        <w:t>1</w:t>
      </w:r>
      <w:r w:rsidR="00A87AB7" w:rsidRPr="00196456">
        <w:rPr>
          <w:b/>
        </w:rPr>
        <w:t xml:space="preserve">. </w:t>
      </w:r>
      <w:r w:rsidR="0037219C">
        <w:rPr>
          <w:b/>
        </w:rPr>
        <w:t>Import e</w:t>
      </w:r>
      <w:r w:rsidR="00A87AB7" w:rsidRPr="00196456">
        <w:rPr>
          <w:b/>
        </w:rPr>
        <w:t>xternal file</w:t>
      </w:r>
      <w:r>
        <w:rPr>
          <w:b/>
        </w:rPr>
        <w:t>s</w:t>
      </w:r>
      <w:r w:rsidR="00A87AB7" w:rsidRPr="00196456">
        <w:rPr>
          <w:b/>
        </w:rPr>
        <w:t xml:space="preserve"> </w:t>
      </w:r>
      <w:r w:rsidR="0037219C">
        <w:rPr>
          <w:b/>
        </w:rPr>
        <w:t>into package</w:t>
      </w:r>
    </w:p>
    <w:p w14:paraId="7B9DC294" w14:textId="6C2AB548" w:rsidR="00A87AB7" w:rsidRPr="00196456" w:rsidRDefault="00A87AB7">
      <w:pPr>
        <w:pStyle w:val="ListParagraph"/>
        <w:numPr>
          <w:ilvl w:val="0"/>
          <w:numId w:val="19"/>
        </w:numPr>
        <w:spacing w:after="120" w:line="23" w:lineRule="atLeast"/>
      </w:pPr>
      <w:r w:rsidRPr="00196456">
        <w:t>competitions.csv</w:t>
      </w:r>
    </w:p>
    <w:p w14:paraId="6E3E9502" w14:textId="745B431D" w:rsidR="00A87AB7" w:rsidRPr="00196456" w:rsidRDefault="00A87AB7">
      <w:pPr>
        <w:pStyle w:val="ListParagraph"/>
        <w:numPr>
          <w:ilvl w:val="0"/>
          <w:numId w:val="19"/>
        </w:numPr>
        <w:spacing w:after="120" w:line="23" w:lineRule="atLeast"/>
      </w:pPr>
      <w:r w:rsidRPr="00196456">
        <w:t>teams.csv</w:t>
      </w:r>
    </w:p>
    <w:p w14:paraId="557FA012" w14:textId="4E92A023" w:rsidR="00A87AB7" w:rsidRDefault="00A87AB7">
      <w:pPr>
        <w:pStyle w:val="ListParagraph"/>
        <w:numPr>
          <w:ilvl w:val="0"/>
          <w:numId w:val="19"/>
        </w:numPr>
        <w:spacing w:after="120" w:line="23" w:lineRule="atLeast"/>
      </w:pPr>
      <w:r w:rsidRPr="00196456">
        <w:t>players.csv</w:t>
      </w:r>
    </w:p>
    <w:p w14:paraId="7AE5F354" w14:textId="115DB491" w:rsidR="00E81522" w:rsidRPr="00757DF3" w:rsidRDefault="0037219C">
      <w:pPr>
        <w:pStyle w:val="ListParagraph"/>
        <w:numPr>
          <w:ilvl w:val="0"/>
          <w:numId w:val="19"/>
        </w:numPr>
        <w:spacing w:after="120" w:line="23" w:lineRule="atLeast"/>
      </w:pPr>
      <w:r>
        <w:t>Gold Coast E-Sports image</w:t>
      </w:r>
    </w:p>
    <w:p w14:paraId="63659618" w14:textId="77777777" w:rsidR="00757DF3" w:rsidRDefault="00757DF3" w:rsidP="00E81522">
      <w:pPr>
        <w:spacing w:after="120" w:line="23" w:lineRule="atLeast"/>
        <w:rPr>
          <w:b/>
        </w:rPr>
      </w:pPr>
    </w:p>
    <w:p w14:paraId="16751BD9" w14:textId="1D7F03A4" w:rsidR="00ED7A0D" w:rsidRDefault="0048489E" w:rsidP="00E81522">
      <w:pPr>
        <w:spacing w:after="120" w:line="23" w:lineRule="atLeast"/>
        <w:rPr>
          <w:b/>
        </w:rPr>
      </w:pPr>
      <w:r>
        <w:rPr>
          <w:b/>
        </w:rPr>
        <w:t>2</w:t>
      </w:r>
      <w:r w:rsidR="00A87AB7" w:rsidRPr="008C2DFD">
        <w:rPr>
          <w:b/>
        </w:rPr>
        <w:t xml:space="preserve">. </w:t>
      </w:r>
      <w:r w:rsidR="0037219C">
        <w:rPr>
          <w:b/>
        </w:rPr>
        <w:t xml:space="preserve">Setup </w:t>
      </w:r>
      <w:r w:rsidR="00AB75A7">
        <w:rPr>
          <w:b/>
        </w:rPr>
        <w:t>proposed</w:t>
      </w:r>
      <w:r w:rsidR="00470D24">
        <w:rPr>
          <w:b/>
        </w:rPr>
        <w:t xml:space="preserve"> </w:t>
      </w:r>
      <w:r w:rsidR="0037219C">
        <w:rPr>
          <w:b/>
        </w:rPr>
        <w:t>c</w:t>
      </w:r>
      <w:r w:rsidR="00A87AB7" w:rsidRPr="008C2DFD">
        <w:rPr>
          <w:b/>
        </w:rPr>
        <w:t>lasses and data structures</w:t>
      </w:r>
    </w:p>
    <w:p w14:paraId="79FD49F9" w14:textId="1FF6A3EE" w:rsidR="00A87AB7" w:rsidRPr="00281852" w:rsidRDefault="00A87AB7" w:rsidP="00E81522">
      <w:pPr>
        <w:spacing w:after="120" w:line="23" w:lineRule="atLeast"/>
        <w:rPr>
          <w:b/>
          <w:color w:val="000000" w:themeColor="text1"/>
        </w:rPr>
      </w:pPr>
      <w:r w:rsidRPr="00281852">
        <w:rPr>
          <w:b/>
          <w:bCs/>
          <w:color w:val="000000" w:themeColor="text1"/>
        </w:rPr>
        <w:t>Competition class</w:t>
      </w:r>
    </w:p>
    <w:p w14:paraId="050BDF1B" w14:textId="71346623" w:rsidR="00A87AB7" w:rsidRPr="005132CF" w:rsidRDefault="00A87AB7" w:rsidP="00D821EE">
      <w:pPr>
        <w:spacing w:after="120" w:line="23" w:lineRule="atLeast"/>
        <w:ind w:firstLine="720"/>
        <w:rPr>
          <w:color w:val="000000" w:themeColor="text1"/>
        </w:rPr>
      </w:pPr>
      <w:r w:rsidRPr="005132CF">
        <w:rPr>
          <w:color w:val="000000" w:themeColor="text1"/>
        </w:rPr>
        <w:t>Instance variables:</w:t>
      </w:r>
    </w:p>
    <w:p w14:paraId="337AB5D9" w14:textId="6CB5F83F" w:rsidR="00A87AB7" w:rsidRPr="005132CF" w:rsidRDefault="00A87AB7">
      <w:pPr>
        <w:pStyle w:val="ListParagraph"/>
        <w:numPr>
          <w:ilvl w:val="0"/>
          <w:numId w:val="20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>String game</w:t>
      </w:r>
    </w:p>
    <w:p w14:paraId="059F11AA" w14:textId="2F2CCBEF" w:rsidR="00A87AB7" w:rsidRPr="005132CF" w:rsidRDefault="00A87AB7">
      <w:pPr>
        <w:pStyle w:val="ListParagraph"/>
        <w:numPr>
          <w:ilvl w:val="0"/>
          <w:numId w:val="20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 xml:space="preserve">String </w:t>
      </w:r>
      <w:proofErr w:type="spellStart"/>
      <w:r w:rsidRPr="005132CF">
        <w:rPr>
          <w:color w:val="000000" w:themeColor="text1"/>
        </w:rPr>
        <w:t>competitionDate</w:t>
      </w:r>
      <w:proofErr w:type="spellEnd"/>
    </w:p>
    <w:p w14:paraId="42755357" w14:textId="6311F84D" w:rsidR="00A87AB7" w:rsidRPr="005132CF" w:rsidRDefault="00A87AB7">
      <w:pPr>
        <w:pStyle w:val="ListParagraph"/>
        <w:numPr>
          <w:ilvl w:val="0"/>
          <w:numId w:val="20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>String location</w:t>
      </w:r>
    </w:p>
    <w:p w14:paraId="050CA40C" w14:textId="362B5518" w:rsidR="00A87AB7" w:rsidRPr="00470D24" w:rsidRDefault="00A87AB7">
      <w:pPr>
        <w:pStyle w:val="ListParagraph"/>
        <w:numPr>
          <w:ilvl w:val="0"/>
          <w:numId w:val="20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>String team</w:t>
      </w:r>
    </w:p>
    <w:p w14:paraId="50FE0C1E" w14:textId="612D3C36" w:rsidR="00A87AB7" w:rsidRPr="005132CF" w:rsidRDefault="00A87AB7" w:rsidP="00D821EE">
      <w:pPr>
        <w:spacing w:after="120" w:line="23" w:lineRule="atLeast"/>
        <w:ind w:firstLine="720"/>
        <w:rPr>
          <w:color w:val="000000" w:themeColor="text1"/>
        </w:rPr>
      </w:pPr>
      <w:r w:rsidRPr="005132CF">
        <w:rPr>
          <w:color w:val="000000" w:themeColor="text1"/>
        </w:rPr>
        <w:t>Methods</w:t>
      </w:r>
      <w:r w:rsidR="00D821EE" w:rsidRPr="005132CF">
        <w:rPr>
          <w:color w:val="000000" w:themeColor="text1"/>
        </w:rPr>
        <w:t>:</w:t>
      </w:r>
    </w:p>
    <w:p w14:paraId="3D23B7BC" w14:textId="46A79DC1" w:rsidR="00A87AB7" w:rsidRPr="005132CF" w:rsidRDefault="00A87AB7">
      <w:pPr>
        <w:pStyle w:val="ListParagraph"/>
        <w:numPr>
          <w:ilvl w:val="0"/>
          <w:numId w:val="21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>Constructor (parameterised)</w:t>
      </w:r>
    </w:p>
    <w:p w14:paraId="785089E4" w14:textId="14CCAAAF" w:rsidR="00A87AB7" w:rsidRPr="00632530" w:rsidRDefault="00632530">
      <w:pPr>
        <w:pStyle w:val="ListParagraph"/>
        <w:numPr>
          <w:ilvl w:val="0"/>
          <w:numId w:val="21"/>
        </w:numPr>
        <w:spacing w:after="120" w:line="23" w:lineRule="atLeast"/>
        <w:rPr>
          <w:color w:val="000000" w:themeColor="text1"/>
        </w:rPr>
      </w:pPr>
      <w:r>
        <w:rPr>
          <w:color w:val="000000" w:themeColor="text1"/>
        </w:rPr>
        <w:t>get/set</w:t>
      </w:r>
    </w:p>
    <w:p w14:paraId="15FB937B" w14:textId="660834B0" w:rsidR="00D821EE" w:rsidRPr="005132CF" w:rsidRDefault="00A87AB7">
      <w:pPr>
        <w:pStyle w:val="ListParagraph"/>
        <w:numPr>
          <w:ilvl w:val="0"/>
          <w:numId w:val="21"/>
        </w:numPr>
        <w:spacing w:after="120" w:line="23" w:lineRule="atLeast"/>
        <w:rPr>
          <w:color w:val="000000" w:themeColor="text1"/>
        </w:rPr>
      </w:pPr>
      <w:proofErr w:type="spellStart"/>
      <w:r w:rsidRPr="005132CF">
        <w:rPr>
          <w:color w:val="000000" w:themeColor="text1"/>
        </w:rPr>
        <w:t>toString</w:t>
      </w:r>
      <w:proofErr w:type="spellEnd"/>
      <w:r w:rsidRPr="005132CF">
        <w:rPr>
          <w:color w:val="000000" w:themeColor="text1"/>
        </w:rPr>
        <w:tab/>
      </w:r>
      <w:r w:rsidR="00224340">
        <w:rPr>
          <w:color w:val="000000" w:themeColor="text1"/>
        </w:rPr>
        <w:t xml:space="preserve"> (override)</w:t>
      </w:r>
    </w:p>
    <w:p w14:paraId="0557F6DA" w14:textId="77777777" w:rsidR="00D821EE" w:rsidRPr="00281852" w:rsidRDefault="00A87AB7" w:rsidP="00F75637">
      <w:pPr>
        <w:spacing w:after="120" w:line="23" w:lineRule="atLeast"/>
        <w:rPr>
          <w:color w:val="000000" w:themeColor="text1"/>
        </w:rPr>
      </w:pPr>
      <w:r w:rsidRPr="00281852">
        <w:rPr>
          <w:b/>
          <w:bCs/>
          <w:color w:val="000000" w:themeColor="text1"/>
        </w:rPr>
        <w:t>Team class</w:t>
      </w:r>
    </w:p>
    <w:p w14:paraId="47A4474E" w14:textId="04504631" w:rsidR="00F75637" w:rsidRPr="005132CF" w:rsidRDefault="00A87AB7" w:rsidP="00F75637">
      <w:pPr>
        <w:spacing w:after="120" w:line="23" w:lineRule="atLeast"/>
        <w:ind w:firstLine="720"/>
        <w:rPr>
          <w:color w:val="000000" w:themeColor="text1"/>
        </w:rPr>
      </w:pPr>
      <w:r w:rsidRPr="005132CF">
        <w:rPr>
          <w:color w:val="000000" w:themeColor="text1"/>
        </w:rPr>
        <w:t>Instance variables:</w:t>
      </w:r>
    </w:p>
    <w:p w14:paraId="3FE8811A" w14:textId="748A2D65" w:rsidR="00F75637" w:rsidRPr="005132CF" w:rsidRDefault="00F75637">
      <w:pPr>
        <w:pStyle w:val="ListParagraph"/>
        <w:numPr>
          <w:ilvl w:val="1"/>
          <w:numId w:val="22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>String team</w:t>
      </w:r>
    </w:p>
    <w:p w14:paraId="73FC632A" w14:textId="117A5221" w:rsidR="00F75637" w:rsidRPr="005132CF" w:rsidRDefault="00F75637">
      <w:pPr>
        <w:pStyle w:val="ListParagraph"/>
        <w:numPr>
          <w:ilvl w:val="1"/>
          <w:numId w:val="22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 xml:space="preserve">String </w:t>
      </w:r>
      <w:proofErr w:type="spellStart"/>
      <w:r w:rsidRPr="005132CF">
        <w:rPr>
          <w:color w:val="000000" w:themeColor="text1"/>
        </w:rPr>
        <w:t>contactPerson</w:t>
      </w:r>
      <w:proofErr w:type="spellEnd"/>
    </w:p>
    <w:p w14:paraId="1ECAE31B" w14:textId="0B355761" w:rsidR="00F75637" w:rsidRPr="005132CF" w:rsidRDefault="00F75637">
      <w:pPr>
        <w:pStyle w:val="ListParagraph"/>
        <w:numPr>
          <w:ilvl w:val="1"/>
          <w:numId w:val="22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 xml:space="preserve">String </w:t>
      </w:r>
      <w:proofErr w:type="spellStart"/>
      <w:r w:rsidRPr="005132CF">
        <w:rPr>
          <w:color w:val="000000" w:themeColor="text1"/>
        </w:rPr>
        <w:t>contactPhone</w:t>
      </w:r>
      <w:proofErr w:type="spellEnd"/>
    </w:p>
    <w:p w14:paraId="1865D76B" w14:textId="75F25E4E" w:rsidR="00F75637" w:rsidRPr="005132CF" w:rsidRDefault="00F75637">
      <w:pPr>
        <w:pStyle w:val="ListParagraph"/>
        <w:numPr>
          <w:ilvl w:val="1"/>
          <w:numId w:val="22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 xml:space="preserve">String </w:t>
      </w:r>
      <w:proofErr w:type="spellStart"/>
      <w:r w:rsidRPr="005132CF">
        <w:rPr>
          <w:color w:val="000000" w:themeColor="text1"/>
        </w:rPr>
        <w:t>contactEmail</w:t>
      </w:r>
      <w:proofErr w:type="spellEnd"/>
    </w:p>
    <w:p w14:paraId="6FE227B1" w14:textId="5AA6A335" w:rsidR="00257C4F" w:rsidRPr="00470D24" w:rsidRDefault="00F75637">
      <w:pPr>
        <w:pStyle w:val="ListParagraph"/>
        <w:numPr>
          <w:ilvl w:val="1"/>
          <w:numId w:val="22"/>
        </w:numPr>
        <w:spacing w:after="120" w:line="23" w:lineRule="atLeast"/>
        <w:rPr>
          <w:color w:val="000000" w:themeColor="text1"/>
        </w:rPr>
      </w:pPr>
      <w:proofErr w:type="spellStart"/>
      <w:r w:rsidRPr="005132CF">
        <w:rPr>
          <w:color w:val="000000" w:themeColor="text1"/>
        </w:rPr>
        <w:t>ArrayList</w:t>
      </w:r>
      <w:proofErr w:type="spellEnd"/>
      <w:r w:rsidRPr="005132CF">
        <w:rPr>
          <w:color w:val="000000" w:themeColor="text1"/>
        </w:rPr>
        <w:t>&lt;String&gt; players</w:t>
      </w:r>
    </w:p>
    <w:p w14:paraId="08D9FB66" w14:textId="03220540" w:rsidR="00A87AB7" w:rsidRPr="005132CF" w:rsidRDefault="00A87AB7" w:rsidP="00F75637">
      <w:pPr>
        <w:spacing w:after="120" w:line="23" w:lineRule="atLeast"/>
        <w:ind w:firstLine="720"/>
        <w:rPr>
          <w:color w:val="000000" w:themeColor="text1"/>
        </w:rPr>
      </w:pPr>
      <w:r w:rsidRPr="005132CF">
        <w:rPr>
          <w:color w:val="000000" w:themeColor="text1"/>
        </w:rPr>
        <w:t>Methods</w:t>
      </w:r>
    </w:p>
    <w:p w14:paraId="409E56CE" w14:textId="5F95470E" w:rsidR="000623A9" w:rsidRDefault="00A87AB7">
      <w:pPr>
        <w:pStyle w:val="ListParagraph"/>
        <w:numPr>
          <w:ilvl w:val="0"/>
          <w:numId w:val="23"/>
        </w:numPr>
        <w:spacing w:after="120" w:line="23" w:lineRule="atLeast"/>
        <w:rPr>
          <w:color w:val="000000" w:themeColor="text1"/>
        </w:rPr>
      </w:pPr>
      <w:r w:rsidRPr="005132CF">
        <w:rPr>
          <w:color w:val="000000" w:themeColor="text1"/>
        </w:rPr>
        <w:t>Constructor (parameterised)</w:t>
      </w:r>
    </w:p>
    <w:p w14:paraId="7CD3CB55" w14:textId="66C9BFEB" w:rsidR="00F43E5E" w:rsidRPr="000623A9" w:rsidRDefault="00F43E5E">
      <w:pPr>
        <w:pStyle w:val="ListParagraph"/>
        <w:numPr>
          <w:ilvl w:val="0"/>
          <w:numId w:val="23"/>
        </w:numPr>
        <w:spacing w:after="120" w:line="23" w:lineRule="atLeast"/>
        <w:rPr>
          <w:color w:val="000000" w:themeColor="text1"/>
        </w:rPr>
      </w:pPr>
      <w:r>
        <w:rPr>
          <w:color w:val="000000" w:themeColor="text1"/>
        </w:rPr>
        <w:t>Constructor (default)</w:t>
      </w:r>
    </w:p>
    <w:p w14:paraId="294F7420" w14:textId="76F06BC0" w:rsidR="00A87AB7" w:rsidRPr="00F70FEF" w:rsidRDefault="00F70FEF">
      <w:pPr>
        <w:pStyle w:val="ListParagraph"/>
        <w:numPr>
          <w:ilvl w:val="0"/>
          <w:numId w:val="23"/>
        </w:numPr>
        <w:spacing w:after="120" w:line="23" w:lineRule="atLeast"/>
        <w:rPr>
          <w:color w:val="000000" w:themeColor="text1"/>
        </w:rPr>
      </w:pPr>
      <w:r>
        <w:rPr>
          <w:color w:val="000000" w:themeColor="text1"/>
        </w:rPr>
        <w:t>g</w:t>
      </w:r>
      <w:r w:rsidR="00A87AB7" w:rsidRPr="005132CF">
        <w:rPr>
          <w:color w:val="000000" w:themeColor="text1"/>
        </w:rPr>
        <w:t>et</w:t>
      </w:r>
      <w:r>
        <w:rPr>
          <w:color w:val="000000" w:themeColor="text1"/>
        </w:rPr>
        <w:t>/set</w:t>
      </w:r>
    </w:p>
    <w:p w14:paraId="6826AB1E" w14:textId="7314D8C4" w:rsidR="00A87AB7" w:rsidRPr="00C07A05" w:rsidRDefault="00A87AB7">
      <w:pPr>
        <w:pStyle w:val="ListParagraph"/>
        <w:numPr>
          <w:ilvl w:val="0"/>
          <w:numId w:val="23"/>
        </w:numPr>
        <w:spacing w:after="120" w:line="23" w:lineRule="atLeast"/>
      </w:pPr>
      <w:proofErr w:type="spellStart"/>
      <w:r w:rsidRPr="00C07A05">
        <w:t>removePlayers</w:t>
      </w:r>
      <w:proofErr w:type="spellEnd"/>
    </w:p>
    <w:p w14:paraId="2E7F8048" w14:textId="721335EA" w:rsidR="00A87AB7" w:rsidRPr="005132CF" w:rsidRDefault="00A87AB7">
      <w:pPr>
        <w:pStyle w:val="ListParagraph"/>
        <w:numPr>
          <w:ilvl w:val="0"/>
          <w:numId w:val="23"/>
        </w:numPr>
        <w:spacing w:after="120" w:line="23" w:lineRule="atLeast"/>
        <w:rPr>
          <w:color w:val="000000" w:themeColor="text1"/>
        </w:rPr>
      </w:pPr>
      <w:proofErr w:type="spellStart"/>
      <w:r w:rsidRPr="005132CF">
        <w:rPr>
          <w:color w:val="000000" w:themeColor="text1"/>
        </w:rPr>
        <w:t>toString</w:t>
      </w:r>
      <w:proofErr w:type="spellEnd"/>
      <w:r w:rsidR="00224340">
        <w:rPr>
          <w:color w:val="000000" w:themeColor="text1"/>
        </w:rPr>
        <w:t xml:space="preserve"> (override)</w:t>
      </w:r>
    </w:p>
    <w:p w14:paraId="064E7B0A" w14:textId="0A762918" w:rsidR="00D821EE" w:rsidRPr="005132CF" w:rsidRDefault="00A87AB7">
      <w:pPr>
        <w:pStyle w:val="ListParagraph"/>
        <w:numPr>
          <w:ilvl w:val="0"/>
          <w:numId w:val="23"/>
        </w:numPr>
        <w:spacing w:after="120" w:line="23" w:lineRule="atLeast"/>
      </w:pPr>
      <w:proofErr w:type="spellStart"/>
      <w:r w:rsidRPr="00EF6EC1">
        <w:t>to</w:t>
      </w:r>
      <w:r w:rsidR="00224340">
        <w:t>Players</w:t>
      </w:r>
      <w:r w:rsidRPr="00EF6EC1">
        <w:t>String</w:t>
      </w:r>
      <w:proofErr w:type="spellEnd"/>
      <w:r w:rsidR="00470D24">
        <w:t xml:space="preserve"> ()</w:t>
      </w:r>
    </w:p>
    <w:p w14:paraId="44A90D0D" w14:textId="67B0D7AA" w:rsidR="00A87AB7" w:rsidRPr="00281852" w:rsidRDefault="00A87AB7" w:rsidP="00E81522">
      <w:pPr>
        <w:spacing w:after="120" w:line="23" w:lineRule="atLeast"/>
      </w:pPr>
      <w:r w:rsidRPr="00281852">
        <w:rPr>
          <w:b/>
          <w:bCs/>
        </w:rPr>
        <w:t>GUI class</w:t>
      </w:r>
    </w:p>
    <w:p w14:paraId="24668A6F" w14:textId="6813793E" w:rsidR="00A87AB7" w:rsidRPr="005132CF" w:rsidRDefault="00A87AB7" w:rsidP="008247AC">
      <w:pPr>
        <w:spacing w:after="120" w:line="23" w:lineRule="atLeast"/>
        <w:ind w:firstLine="720"/>
      </w:pPr>
      <w:r w:rsidRPr="005132CF">
        <w:t>Instance variables:</w:t>
      </w:r>
    </w:p>
    <w:p w14:paraId="0CD98E95" w14:textId="786D81E1" w:rsidR="00A87AB7" w:rsidRPr="005132CF" w:rsidRDefault="00A87AB7">
      <w:pPr>
        <w:pStyle w:val="ListParagraph"/>
        <w:numPr>
          <w:ilvl w:val="0"/>
          <w:numId w:val="24"/>
        </w:numPr>
        <w:spacing w:after="120" w:line="23" w:lineRule="atLeast"/>
      </w:pPr>
      <w:proofErr w:type="spellStart"/>
      <w:r w:rsidRPr="005132CF">
        <w:t>ArrayList</w:t>
      </w:r>
      <w:proofErr w:type="spellEnd"/>
      <w:r w:rsidRPr="005132CF">
        <w:t>&lt;Team&gt; teams</w:t>
      </w:r>
    </w:p>
    <w:p w14:paraId="3E85ACD0" w14:textId="6B979C5F" w:rsidR="006A56FA" w:rsidRPr="00470D24" w:rsidRDefault="00A87AB7">
      <w:pPr>
        <w:pStyle w:val="ListParagraph"/>
        <w:numPr>
          <w:ilvl w:val="0"/>
          <w:numId w:val="24"/>
        </w:numPr>
        <w:spacing w:after="120" w:line="23" w:lineRule="atLeast"/>
      </w:pPr>
      <w:proofErr w:type="spellStart"/>
      <w:r w:rsidRPr="005132CF">
        <w:t>ArrayList</w:t>
      </w:r>
      <w:proofErr w:type="spellEnd"/>
      <w:r w:rsidRPr="005132CF">
        <w:t>&lt;Competition&gt; competition</w:t>
      </w:r>
      <w:r w:rsidR="00825DC2">
        <w:t>s</w:t>
      </w:r>
    </w:p>
    <w:p w14:paraId="3B69544E" w14:textId="5F149CBE" w:rsidR="001D0BE6" w:rsidRDefault="001D0BE6" w:rsidP="00E81522">
      <w:pPr>
        <w:spacing w:after="120" w:line="23" w:lineRule="atLeast"/>
        <w:rPr>
          <w:b/>
        </w:rPr>
      </w:pPr>
    </w:p>
    <w:p w14:paraId="34CE01C9" w14:textId="5E2750E9" w:rsidR="00470D24" w:rsidRDefault="00470D24" w:rsidP="00E81522">
      <w:pPr>
        <w:spacing w:after="120" w:line="23" w:lineRule="atLeast"/>
        <w:rPr>
          <w:b/>
        </w:rPr>
      </w:pPr>
    </w:p>
    <w:p w14:paraId="2557F322" w14:textId="3A1715D3" w:rsidR="00470D24" w:rsidRDefault="00470D24" w:rsidP="00E81522">
      <w:pPr>
        <w:spacing w:after="120" w:line="23" w:lineRule="atLeast"/>
        <w:rPr>
          <w:b/>
        </w:rPr>
      </w:pPr>
    </w:p>
    <w:p w14:paraId="22AD1B84" w14:textId="77777777" w:rsidR="00470D24" w:rsidRDefault="00470D24" w:rsidP="00E81522">
      <w:pPr>
        <w:spacing w:after="120" w:line="23" w:lineRule="atLeast"/>
        <w:rPr>
          <w:b/>
        </w:rPr>
      </w:pPr>
    </w:p>
    <w:p w14:paraId="2C3CC5C9" w14:textId="6E8409AB" w:rsidR="00ED7A0D" w:rsidRPr="005132CF" w:rsidRDefault="00AB75A7" w:rsidP="00E81522">
      <w:pPr>
        <w:spacing w:after="120" w:line="23" w:lineRule="atLeast"/>
        <w:rPr>
          <w:b/>
        </w:rPr>
      </w:pPr>
      <w:r>
        <w:rPr>
          <w:b/>
        </w:rPr>
        <w:lastRenderedPageBreak/>
        <w:t>3</w:t>
      </w:r>
      <w:r w:rsidR="00A87AB7" w:rsidRPr="005132CF">
        <w:rPr>
          <w:b/>
        </w:rPr>
        <w:t>. Read in external csv file</w:t>
      </w:r>
      <w:r w:rsidR="008621A3">
        <w:rPr>
          <w:b/>
        </w:rPr>
        <w:t>s</w:t>
      </w:r>
      <w:r w:rsidR="00A87AB7" w:rsidRPr="005132CF">
        <w:rPr>
          <w:b/>
        </w:rPr>
        <w:t xml:space="preserve"> to </w:t>
      </w:r>
      <w:proofErr w:type="spellStart"/>
      <w:r w:rsidR="00A87AB7" w:rsidRPr="005132CF">
        <w:rPr>
          <w:b/>
        </w:rPr>
        <w:t>ArrayList</w:t>
      </w:r>
      <w:proofErr w:type="spellEnd"/>
      <w:r w:rsidR="00A87AB7" w:rsidRPr="005132CF">
        <w:rPr>
          <w:b/>
        </w:rPr>
        <w:t xml:space="preserve"> variables</w:t>
      </w:r>
    </w:p>
    <w:p w14:paraId="57C1A9E0" w14:textId="76CDBC73" w:rsidR="00A87AB7" w:rsidRPr="005132CF" w:rsidRDefault="00A87AB7" w:rsidP="008247AC">
      <w:pPr>
        <w:spacing w:after="120" w:line="23" w:lineRule="atLeast"/>
        <w:ind w:firstLine="720"/>
      </w:pPr>
      <w:r w:rsidRPr="005132CF">
        <w:t>Methods</w:t>
      </w:r>
      <w:r w:rsidR="00C3290A">
        <w:t>:</w:t>
      </w:r>
    </w:p>
    <w:p w14:paraId="3B9EE14C" w14:textId="784E23A4" w:rsidR="00A87AB7" w:rsidRPr="005132CF" w:rsidRDefault="00A87AB7">
      <w:pPr>
        <w:pStyle w:val="ListParagraph"/>
        <w:numPr>
          <w:ilvl w:val="0"/>
          <w:numId w:val="25"/>
        </w:numPr>
        <w:spacing w:after="120" w:line="23" w:lineRule="atLeast"/>
      </w:pPr>
      <w:proofErr w:type="spellStart"/>
      <w:proofErr w:type="gramStart"/>
      <w:r w:rsidRPr="005132CF">
        <w:t>readTeam</w:t>
      </w:r>
      <w:r w:rsidR="001A73D7">
        <w:t>AndPlayer</w:t>
      </w:r>
      <w:r w:rsidRPr="005132CF">
        <w:t>Data</w:t>
      </w:r>
      <w:proofErr w:type="spellEnd"/>
      <w:r w:rsidRPr="005132CF">
        <w:t>(</w:t>
      </w:r>
      <w:proofErr w:type="gramEnd"/>
      <w:r w:rsidRPr="005132CF">
        <w:t>)</w:t>
      </w:r>
    </w:p>
    <w:p w14:paraId="1C9D2B8B" w14:textId="5B33F511" w:rsidR="006A56FA" w:rsidRDefault="00A87AB7">
      <w:pPr>
        <w:pStyle w:val="ListParagraph"/>
        <w:numPr>
          <w:ilvl w:val="0"/>
          <w:numId w:val="25"/>
        </w:numPr>
        <w:spacing w:after="120" w:line="23" w:lineRule="atLeast"/>
      </w:pPr>
      <w:proofErr w:type="spellStart"/>
      <w:proofErr w:type="gramStart"/>
      <w:r w:rsidRPr="005132CF">
        <w:t>readCompetitionData</w:t>
      </w:r>
      <w:proofErr w:type="spellEnd"/>
      <w:r w:rsidRPr="005132CF">
        <w:t>(</w:t>
      </w:r>
      <w:proofErr w:type="gramEnd"/>
      <w:r w:rsidRPr="005132CF">
        <w:t>)</w:t>
      </w:r>
    </w:p>
    <w:p w14:paraId="734D6F8E" w14:textId="77777777" w:rsidR="00DF7A33" w:rsidRDefault="00DF7A33" w:rsidP="00DF7A33">
      <w:pPr>
        <w:spacing w:after="120" w:line="23" w:lineRule="atLeast"/>
      </w:pPr>
    </w:p>
    <w:p w14:paraId="7B407871" w14:textId="076C578D" w:rsidR="00DF7A33" w:rsidRPr="005132CF" w:rsidRDefault="00DF7A33" w:rsidP="00DF7A33">
      <w:pPr>
        <w:spacing w:after="120" w:line="23" w:lineRule="atLeast"/>
        <w:rPr>
          <w:b/>
        </w:rPr>
      </w:pPr>
      <w:r>
        <w:rPr>
          <w:b/>
        </w:rPr>
        <w:t xml:space="preserve">4. Write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data to external files</w:t>
      </w:r>
    </w:p>
    <w:p w14:paraId="73597A70" w14:textId="0EFC0EBA" w:rsidR="00DF7A33" w:rsidRPr="005132CF" w:rsidRDefault="00DF7A33" w:rsidP="00DF7A33">
      <w:pPr>
        <w:spacing w:after="120" w:line="23" w:lineRule="atLeast"/>
        <w:ind w:firstLine="720"/>
      </w:pPr>
      <w:r w:rsidRPr="005132CF">
        <w:t>Methods</w:t>
      </w:r>
      <w:r w:rsidR="00C3290A">
        <w:t>:</w:t>
      </w:r>
    </w:p>
    <w:p w14:paraId="4ABB1066" w14:textId="7F69A228" w:rsidR="00DF7A33" w:rsidRPr="005132CF" w:rsidRDefault="00DF7A33">
      <w:pPr>
        <w:pStyle w:val="ListParagraph"/>
        <w:numPr>
          <w:ilvl w:val="0"/>
          <w:numId w:val="25"/>
        </w:numPr>
        <w:spacing w:after="120" w:line="23" w:lineRule="atLeast"/>
      </w:pPr>
      <w:proofErr w:type="spellStart"/>
      <w:proofErr w:type="gramStart"/>
      <w:r>
        <w:t>saveTeamData</w:t>
      </w:r>
      <w:proofErr w:type="spellEnd"/>
      <w:r w:rsidRPr="005132CF">
        <w:t>(</w:t>
      </w:r>
      <w:proofErr w:type="gramEnd"/>
      <w:r w:rsidRPr="005132CF">
        <w:t>)</w:t>
      </w:r>
    </w:p>
    <w:p w14:paraId="057100AF" w14:textId="49F0EC39" w:rsidR="00DF7A33" w:rsidRDefault="00DF7A33">
      <w:pPr>
        <w:pStyle w:val="ListParagraph"/>
        <w:numPr>
          <w:ilvl w:val="0"/>
          <w:numId w:val="25"/>
        </w:numPr>
        <w:spacing w:after="120" w:line="23" w:lineRule="atLeast"/>
      </w:pPr>
      <w:proofErr w:type="spellStart"/>
      <w:proofErr w:type="gramStart"/>
      <w:r>
        <w:t>savePlayerData</w:t>
      </w:r>
      <w:proofErr w:type="spellEnd"/>
      <w:r w:rsidRPr="005132CF">
        <w:t>(</w:t>
      </w:r>
      <w:proofErr w:type="gramEnd"/>
      <w:r w:rsidRPr="005132CF">
        <w:t>)</w:t>
      </w:r>
    </w:p>
    <w:p w14:paraId="7F88221E" w14:textId="65711F81" w:rsidR="00DF7A33" w:rsidRDefault="00DF7A33">
      <w:pPr>
        <w:pStyle w:val="ListParagraph"/>
        <w:numPr>
          <w:ilvl w:val="0"/>
          <w:numId w:val="25"/>
        </w:numPr>
        <w:spacing w:after="120" w:line="23" w:lineRule="atLeast"/>
      </w:pPr>
      <w:proofErr w:type="spellStart"/>
      <w:proofErr w:type="gramStart"/>
      <w:r>
        <w:t>saveCompetitionData</w:t>
      </w:r>
      <w:proofErr w:type="spellEnd"/>
      <w:r>
        <w:t>(</w:t>
      </w:r>
      <w:proofErr w:type="gramEnd"/>
      <w:r>
        <w:t>)</w:t>
      </w:r>
    </w:p>
    <w:p w14:paraId="567FA86B" w14:textId="77777777" w:rsidR="001A73D7" w:rsidRPr="001A73D7" w:rsidRDefault="001A73D7" w:rsidP="001A73D7">
      <w:pPr>
        <w:spacing w:after="120" w:line="23" w:lineRule="atLeast"/>
      </w:pPr>
    </w:p>
    <w:p w14:paraId="0E417691" w14:textId="2077D59A" w:rsidR="00C3290A" w:rsidRPr="0022108D" w:rsidRDefault="00DF7A33" w:rsidP="00ED7A0D">
      <w:pPr>
        <w:spacing w:after="120" w:line="23" w:lineRule="atLeast"/>
        <w:rPr>
          <w:b/>
        </w:rPr>
      </w:pPr>
      <w:r>
        <w:rPr>
          <w:b/>
        </w:rPr>
        <w:t>5</w:t>
      </w:r>
      <w:r w:rsidR="00ED7A0D" w:rsidRPr="005132CF">
        <w:rPr>
          <w:b/>
        </w:rPr>
        <w:t xml:space="preserve">. </w:t>
      </w:r>
      <w:r w:rsidR="00ED7A0D">
        <w:rPr>
          <w:b/>
        </w:rPr>
        <w:t xml:space="preserve">Create </w:t>
      </w:r>
      <w:proofErr w:type="spellStart"/>
      <w:r w:rsidR="00ED7A0D">
        <w:rPr>
          <w:b/>
        </w:rPr>
        <w:t>jFrame</w:t>
      </w:r>
      <w:proofErr w:type="spellEnd"/>
      <w:r w:rsidR="00ED7A0D">
        <w:rPr>
          <w:b/>
        </w:rPr>
        <w:t xml:space="preserve"> and GUI elements in Net</w:t>
      </w:r>
      <w:r w:rsidR="00274A1D">
        <w:rPr>
          <w:b/>
        </w:rPr>
        <w:t>B</w:t>
      </w:r>
      <w:r w:rsidR="00ED7A0D">
        <w:rPr>
          <w:b/>
        </w:rPr>
        <w:t>eans visual editor</w:t>
      </w:r>
    </w:p>
    <w:p w14:paraId="462E9AE5" w14:textId="36874B57" w:rsidR="000E2C10" w:rsidRPr="0022108D" w:rsidRDefault="009216AF">
      <w:pPr>
        <w:pStyle w:val="ListParagraph"/>
        <w:numPr>
          <w:ilvl w:val="0"/>
          <w:numId w:val="26"/>
        </w:numPr>
        <w:spacing w:after="120" w:line="23" w:lineRule="atLeast"/>
        <w:rPr>
          <w:b/>
        </w:rPr>
      </w:pPr>
      <w:r>
        <w:rPr>
          <w:bCs/>
        </w:rPr>
        <w:t>D</w:t>
      </w:r>
      <w:r w:rsidR="00ED7A0D">
        <w:rPr>
          <w:bCs/>
        </w:rPr>
        <w:t xml:space="preserve">isplay banner </w:t>
      </w:r>
      <w:r w:rsidR="00B36E5B">
        <w:rPr>
          <w:bCs/>
        </w:rPr>
        <w:t>for</w:t>
      </w:r>
      <w:r w:rsidR="00ED7A0D">
        <w:rPr>
          <w:bCs/>
        </w:rPr>
        <w:t xml:space="preserve"> Gold Coast E-Sports</w:t>
      </w:r>
      <w:r w:rsidR="00B36E5B">
        <w:rPr>
          <w:bCs/>
        </w:rPr>
        <w:t xml:space="preserve"> image</w:t>
      </w:r>
    </w:p>
    <w:p w14:paraId="7F6224D7" w14:textId="77777777" w:rsidR="0022108D" w:rsidRPr="00380560" w:rsidRDefault="0022108D" w:rsidP="0022108D">
      <w:pPr>
        <w:pStyle w:val="ListParagraph"/>
        <w:spacing w:after="120" w:line="23" w:lineRule="atLeast"/>
        <w:ind w:left="1080"/>
        <w:rPr>
          <w:b/>
        </w:rPr>
      </w:pPr>
    </w:p>
    <w:p w14:paraId="7AFE0B3A" w14:textId="1AA3E72A" w:rsidR="00274A1D" w:rsidRPr="00274A1D" w:rsidRDefault="000E2C10">
      <w:pPr>
        <w:pStyle w:val="ListParagraph"/>
        <w:numPr>
          <w:ilvl w:val="0"/>
          <w:numId w:val="26"/>
        </w:numPr>
        <w:spacing w:after="120" w:line="23" w:lineRule="atLeast"/>
        <w:rPr>
          <w:b/>
        </w:rPr>
      </w:pPr>
      <w:r>
        <w:rPr>
          <w:bCs/>
        </w:rPr>
        <w:t>Team competition results</w:t>
      </w:r>
      <w:r w:rsidR="00380560">
        <w:rPr>
          <w:bCs/>
        </w:rPr>
        <w:t xml:space="preserve"> tab</w:t>
      </w:r>
      <w:r>
        <w:rPr>
          <w:bCs/>
        </w:rPr>
        <w:t>:</w:t>
      </w:r>
    </w:p>
    <w:p w14:paraId="3AF155F0" w14:textId="5FE218B8" w:rsidR="00274A1D" w:rsidRPr="00274A1D" w:rsidRDefault="000E2C10">
      <w:pPr>
        <w:pStyle w:val="ListParagraph"/>
        <w:numPr>
          <w:ilvl w:val="2"/>
          <w:numId w:val="16"/>
        </w:numPr>
        <w:spacing w:after="120" w:line="23" w:lineRule="atLeast"/>
        <w:rPr>
          <w:b/>
        </w:rPr>
      </w:pPr>
      <w:r>
        <w:rPr>
          <w:bCs/>
        </w:rPr>
        <w:t xml:space="preserve">table to display </w:t>
      </w:r>
      <w:r w:rsidR="00274A1D">
        <w:rPr>
          <w:bCs/>
        </w:rPr>
        <w:t>competitions data</w:t>
      </w:r>
    </w:p>
    <w:p w14:paraId="2CA8FDFD" w14:textId="732C3CF2" w:rsidR="000E2C10" w:rsidRPr="0022108D" w:rsidRDefault="000E2C10">
      <w:pPr>
        <w:pStyle w:val="ListParagraph"/>
        <w:numPr>
          <w:ilvl w:val="2"/>
          <w:numId w:val="16"/>
        </w:numPr>
        <w:spacing w:after="120" w:line="23" w:lineRule="atLeast"/>
        <w:rPr>
          <w:b/>
        </w:rPr>
      </w:pPr>
      <w:r>
        <w:rPr>
          <w:bCs/>
        </w:rPr>
        <w:t>button to display team leader board</w:t>
      </w:r>
    </w:p>
    <w:p w14:paraId="032AFF09" w14:textId="77777777" w:rsidR="0022108D" w:rsidRPr="000E2C10" w:rsidRDefault="0022108D" w:rsidP="0022108D">
      <w:pPr>
        <w:pStyle w:val="ListParagraph"/>
        <w:spacing w:after="120" w:line="23" w:lineRule="atLeast"/>
        <w:ind w:left="1440"/>
        <w:rPr>
          <w:b/>
        </w:rPr>
      </w:pPr>
    </w:p>
    <w:p w14:paraId="0EFBC7C4" w14:textId="6A5359AB" w:rsidR="00274A1D" w:rsidRPr="00274A1D" w:rsidRDefault="000E2C10">
      <w:pPr>
        <w:pStyle w:val="ListParagraph"/>
        <w:numPr>
          <w:ilvl w:val="0"/>
          <w:numId w:val="27"/>
        </w:numPr>
        <w:spacing w:after="120" w:line="23" w:lineRule="atLeast"/>
        <w:rPr>
          <w:b/>
        </w:rPr>
      </w:pPr>
      <w:r>
        <w:rPr>
          <w:bCs/>
        </w:rPr>
        <w:t>Add new competition result</w:t>
      </w:r>
      <w:r w:rsidR="00274A1D">
        <w:rPr>
          <w:bCs/>
        </w:rPr>
        <w:t xml:space="preserve"> tab</w:t>
      </w:r>
      <w:r>
        <w:rPr>
          <w:bCs/>
        </w:rPr>
        <w:t>:</w:t>
      </w:r>
    </w:p>
    <w:p w14:paraId="2CD1EEEC" w14:textId="3C841E4B" w:rsidR="00274A1D" w:rsidRPr="00274A1D" w:rsidRDefault="000E2C10">
      <w:pPr>
        <w:pStyle w:val="ListParagraph"/>
        <w:numPr>
          <w:ilvl w:val="2"/>
          <w:numId w:val="16"/>
        </w:numPr>
        <w:spacing w:after="120" w:line="23" w:lineRule="atLeast"/>
        <w:rPr>
          <w:b/>
        </w:rPr>
      </w:pPr>
      <w:r>
        <w:rPr>
          <w:bCs/>
        </w:rPr>
        <w:t xml:space="preserve">4 text fields </w:t>
      </w:r>
      <w:r w:rsidR="00334542">
        <w:rPr>
          <w:bCs/>
        </w:rPr>
        <w:t xml:space="preserve">with </w:t>
      </w:r>
      <w:r>
        <w:rPr>
          <w:bCs/>
        </w:rPr>
        <w:t xml:space="preserve">to input date, location, </w:t>
      </w:r>
      <w:r w:rsidR="00274A1D">
        <w:rPr>
          <w:bCs/>
        </w:rPr>
        <w:t>game,</w:t>
      </w:r>
      <w:r>
        <w:rPr>
          <w:bCs/>
        </w:rPr>
        <w:t xml:space="preserve"> and points</w:t>
      </w:r>
    </w:p>
    <w:p w14:paraId="56CFAC95" w14:textId="77777777" w:rsidR="00274A1D" w:rsidRPr="00274A1D" w:rsidRDefault="00274A1D">
      <w:pPr>
        <w:pStyle w:val="ListParagraph"/>
        <w:numPr>
          <w:ilvl w:val="2"/>
          <w:numId w:val="16"/>
        </w:numPr>
        <w:spacing w:after="120" w:line="23" w:lineRule="atLeast"/>
        <w:rPr>
          <w:b/>
        </w:rPr>
      </w:pPr>
      <w:r>
        <w:rPr>
          <w:bCs/>
        </w:rPr>
        <w:t>c</w:t>
      </w:r>
      <w:r w:rsidR="000E2C10">
        <w:rPr>
          <w:bCs/>
        </w:rPr>
        <w:t xml:space="preserve">ombo box </w:t>
      </w:r>
      <w:r w:rsidR="00334542">
        <w:rPr>
          <w:bCs/>
        </w:rPr>
        <w:t>to select</w:t>
      </w:r>
      <w:r w:rsidR="000E2C10">
        <w:rPr>
          <w:bCs/>
        </w:rPr>
        <w:t xml:space="preserve"> team</w:t>
      </w:r>
    </w:p>
    <w:p w14:paraId="7C890A55" w14:textId="2386BE22" w:rsidR="000E2C10" w:rsidRPr="0022108D" w:rsidRDefault="0084777B">
      <w:pPr>
        <w:pStyle w:val="ListParagraph"/>
        <w:numPr>
          <w:ilvl w:val="2"/>
          <w:numId w:val="16"/>
        </w:numPr>
        <w:spacing w:after="120" w:line="23" w:lineRule="atLeast"/>
        <w:rPr>
          <w:b/>
        </w:rPr>
      </w:pPr>
      <w:r>
        <w:rPr>
          <w:bCs/>
        </w:rPr>
        <w:t xml:space="preserve">button to </w:t>
      </w:r>
      <w:r w:rsidR="00334542">
        <w:rPr>
          <w:bCs/>
        </w:rPr>
        <w:t>write</w:t>
      </w:r>
      <w:r>
        <w:rPr>
          <w:bCs/>
        </w:rPr>
        <w:t xml:space="preserve"> data to </w:t>
      </w:r>
      <w:r w:rsidR="00334542">
        <w:rPr>
          <w:bCs/>
        </w:rPr>
        <w:t>file</w:t>
      </w:r>
    </w:p>
    <w:p w14:paraId="0338EB3C" w14:textId="77777777" w:rsidR="0022108D" w:rsidRPr="0084777B" w:rsidRDefault="0022108D" w:rsidP="0022108D">
      <w:pPr>
        <w:pStyle w:val="ListParagraph"/>
        <w:spacing w:after="120" w:line="23" w:lineRule="atLeast"/>
        <w:ind w:left="1440"/>
        <w:rPr>
          <w:b/>
        </w:rPr>
      </w:pPr>
    </w:p>
    <w:p w14:paraId="5D6DB37D" w14:textId="77777777" w:rsidR="00274A1D" w:rsidRDefault="0084777B">
      <w:pPr>
        <w:pStyle w:val="ListParagraph"/>
        <w:numPr>
          <w:ilvl w:val="0"/>
          <w:numId w:val="27"/>
        </w:numPr>
        <w:spacing w:after="120" w:line="23" w:lineRule="atLeast"/>
        <w:rPr>
          <w:bCs/>
        </w:rPr>
      </w:pPr>
      <w:r w:rsidRPr="0084777B">
        <w:rPr>
          <w:bCs/>
        </w:rPr>
        <w:t>Add new team</w:t>
      </w:r>
      <w:r w:rsidR="00274A1D">
        <w:rPr>
          <w:bCs/>
        </w:rPr>
        <w:t xml:space="preserve"> tab</w:t>
      </w:r>
      <w:r w:rsidRPr="0084777B">
        <w:rPr>
          <w:bCs/>
        </w:rPr>
        <w:t>:</w:t>
      </w:r>
    </w:p>
    <w:p w14:paraId="0F04FBB9" w14:textId="520A85F7" w:rsidR="00274A1D" w:rsidRDefault="00334542">
      <w:pPr>
        <w:pStyle w:val="ListParagraph"/>
        <w:numPr>
          <w:ilvl w:val="2"/>
          <w:numId w:val="16"/>
        </w:numPr>
        <w:spacing w:after="120" w:line="23" w:lineRule="atLeast"/>
        <w:rPr>
          <w:bCs/>
        </w:rPr>
      </w:pPr>
      <w:r>
        <w:rPr>
          <w:bCs/>
        </w:rPr>
        <w:t xml:space="preserve">4 text fields to input team name, contact person, contact </w:t>
      </w:r>
      <w:r w:rsidR="00274A1D">
        <w:rPr>
          <w:bCs/>
        </w:rPr>
        <w:t>phone,</w:t>
      </w:r>
      <w:r>
        <w:rPr>
          <w:bCs/>
        </w:rPr>
        <w:t xml:space="preserve"> and contact email</w:t>
      </w:r>
    </w:p>
    <w:p w14:paraId="5B2EF862" w14:textId="77777777" w:rsidR="00274A1D" w:rsidRDefault="00274A1D">
      <w:pPr>
        <w:pStyle w:val="ListParagraph"/>
        <w:numPr>
          <w:ilvl w:val="2"/>
          <w:numId w:val="16"/>
        </w:numPr>
        <w:spacing w:after="120" w:line="23" w:lineRule="atLeast"/>
        <w:rPr>
          <w:bCs/>
        </w:rPr>
      </w:pPr>
      <w:r>
        <w:rPr>
          <w:bCs/>
        </w:rPr>
        <w:t>t</w:t>
      </w:r>
      <w:r w:rsidR="00334542">
        <w:rPr>
          <w:bCs/>
        </w:rPr>
        <w:t>ext area to input player names</w:t>
      </w:r>
    </w:p>
    <w:p w14:paraId="093A438A" w14:textId="39A50EDA" w:rsidR="0084777B" w:rsidRDefault="00334542">
      <w:pPr>
        <w:pStyle w:val="ListParagraph"/>
        <w:numPr>
          <w:ilvl w:val="2"/>
          <w:numId w:val="16"/>
        </w:numPr>
        <w:spacing w:after="120" w:line="23" w:lineRule="atLeast"/>
        <w:rPr>
          <w:bCs/>
        </w:rPr>
      </w:pPr>
      <w:r>
        <w:rPr>
          <w:bCs/>
        </w:rPr>
        <w:t>button to write data to file</w:t>
      </w:r>
    </w:p>
    <w:p w14:paraId="0C378191" w14:textId="77777777" w:rsidR="0022108D" w:rsidRPr="0084777B" w:rsidRDefault="0022108D" w:rsidP="0022108D">
      <w:pPr>
        <w:pStyle w:val="ListParagraph"/>
        <w:spacing w:after="120" w:line="23" w:lineRule="atLeast"/>
        <w:ind w:left="1440"/>
        <w:rPr>
          <w:bCs/>
        </w:rPr>
      </w:pPr>
    </w:p>
    <w:p w14:paraId="77DBE836" w14:textId="77777777" w:rsidR="00274A1D" w:rsidRDefault="00334542">
      <w:pPr>
        <w:pStyle w:val="ListParagraph"/>
        <w:numPr>
          <w:ilvl w:val="0"/>
          <w:numId w:val="27"/>
        </w:numPr>
        <w:spacing w:after="120" w:line="23" w:lineRule="atLeast"/>
        <w:rPr>
          <w:bCs/>
        </w:rPr>
      </w:pPr>
      <w:r w:rsidRPr="00334542">
        <w:rPr>
          <w:bCs/>
        </w:rPr>
        <w:t>Update</w:t>
      </w:r>
      <w:r>
        <w:rPr>
          <w:bCs/>
        </w:rPr>
        <w:t xml:space="preserve"> an existing team</w:t>
      </w:r>
      <w:r w:rsidR="00274A1D">
        <w:rPr>
          <w:bCs/>
        </w:rPr>
        <w:t xml:space="preserve"> tab</w:t>
      </w:r>
      <w:r>
        <w:rPr>
          <w:bCs/>
        </w:rPr>
        <w:t>:</w:t>
      </w:r>
    </w:p>
    <w:p w14:paraId="6AE97408" w14:textId="77777777" w:rsidR="00274A1D" w:rsidRDefault="00334542">
      <w:pPr>
        <w:pStyle w:val="ListParagraph"/>
        <w:numPr>
          <w:ilvl w:val="2"/>
          <w:numId w:val="16"/>
        </w:numPr>
        <w:spacing w:after="120" w:line="23" w:lineRule="atLeast"/>
        <w:rPr>
          <w:bCs/>
        </w:rPr>
      </w:pPr>
      <w:r>
        <w:rPr>
          <w:bCs/>
        </w:rPr>
        <w:t>3 text fields for contact person, contact phone and contact email</w:t>
      </w:r>
    </w:p>
    <w:p w14:paraId="54DFD222" w14:textId="298D5598" w:rsidR="00B36E5B" w:rsidRDefault="00274A1D">
      <w:pPr>
        <w:pStyle w:val="ListParagraph"/>
        <w:numPr>
          <w:ilvl w:val="2"/>
          <w:numId w:val="16"/>
        </w:numPr>
        <w:spacing w:after="120" w:line="23" w:lineRule="atLeast"/>
        <w:rPr>
          <w:bCs/>
        </w:rPr>
      </w:pPr>
      <w:r>
        <w:rPr>
          <w:bCs/>
        </w:rPr>
        <w:t>t</w:t>
      </w:r>
      <w:r w:rsidR="00334542">
        <w:rPr>
          <w:bCs/>
        </w:rPr>
        <w:t xml:space="preserve">ext area for player names </w:t>
      </w:r>
    </w:p>
    <w:p w14:paraId="2B3C503D" w14:textId="0B9100FE" w:rsidR="00274A1D" w:rsidRDefault="00256906">
      <w:pPr>
        <w:pStyle w:val="ListParagraph"/>
        <w:numPr>
          <w:ilvl w:val="2"/>
          <w:numId w:val="16"/>
        </w:numPr>
        <w:spacing w:after="120" w:line="23" w:lineRule="atLeast"/>
        <w:rPr>
          <w:bCs/>
        </w:rPr>
      </w:pPr>
      <w:r>
        <w:rPr>
          <w:bCs/>
        </w:rPr>
        <w:t>combo box to select team</w:t>
      </w:r>
    </w:p>
    <w:p w14:paraId="6F952462" w14:textId="5CD022B3" w:rsidR="000E2C10" w:rsidRPr="00334542" w:rsidRDefault="00256906">
      <w:pPr>
        <w:pStyle w:val="ListParagraph"/>
        <w:numPr>
          <w:ilvl w:val="2"/>
          <w:numId w:val="16"/>
        </w:numPr>
        <w:spacing w:after="120" w:line="23" w:lineRule="atLeast"/>
        <w:rPr>
          <w:bCs/>
        </w:rPr>
      </w:pPr>
      <w:r>
        <w:rPr>
          <w:bCs/>
        </w:rPr>
        <w:t>button to write data to file</w:t>
      </w:r>
    </w:p>
    <w:p w14:paraId="3F667860" w14:textId="65D97757" w:rsidR="00ED7A0D" w:rsidRPr="005132CF" w:rsidRDefault="00ED7A0D" w:rsidP="00E81522">
      <w:pPr>
        <w:spacing w:after="120" w:line="23" w:lineRule="atLeast"/>
      </w:pPr>
    </w:p>
    <w:p w14:paraId="62941B36" w14:textId="1CA07446" w:rsidR="00317882" w:rsidRDefault="00DF7A33" w:rsidP="007D3433">
      <w:pPr>
        <w:spacing w:after="120" w:line="23" w:lineRule="atLeast"/>
        <w:rPr>
          <w:b/>
        </w:rPr>
      </w:pPr>
      <w:r>
        <w:rPr>
          <w:b/>
        </w:rPr>
        <w:t>6</w:t>
      </w:r>
      <w:r w:rsidR="00A87AB7" w:rsidRPr="005132CF">
        <w:rPr>
          <w:b/>
        </w:rPr>
        <w:t xml:space="preserve">. </w:t>
      </w:r>
      <w:r w:rsidR="007F44D5">
        <w:rPr>
          <w:b/>
        </w:rPr>
        <w:t>Team competition results tab</w:t>
      </w:r>
      <w:r w:rsidR="002A18E7">
        <w:rPr>
          <w:b/>
        </w:rPr>
        <w:t xml:space="preserve"> panel</w:t>
      </w:r>
    </w:p>
    <w:p w14:paraId="5A5E7CC4" w14:textId="1B098687" w:rsidR="007F44D5" w:rsidRDefault="009216AF">
      <w:pPr>
        <w:pStyle w:val="ListParagraph"/>
        <w:numPr>
          <w:ilvl w:val="0"/>
          <w:numId w:val="28"/>
        </w:numPr>
        <w:spacing w:after="120" w:line="23" w:lineRule="atLeast"/>
        <w:rPr>
          <w:bCs/>
        </w:rPr>
      </w:pPr>
      <w:r>
        <w:rPr>
          <w:bCs/>
        </w:rPr>
        <w:t>D</w:t>
      </w:r>
      <w:r w:rsidR="007F44D5">
        <w:rPr>
          <w:bCs/>
        </w:rPr>
        <w:t>isplay read-in competition data to table</w:t>
      </w:r>
    </w:p>
    <w:p w14:paraId="134EEA1B" w14:textId="48723CEA" w:rsidR="00281852" w:rsidRDefault="006943D2">
      <w:pPr>
        <w:pStyle w:val="ListParagraph"/>
        <w:numPr>
          <w:ilvl w:val="0"/>
          <w:numId w:val="15"/>
        </w:numPr>
        <w:spacing w:after="120" w:line="23" w:lineRule="atLeast"/>
        <w:rPr>
          <w:bCs/>
        </w:rPr>
      </w:pPr>
      <w:r>
        <w:rPr>
          <w:bCs/>
        </w:rPr>
        <w:t xml:space="preserve">create customised </w:t>
      </w:r>
      <w:proofErr w:type="spellStart"/>
      <w:r>
        <w:rPr>
          <w:bCs/>
        </w:rPr>
        <w:t>jTable</w:t>
      </w:r>
      <w:proofErr w:type="spellEnd"/>
      <w:r>
        <w:rPr>
          <w:bCs/>
        </w:rPr>
        <w:t xml:space="preserve"> </w:t>
      </w:r>
      <w:r w:rsidR="00C33217">
        <w:rPr>
          <w:bCs/>
        </w:rPr>
        <w:t xml:space="preserve">using methods </w:t>
      </w:r>
      <w:r>
        <w:rPr>
          <w:bCs/>
        </w:rPr>
        <w:t xml:space="preserve">and read from teams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to populate</w:t>
      </w:r>
    </w:p>
    <w:p w14:paraId="6197C169" w14:textId="77777777" w:rsidR="0022108D" w:rsidRPr="00C90201" w:rsidRDefault="0022108D">
      <w:pPr>
        <w:pStyle w:val="ListParagraph"/>
        <w:numPr>
          <w:ilvl w:val="0"/>
          <w:numId w:val="15"/>
        </w:numPr>
        <w:spacing w:after="120" w:line="23" w:lineRule="atLeast"/>
        <w:rPr>
          <w:bCs/>
        </w:rPr>
      </w:pPr>
    </w:p>
    <w:p w14:paraId="39E7D102" w14:textId="12FFB30B" w:rsidR="00EE6F69" w:rsidRPr="00EE6F69" w:rsidRDefault="009216AF" w:rsidP="00EE6F69">
      <w:pPr>
        <w:pStyle w:val="ListParagraph"/>
        <w:numPr>
          <w:ilvl w:val="0"/>
          <w:numId w:val="29"/>
        </w:numPr>
        <w:spacing w:after="120" w:line="23" w:lineRule="atLeast"/>
        <w:rPr>
          <w:bCs/>
        </w:rPr>
      </w:pPr>
      <w:r>
        <w:rPr>
          <w:bCs/>
        </w:rPr>
        <w:t>D</w:t>
      </w:r>
      <w:r w:rsidR="007F44D5">
        <w:rPr>
          <w:bCs/>
        </w:rPr>
        <w:t xml:space="preserve">isplay </w:t>
      </w:r>
      <w:r w:rsidR="00281852">
        <w:rPr>
          <w:bCs/>
        </w:rPr>
        <w:t>TEAMS LEADER BOARD pop-up</w:t>
      </w:r>
      <w:r w:rsidR="007F44D5">
        <w:rPr>
          <w:bCs/>
        </w:rPr>
        <w:t xml:space="preserve"> when user clicks Display top </w:t>
      </w:r>
      <w:proofErr w:type="gramStart"/>
      <w:r w:rsidR="007F44D5">
        <w:rPr>
          <w:bCs/>
        </w:rPr>
        <w:t>teams</w:t>
      </w:r>
      <w:proofErr w:type="gramEnd"/>
      <w:r w:rsidR="007F44D5">
        <w:rPr>
          <w:bCs/>
        </w:rPr>
        <w:t xml:space="preserve"> button</w:t>
      </w:r>
    </w:p>
    <w:p w14:paraId="50763F69" w14:textId="7CC6BE8D" w:rsidR="00EE6F69" w:rsidRPr="00EE6F69" w:rsidRDefault="00EE6F69" w:rsidP="00EE6F69">
      <w:pPr>
        <w:pStyle w:val="ListParagraph"/>
        <w:numPr>
          <w:ilvl w:val="0"/>
          <w:numId w:val="17"/>
        </w:numPr>
        <w:spacing w:after="120" w:line="23" w:lineRule="atLeast"/>
        <w:rPr>
          <w:bCs/>
        </w:rPr>
      </w:pPr>
      <w:r>
        <w:rPr>
          <w:bCs/>
        </w:rPr>
        <w:t xml:space="preserve">setup </w:t>
      </w:r>
      <w:proofErr w:type="spellStart"/>
      <w:r>
        <w:rPr>
          <w:bCs/>
        </w:rPr>
        <w:t>totalPoints</w:t>
      </w:r>
      <w:proofErr w:type="spellEnd"/>
      <w:r>
        <w:rPr>
          <w:bCs/>
        </w:rPr>
        <w:t xml:space="preserve"> instance variable in Team class to hold total points earnt</w:t>
      </w:r>
    </w:p>
    <w:p w14:paraId="36927185" w14:textId="457F7E5F" w:rsidR="00982DE6" w:rsidRDefault="00EE6F69">
      <w:pPr>
        <w:pStyle w:val="ListParagraph"/>
        <w:numPr>
          <w:ilvl w:val="0"/>
          <w:numId w:val="17"/>
        </w:numPr>
        <w:spacing w:after="120" w:line="23" w:lineRule="atLeast"/>
        <w:rPr>
          <w:bCs/>
        </w:rPr>
      </w:pPr>
      <w:r>
        <w:rPr>
          <w:bCs/>
        </w:rPr>
        <w:t xml:space="preserve">when </w:t>
      </w:r>
      <w:r w:rsidR="006943D2">
        <w:rPr>
          <w:bCs/>
        </w:rPr>
        <w:t>read</w:t>
      </w:r>
      <w:r>
        <w:rPr>
          <w:bCs/>
        </w:rPr>
        <w:t>ing</w:t>
      </w:r>
      <w:r w:rsidR="006943D2">
        <w:rPr>
          <w:bCs/>
        </w:rPr>
        <w:t xml:space="preserve"> competitions </w:t>
      </w:r>
      <w:proofErr w:type="spellStart"/>
      <w:r w:rsidR="006943D2">
        <w:rPr>
          <w:bCs/>
        </w:rPr>
        <w:t>ArrayList</w:t>
      </w:r>
      <w:proofErr w:type="spellEnd"/>
      <w:r>
        <w:rPr>
          <w:bCs/>
        </w:rPr>
        <w:t xml:space="preserve">, also </w:t>
      </w:r>
      <w:r w:rsidR="006943D2">
        <w:rPr>
          <w:bCs/>
        </w:rPr>
        <w:t xml:space="preserve">add to </w:t>
      </w:r>
      <w:proofErr w:type="spellStart"/>
      <w:r>
        <w:rPr>
          <w:bCs/>
        </w:rPr>
        <w:t>totalPoints</w:t>
      </w:r>
      <w:proofErr w:type="spellEnd"/>
      <w:r w:rsidR="006943D2">
        <w:rPr>
          <w:bCs/>
        </w:rPr>
        <w:t xml:space="preserve"> variable of team instance in teams </w:t>
      </w:r>
      <w:proofErr w:type="spellStart"/>
      <w:r w:rsidR="006943D2">
        <w:rPr>
          <w:bCs/>
        </w:rPr>
        <w:t>ArrayList</w:t>
      </w:r>
      <w:proofErr w:type="spellEnd"/>
      <w:r w:rsidR="006943D2">
        <w:rPr>
          <w:bCs/>
        </w:rPr>
        <w:t xml:space="preserve"> when team name is the same in both lists</w:t>
      </w:r>
    </w:p>
    <w:p w14:paraId="43A687B0" w14:textId="58AE9E9D" w:rsidR="00EE6F69" w:rsidRDefault="00EE6F69">
      <w:pPr>
        <w:pStyle w:val="ListParagraph"/>
        <w:numPr>
          <w:ilvl w:val="0"/>
          <w:numId w:val="17"/>
        </w:numPr>
        <w:spacing w:after="120" w:line="23" w:lineRule="atLeast"/>
        <w:rPr>
          <w:bCs/>
        </w:rPr>
      </w:pPr>
      <w:r>
        <w:rPr>
          <w:bCs/>
        </w:rPr>
        <w:t>add to</w:t>
      </w:r>
      <w:r w:rsidR="00FE6DFE">
        <w:rPr>
          <w:bCs/>
        </w:rPr>
        <w:t xml:space="preserve"> relevant teams</w:t>
      </w:r>
      <w:r>
        <w:rPr>
          <w:bCs/>
        </w:rPr>
        <w:t xml:space="preserve"> </w:t>
      </w:r>
      <w:proofErr w:type="spellStart"/>
      <w:r>
        <w:rPr>
          <w:bCs/>
        </w:rPr>
        <w:t>totalPoints</w:t>
      </w:r>
      <w:proofErr w:type="spellEnd"/>
      <w:r>
        <w:rPr>
          <w:bCs/>
        </w:rPr>
        <w:t xml:space="preserve"> whenever a new competition result is saved</w:t>
      </w:r>
    </w:p>
    <w:p w14:paraId="23474604" w14:textId="0C9E354E" w:rsidR="00281852" w:rsidRDefault="00281852">
      <w:pPr>
        <w:pStyle w:val="ListParagraph"/>
        <w:numPr>
          <w:ilvl w:val="0"/>
          <w:numId w:val="17"/>
        </w:numPr>
        <w:spacing w:after="120" w:line="23" w:lineRule="atLeast"/>
        <w:rPr>
          <w:bCs/>
        </w:rPr>
      </w:pPr>
      <w:r>
        <w:rPr>
          <w:bCs/>
        </w:rPr>
        <w:t>sort</w:t>
      </w:r>
      <w:r w:rsidR="006943D2">
        <w:rPr>
          <w:bCs/>
        </w:rPr>
        <w:t xml:space="preserve"> teams </w:t>
      </w:r>
      <w:proofErr w:type="spellStart"/>
      <w:r w:rsidR="006943D2">
        <w:rPr>
          <w:bCs/>
        </w:rPr>
        <w:t>ArrayList</w:t>
      </w:r>
      <w:proofErr w:type="spellEnd"/>
      <w:r>
        <w:rPr>
          <w:bCs/>
        </w:rPr>
        <w:t xml:space="preserve"> in descending order</w:t>
      </w:r>
      <w:r w:rsidR="006943D2">
        <w:rPr>
          <w:bCs/>
        </w:rPr>
        <w:t xml:space="preserve"> according to int value of points variable</w:t>
      </w:r>
    </w:p>
    <w:p w14:paraId="4F1D89CA" w14:textId="31F1625E" w:rsidR="00C3290A" w:rsidRDefault="006943D2">
      <w:pPr>
        <w:pStyle w:val="ListParagraph"/>
        <w:numPr>
          <w:ilvl w:val="0"/>
          <w:numId w:val="17"/>
        </w:numPr>
        <w:spacing w:after="120" w:line="23" w:lineRule="atLeast"/>
        <w:rPr>
          <w:bCs/>
        </w:rPr>
      </w:pPr>
      <w:r>
        <w:rPr>
          <w:bCs/>
        </w:rPr>
        <w:t xml:space="preserve">display in </w:t>
      </w:r>
      <w:proofErr w:type="spellStart"/>
      <w:r>
        <w:rPr>
          <w:bCs/>
        </w:rPr>
        <w:t>jOptionPane</w:t>
      </w:r>
      <w:proofErr w:type="spellEnd"/>
    </w:p>
    <w:p w14:paraId="796EEDBB" w14:textId="77777777" w:rsidR="0022108D" w:rsidRPr="00FE6DFE" w:rsidRDefault="0022108D" w:rsidP="00FE6DFE">
      <w:pPr>
        <w:spacing w:after="120" w:line="23" w:lineRule="atLeast"/>
        <w:rPr>
          <w:bCs/>
        </w:rPr>
      </w:pPr>
    </w:p>
    <w:p w14:paraId="27C0B298" w14:textId="618E809A" w:rsidR="00A87AB7" w:rsidRPr="00A7326F" w:rsidRDefault="00DF7A33" w:rsidP="00E81522">
      <w:pPr>
        <w:spacing w:after="120" w:line="23" w:lineRule="atLeast"/>
        <w:rPr>
          <w:b/>
        </w:rPr>
      </w:pPr>
      <w:r>
        <w:rPr>
          <w:b/>
        </w:rPr>
        <w:lastRenderedPageBreak/>
        <w:t>7</w:t>
      </w:r>
      <w:r w:rsidR="00A87AB7" w:rsidRPr="00A7326F">
        <w:rPr>
          <w:b/>
        </w:rPr>
        <w:t xml:space="preserve">. </w:t>
      </w:r>
      <w:r w:rsidR="007F44D5" w:rsidRPr="00A7326F">
        <w:rPr>
          <w:b/>
        </w:rPr>
        <w:t>Add new competition result tab</w:t>
      </w:r>
      <w:r w:rsidR="002A18E7" w:rsidRPr="00A7326F">
        <w:rPr>
          <w:b/>
        </w:rPr>
        <w:t xml:space="preserve"> panel</w:t>
      </w:r>
    </w:p>
    <w:p w14:paraId="1AD72403" w14:textId="6B732999" w:rsidR="00C84F51" w:rsidRPr="00A7326F" w:rsidRDefault="009216AF">
      <w:pPr>
        <w:pStyle w:val="ListParagraph"/>
        <w:numPr>
          <w:ilvl w:val="0"/>
          <w:numId w:val="30"/>
        </w:numPr>
        <w:spacing w:after="120" w:line="23" w:lineRule="atLeast"/>
        <w:rPr>
          <w:bCs/>
        </w:rPr>
      </w:pPr>
      <w:r>
        <w:rPr>
          <w:bCs/>
        </w:rPr>
        <w:t>S</w:t>
      </w:r>
      <w:r w:rsidR="007F44D5" w:rsidRPr="00A7326F">
        <w:rPr>
          <w:bCs/>
        </w:rPr>
        <w:t xml:space="preserve">etup </w:t>
      </w:r>
      <w:proofErr w:type="spellStart"/>
      <w:r w:rsidR="007F44D5" w:rsidRPr="00A7326F">
        <w:rPr>
          <w:bCs/>
        </w:rPr>
        <w:t>combobox</w:t>
      </w:r>
      <w:proofErr w:type="spellEnd"/>
      <w:r w:rsidR="007F44D5" w:rsidRPr="00A7326F">
        <w:rPr>
          <w:bCs/>
        </w:rPr>
        <w:t xml:space="preserve"> with team names</w:t>
      </w:r>
      <w:r w:rsidR="00C84F51" w:rsidRPr="00A7326F">
        <w:rPr>
          <w:bCs/>
        </w:rPr>
        <w:t xml:space="preserve"> from teams</w:t>
      </w:r>
      <w:r w:rsidR="006943D2">
        <w:rPr>
          <w:bCs/>
        </w:rPr>
        <w:t xml:space="preserve"> </w:t>
      </w:r>
      <w:proofErr w:type="spellStart"/>
      <w:r w:rsidR="006943D2">
        <w:rPr>
          <w:bCs/>
        </w:rPr>
        <w:t>ArrayList</w:t>
      </w:r>
      <w:proofErr w:type="spellEnd"/>
    </w:p>
    <w:p w14:paraId="055E31A7" w14:textId="26ADC5D0" w:rsidR="00C84F51" w:rsidRDefault="009E36F3">
      <w:pPr>
        <w:pStyle w:val="ListParagraph"/>
        <w:numPr>
          <w:ilvl w:val="1"/>
          <w:numId w:val="11"/>
        </w:numPr>
        <w:spacing w:after="120" w:line="23" w:lineRule="atLeast"/>
        <w:rPr>
          <w:bCs/>
        </w:rPr>
      </w:pPr>
      <w:r>
        <w:rPr>
          <w:bCs/>
        </w:rPr>
        <w:t xml:space="preserve">add team name from each team in teams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to </w:t>
      </w:r>
      <w:proofErr w:type="spellStart"/>
      <w:r>
        <w:rPr>
          <w:bCs/>
        </w:rPr>
        <w:t>jComboBox</w:t>
      </w:r>
      <w:proofErr w:type="spellEnd"/>
      <w:r w:rsidR="00C33217">
        <w:rPr>
          <w:bCs/>
        </w:rPr>
        <w:t xml:space="preserve"> using method</w:t>
      </w:r>
    </w:p>
    <w:p w14:paraId="738A858A" w14:textId="77777777" w:rsidR="00143E8F" w:rsidRPr="00A7326F" w:rsidRDefault="00143E8F" w:rsidP="00143E8F">
      <w:pPr>
        <w:pStyle w:val="ListParagraph"/>
        <w:spacing w:after="120" w:line="23" w:lineRule="atLeast"/>
        <w:ind w:left="1440"/>
        <w:rPr>
          <w:bCs/>
        </w:rPr>
      </w:pPr>
    </w:p>
    <w:p w14:paraId="0F05322E" w14:textId="41C38CA2" w:rsidR="00C84F51" w:rsidRPr="00A7326F" w:rsidRDefault="009216AF">
      <w:pPr>
        <w:pStyle w:val="ListParagraph"/>
        <w:numPr>
          <w:ilvl w:val="0"/>
          <w:numId w:val="31"/>
        </w:numPr>
        <w:spacing w:after="120" w:line="23" w:lineRule="atLeast"/>
        <w:rPr>
          <w:bCs/>
        </w:rPr>
      </w:pPr>
      <w:r>
        <w:rPr>
          <w:bCs/>
        </w:rPr>
        <w:t>D</w:t>
      </w:r>
      <w:r w:rsidR="00C90201" w:rsidRPr="00A7326F">
        <w:rPr>
          <w:bCs/>
        </w:rPr>
        <w:t>isplay SAVE NEW COM</w:t>
      </w:r>
      <w:r w:rsidR="0033036E" w:rsidRPr="00A7326F">
        <w:rPr>
          <w:bCs/>
        </w:rPr>
        <w:t>P</w:t>
      </w:r>
      <w:r w:rsidR="00C90201" w:rsidRPr="00A7326F">
        <w:rPr>
          <w:bCs/>
        </w:rPr>
        <w:t>ETITION RESULT pop-up when user clicks button</w:t>
      </w:r>
    </w:p>
    <w:p w14:paraId="56C73137" w14:textId="5C47D76F" w:rsidR="00C90201" w:rsidRPr="00A7326F" w:rsidRDefault="009E36F3">
      <w:pPr>
        <w:pStyle w:val="ListParagraph"/>
        <w:numPr>
          <w:ilvl w:val="1"/>
          <w:numId w:val="11"/>
        </w:numPr>
        <w:spacing w:after="120" w:line="23" w:lineRule="atLeast"/>
        <w:rPr>
          <w:bCs/>
        </w:rPr>
      </w:pPr>
      <w:r>
        <w:rPr>
          <w:bCs/>
        </w:rPr>
        <w:t xml:space="preserve">use method to validate that all fields are not empty, etc, and if user clicks </w:t>
      </w:r>
      <w:proofErr w:type="spellStart"/>
      <w:r>
        <w:rPr>
          <w:bCs/>
        </w:rPr>
        <w:t>jButton</w:t>
      </w:r>
      <w:proofErr w:type="spellEnd"/>
      <w:r w:rsidR="00C90201" w:rsidRPr="00A7326F">
        <w:rPr>
          <w:bCs/>
        </w:rPr>
        <w:t xml:space="preserve"> </w:t>
      </w:r>
      <w:r w:rsidR="00C3290A">
        <w:rPr>
          <w:bCs/>
        </w:rPr>
        <w:t xml:space="preserve">with </w:t>
      </w:r>
      <w:r>
        <w:rPr>
          <w:bCs/>
        </w:rPr>
        <w:t>invalid</w:t>
      </w:r>
      <w:r w:rsidR="00C90201" w:rsidRPr="00A7326F">
        <w:rPr>
          <w:bCs/>
        </w:rPr>
        <w:t xml:space="preserve"> fields display error </w:t>
      </w:r>
      <w:proofErr w:type="spellStart"/>
      <w:r>
        <w:rPr>
          <w:bCs/>
        </w:rPr>
        <w:t>jOptionPane</w:t>
      </w:r>
      <w:proofErr w:type="spellEnd"/>
      <w:r w:rsidR="005C4D5C" w:rsidRPr="00A7326F">
        <w:rPr>
          <w:bCs/>
        </w:rPr>
        <w:t xml:space="preserve"> outlining what is missing</w:t>
      </w:r>
    </w:p>
    <w:p w14:paraId="300B4698" w14:textId="77777777" w:rsidR="00C3290A" w:rsidRDefault="009E36F3">
      <w:pPr>
        <w:pStyle w:val="ListParagraph"/>
        <w:numPr>
          <w:ilvl w:val="1"/>
          <w:numId w:val="11"/>
        </w:numPr>
        <w:spacing w:after="120" w:line="23" w:lineRule="atLeast"/>
        <w:rPr>
          <w:bCs/>
        </w:rPr>
      </w:pPr>
      <w:r>
        <w:rPr>
          <w:bCs/>
        </w:rPr>
        <w:t xml:space="preserve">if all fields are valid </w:t>
      </w:r>
      <w:r w:rsidR="00C3290A">
        <w:rPr>
          <w:bCs/>
        </w:rPr>
        <w:t xml:space="preserve">display </w:t>
      </w:r>
      <w:proofErr w:type="spellStart"/>
      <w:r w:rsidR="00C3290A">
        <w:rPr>
          <w:bCs/>
        </w:rPr>
        <w:t>jOptionPane</w:t>
      </w:r>
      <w:proofErr w:type="spellEnd"/>
      <w:r w:rsidR="00C3290A">
        <w:rPr>
          <w:bCs/>
        </w:rPr>
        <w:t xml:space="preserve"> with yes/no option</w:t>
      </w:r>
      <w:r w:rsidR="00A91476" w:rsidRPr="00A7326F">
        <w:rPr>
          <w:bCs/>
        </w:rPr>
        <w:t xml:space="preserve"> </w:t>
      </w:r>
    </w:p>
    <w:p w14:paraId="6D35ABFC" w14:textId="5BAC487E" w:rsidR="00A91476" w:rsidRPr="00A7326F" w:rsidRDefault="00C3290A">
      <w:pPr>
        <w:pStyle w:val="ListParagraph"/>
        <w:numPr>
          <w:ilvl w:val="1"/>
          <w:numId w:val="11"/>
        </w:numPr>
        <w:spacing w:after="120" w:line="23" w:lineRule="atLeast"/>
        <w:rPr>
          <w:bCs/>
        </w:rPr>
      </w:pPr>
      <w:r>
        <w:rPr>
          <w:bCs/>
        </w:rPr>
        <w:t>if user selects yes add all</w:t>
      </w:r>
      <w:r w:rsidR="005C4D5C" w:rsidRPr="00A7326F">
        <w:rPr>
          <w:bCs/>
        </w:rPr>
        <w:t xml:space="preserve"> fields </w:t>
      </w:r>
      <w:r w:rsidR="009E36F3">
        <w:rPr>
          <w:bCs/>
        </w:rPr>
        <w:t xml:space="preserve">to competitions </w:t>
      </w:r>
      <w:proofErr w:type="spellStart"/>
      <w:r w:rsidR="009E36F3">
        <w:rPr>
          <w:bCs/>
        </w:rPr>
        <w:t>ArrayList</w:t>
      </w:r>
      <w:proofErr w:type="spellEnd"/>
    </w:p>
    <w:p w14:paraId="2C37C2F5" w14:textId="09E96138" w:rsidR="00210D9D" w:rsidRDefault="00210D9D">
      <w:pPr>
        <w:pStyle w:val="ListParagraph"/>
        <w:numPr>
          <w:ilvl w:val="1"/>
          <w:numId w:val="11"/>
        </w:numPr>
        <w:spacing w:after="120" w:line="23" w:lineRule="atLeast"/>
        <w:rPr>
          <w:bCs/>
        </w:rPr>
      </w:pPr>
      <w:r w:rsidRPr="00A7326F">
        <w:rPr>
          <w:bCs/>
        </w:rPr>
        <w:t>update competition table after successful</w:t>
      </w:r>
      <w:r w:rsidR="00A146DF" w:rsidRPr="00A7326F">
        <w:rPr>
          <w:bCs/>
        </w:rPr>
        <w:t>ly</w:t>
      </w:r>
      <w:r w:rsidRPr="00A7326F">
        <w:rPr>
          <w:bCs/>
        </w:rPr>
        <w:t xml:space="preserve"> saving</w:t>
      </w:r>
    </w:p>
    <w:p w14:paraId="59435CC3" w14:textId="693CEE7C" w:rsidR="00143E8F" w:rsidRPr="00A7326F" w:rsidRDefault="00143E8F">
      <w:pPr>
        <w:pStyle w:val="ListParagraph"/>
        <w:numPr>
          <w:ilvl w:val="1"/>
          <w:numId w:val="11"/>
        </w:numPr>
        <w:spacing w:after="120" w:line="23" w:lineRule="atLeast"/>
        <w:rPr>
          <w:bCs/>
        </w:rPr>
      </w:pPr>
      <w:r>
        <w:rPr>
          <w:bCs/>
        </w:rPr>
        <w:t>if user selects no do nothing</w:t>
      </w:r>
    </w:p>
    <w:p w14:paraId="6F94FA92" w14:textId="77777777" w:rsidR="00E81522" w:rsidRPr="005132CF" w:rsidRDefault="00E81522" w:rsidP="00E81522">
      <w:pPr>
        <w:spacing w:after="120" w:line="23" w:lineRule="atLeast"/>
        <w:rPr>
          <w:color w:val="C0504D" w:themeColor="accent2"/>
        </w:rPr>
      </w:pPr>
    </w:p>
    <w:p w14:paraId="60A9C3EC" w14:textId="1F268BE0" w:rsidR="00A87AB7" w:rsidRPr="00210D9D" w:rsidRDefault="00DF7A33" w:rsidP="00E81522">
      <w:pPr>
        <w:spacing w:after="120" w:line="23" w:lineRule="atLeast"/>
        <w:rPr>
          <w:b/>
        </w:rPr>
      </w:pPr>
      <w:r>
        <w:rPr>
          <w:b/>
        </w:rPr>
        <w:t>8</w:t>
      </w:r>
      <w:r w:rsidR="00A87AB7" w:rsidRPr="00210D9D">
        <w:rPr>
          <w:b/>
        </w:rPr>
        <w:t xml:space="preserve">. </w:t>
      </w:r>
      <w:r w:rsidR="0084777B" w:rsidRPr="00210D9D">
        <w:rPr>
          <w:b/>
        </w:rPr>
        <w:t>Add new team tab panel</w:t>
      </w:r>
    </w:p>
    <w:p w14:paraId="163B6F19" w14:textId="282DCC44" w:rsidR="00D10591" w:rsidRPr="00210D9D" w:rsidRDefault="0022108D">
      <w:pPr>
        <w:pStyle w:val="ListParagraph"/>
        <w:numPr>
          <w:ilvl w:val="0"/>
          <w:numId w:val="32"/>
        </w:numPr>
        <w:spacing w:after="120" w:line="23" w:lineRule="atLeast"/>
        <w:rPr>
          <w:bCs/>
        </w:rPr>
      </w:pPr>
      <w:r>
        <w:rPr>
          <w:bCs/>
        </w:rPr>
        <w:t>D</w:t>
      </w:r>
      <w:r w:rsidR="00A91476" w:rsidRPr="00210D9D">
        <w:rPr>
          <w:bCs/>
        </w:rPr>
        <w:t>isplay SAVE NEW TEAM pop-up when user clicks button</w:t>
      </w:r>
    </w:p>
    <w:p w14:paraId="02E3F727" w14:textId="77777777" w:rsidR="00C3290A" w:rsidRPr="00A7326F" w:rsidRDefault="00C3290A">
      <w:pPr>
        <w:pStyle w:val="ListParagraph"/>
        <w:numPr>
          <w:ilvl w:val="1"/>
          <w:numId w:val="32"/>
        </w:numPr>
        <w:spacing w:after="120" w:line="23" w:lineRule="atLeast"/>
        <w:rPr>
          <w:bCs/>
        </w:rPr>
      </w:pPr>
      <w:r>
        <w:rPr>
          <w:bCs/>
        </w:rPr>
        <w:t xml:space="preserve">use method to validate that all fields are not empty, etc, and if user clicks </w:t>
      </w:r>
      <w:proofErr w:type="spellStart"/>
      <w:r>
        <w:rPr>
          <w:bCs/>
        </w:rPr>
        <w:t>jButton</w:t>
      </w:r>
      <w:proofErr w:type="spellEnd"/>
      <w:r w:rsidRPr="00A7326F">
        <w:rPr>
          <w:bCs/>
        </w:rPr>
        <w:t xml:space="preserve"> </w:t>
      </w:r>
      <w:r>
        <w:rPr>
          <w:bCs/>
        </w:rPr>
        <w:t>with invalid</w:t>
      </w:r>
      <w:r w:rsidRPr="00A7326F">
        <w:rPr>
          <w:bCs/>
        </w:rPr>
        <w:t xml:space="preserve"> fields display error </w:t>
      </w:r>
      <w:proofErr w:type="spellStart"/>
      <w:r>
        <w:rPr>
          <w:bCs/>
        </w:rPr>
        <w:t>jOptionPane</w:t>
      </w:r>
      <w:proofErr w:type="spellEnd"/>
      <w:r w:rsidRPr="00A7326F">
        <w:rPr>
          <w:bCs/>
        </w:rPr>
        <w:t xml:space="preserve"> outlining what is missing</w:t>
      </w:r>
    </w:p>
    <w:p w14:paraId="0A9FF35B" w14:textId="3E3DE8E3" w:rsidR="00C3290A" w:rsidRDefault="00C3290A">
      <w:pPr>
        <w:pStyle w:val="ListParagraph"/>
        <w:numPr>
          <w:ilvl w:val="1"/>
          <w:numId w:val="32"/>
        </w:numPr>
        <w:spacing w:after="120" w:line="23" w:lineRule="atLeast"/>
        <w:rPr>
          <w:bCs/>
        </w:rPr>
      </w:pPr>
      <w:r>
        <w:rPr>
          <w:bCs/>
        </w:rPr>
        <w:t xml:space="preserve">if all fields are valid display </w:t>
      </w:r>
      <w:proofErr w:type="spellStart"/>
      <w:r>
        <w:rPr>
          <w:bCs/>
        </w:rPr>
        <w:t>jOptionPane</w:t>
      </w:r>
      <w:proofErr w:type="spellEnd"/>
      <w:r>
        <w:rPr>
          <w:bCs/>
        </w:rPr>
        <w:t xml:space="preserve"> with yes/no option</w:t>
      </w:r>
      <w:r w:rsidRPr="00A7326F">
        <w:rPr>
          <w:bCs/>
        </w:rPr>
        <w:t xml:space="preserve"> </w:t>
      </w:r>
    </w:p>
    <w:p w14:paraId="681C1BA9" w14:textId="43202CFE" w:rsidR="009216AF" w:rsidRPr="009216AF" w:rsidRDefault="009216AF">
      <w:pPr>
        <w:pStyle w:val="ListParagraph"/>
        <w:numPr>
          <w:ilvl w:val="1"/>
          <w:numId w:val="32"/>
        </w:numPr>
        <w:spacing w:after="120" w:line="23" w:lineRule="atLeast"/>
        <w:rPr>
          <w:bCs/>
        </w:rPr>
      </w:pPr>
      <w:r>
        <w:rPr>
          <w:bCs/>
        </w:rPr>
        <w:t>if user selects yes add all</w:t>
      </w:r>
      <w:r w:rsidRPr="00A7326F">
        <w:rPr>
          <w:bCs/>
        </w:rPr>
        <w:t xml:space="preserve"> </w:t>
      </w:r>
      <w:proofErr w:type="spellStart"/>
      <w:r>
        <w:rPr>
          <w:bCs/>
        </w:rPr>
        <w:t>jTextF</w:t>
      </w:r>
      <w:r w:rsidRPr="00A7326F">
        <w:rPr>
          <w:bCs/>
        </w:rPr>
        <w:t>ields</w:t>
      </w:r>
      <w:proofErr w:type="spellEnd"/>
      <w:r w:rsidRPr="00A7326F">
        <w:rPr>
          <w:bCs/>
        </w:rPr>
        <w:t xml:space="preserve"> </w:t>
      </w:r>
      <w:r>
        <w:rPr>
          <w:bCs/>
        </w:rPr>
        <w:t xml:space="preserve">to teams </w:t>
      </w:r>
      <w:proofErr w:type="spellStart"/>
      <w:r>
        <w:rPr>
          <w:bCs/>
        </w:rPr>
        <w:t>ArrayList</w:t>
      </w:r>
      <w:proofErr w:type="spellEnd"/>
    </w:p>
    <w:p w14:paraId="31652179" w14:textId="1D14B3AE" w:rsidR="009216AF" w:rsidRPr="009216AF" w:rsidRDefault="009216AF">
      <w:pPr>
        <w:pStyle w:val="ListParagraph"/>
        <w:numPr>
          <w:ilvl w:val="1"/>
          <w:numId w:val="32"/>
        </w:numPr>
        <w:spacing w:after="120" w:line="23" w:lineRule="atLeast"/>
        <w:rPr>
          <w:bCs/>
        </w:rPr>
      </w:pPr>
      <w:r>
        <w:rPr>
          <w:bCs/>
        </w:rPr>
        <w:t xml:space="preserve">set each line of the </w:t>
      </w:r>
      <w:proofErr w:type="spellStart"/>
      <w:r>
        <w:rPr>
          <w:bCs/>
        </w:rPr>
        <w:t>jTextArea</w:t>
      </w:r>
      <w:proofErr w:type="spellEnd"/>
      <w:r>
        <w:rPr>
          <w:bCs/>
        </w:rPr>
        <w:t xml:space="preserve"> to players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contained in team instance</w:t>
      </w:r>
    </w:p>
    <w:p w14:paraId="7D1E432F" w14:textId="6196010F" w:rsidR="00C33217" w:rsidRDefault="00C33217">
      <w:pPr>
        <w:pStyle w:val="ListParagraph"/>
        <w:numPr>
          <w:ilvl w:val="1"/>
          <w:numId w:val="12"/>
        </w:numPr>
        <w:spacing w:after="120" w:line="23" w:lineRule="atLeast"/>
        <w:rPr>
          <w:bCs/>
        </w:rPr>
      </w:pPr>
      <w:r>
        <w:rPr>
          <w:bCs/>
        </w:rPr>
        <w:t>add new team names to</w:t>
      </w:r>
      <w:r w:rsidRPr="00210D9D">
        <w:rPr>
          <w:bCs/>
        </w:rPr>
        <w:t xml:space="preserve"> </w:t>
      </w:r>
      <w:r>
        <w:rPr>
          <w:bCs/>
        </w:rPr>
        <w:t xml:space="preserve">both </w:t>
      </w:r>
      <w:r w:rsidRPr="00210D9D">
        <w:rPr>
          <w:bCs/>
        </w:rPr>
        <w:t xml:space="preserve">team </w:t>
      </w:r>
      <w:proofErr w:type="spellStart"/>
      <w:r w:rsidRPr="00210D9D">
        <w:rPr>
          <w:bCs/>
        </w:rPr>
        <w:t>comboboxes</w:t>
      </w:r>
      <w:proofErr w:type="spellEnd"/>
      <w:r w:rsidRPr="00210D9D">
        <w:rPr>
          <w:bCs/>
        </w:rPr>
        <w:t xml:space="preserve"> after successful</w:t>
      </w:r>
      <w:r>
        <w:rPr>
          <w:bCs/>
        </w:rPr>
        <w:t>ly</w:t>
      </w:r>
      <w:r w:rsidRPr="00210D9D">
        <w:rPr>
          <w:bCs/>
        </w:rPr>
        <w:t xml:space="preserve"> saving</w:t>
      </w:r>
    </w:p>
    <w:p w14:paraId="52B37982" w14:textId="72C4CD27" w:rsidR="00143E8F" w:rsidRPr="00210D9D" w:rsidRDefault="00143E8F">
      <w:pPr>
        <w:pStyle w:val="ListParagraph"/>
        <w:numPr>
          <w:ilvl w:val="1"/>
          <w:numId w:val="12"/>
        </w:numPr>
        <w:spacing w:after="120" w:line="23" w:lineRule="atLeast"/>
        <w:rPr>
          <w:bCs/>
        </w:rPr>
      </w:pPr>
      <w:r>
        <w:rPr>
          <w:bCs/>
        </w:rPr>
        <w:t>if user selects no do nothing</w:t>
      </w:r>
    </w:p>
    <w:p w14:paraId="69CBCB49" w14:textId="2B18B3BB" w:rsidR="0084777B" w:rsidRPr="00C33217" w:rsidRDefault="0084777B" w:rsidP="00C33217">
      <w:pPr>
        <w:pStyle w:val="ListParagraph"/>
        <w:spacing w:after="120" w:line="23" w:lineRule="atLeast"/>
        <w:ind w:left="1440"/>
        <w:rPr>
          <w:bCs/>
        </w:rPr>
      </w:pPr>
    </w:p>
    <w:p w14:paraId="008471D9" w14:textId="7BA52972" w:rsidR="0084777B" w:rsidRPr="008B2EE5" w:rsidRDefault="00DF7A33" w:rsidP="0084777B">
      <w:pPr>
        <w:spacing w:after="120" w:line="23" w:lineRule="atLeast"/>
        <w:rPr>
          <w:b/>
        </w:rPr>
      </w:pPr>
      <w:r>
        <w:rPr>
          <w:b/>
        </w:rPr>
        <w:t>9</w:t>
      </w:r>
      <w:r w:rsidR="00A87AB7" w:rsidRPr="008B2EE5">
        <w:rPr>
          <w:b/>
        </w:rPr>
        <w:t xml:space="preserve">. </w:t>
      </w:r>
      <w:r w:rsidR="0084777B" w:rsidRPr="008B2EE5">
        <w:rPr>
          <w:b/>
        </w:rPr>
        <w:t>Update an existing team tab panel</w:t>
      </w:r>
    </w:p>
    <w:p w14:paraId="74103D96" w14:textId="454143F7" w:rsidR="0084777B" w:rsidRPr="00A7326F" w:rsidRDefault="0022108D">
      <w:pPr>
        <w:pStyle w:val="ListParagraph"/>
        <w:numPr>
          <w:ilvl w:val="0"/>
          <w:numId w:val="33"/>
        </w:numPr>
        <w:spacing w:after="120" w:line="23" w:lineRule="atLeast"/>
        <w:rPr>
          <w:bCs/>
        </w:rPr>
      </w:pPr>
      <w:r>
        <w:rPr>
          <w:bCs/>
        </w:rPr>
        <w:t>S</w:t>
      </w:r>
      <w:r w:rsidR="0084777B" w:rsidRPr="00A7326F">
        <w:rPr>
          <w:bCs/>
        </w:rPr>
        <w:t xml:space="preserve">etup </w:t>
      </w:r>
      <w:proofErr w:type="spellStart"/>
      <w:r w:rsidR="0084777B" w:rsidRPr="00A7326F">
        <w:rPr>
          <w:bCs/>
        </w:rPr>
        <w:t>combobox</w:t>
      </w:r>
      <w:proofErr w:type="spellEnd"/>
      <w:r w:rsidR="0084777B" w:rsidRPr="00A7326F">
        <w:rPr>
          <w:bCs/>
        </w:rPr>
        <w:t xml:space="preserve"> with team names from teams</w:t>
      </w:r>
      <w:r w:rsidR="00C33217">
        <w:rPr>
          <w:bCs/>
        </w:rPr>
        <w:t xml:space="preserve"> </w:t>
      </w:r>
      <w:proofErr w:type="spellStart"/>
      <w:r w:rsidR="00C33217">
        <w:rPr>
          <w:bCs/>
        </w:rPr>
        <w:t>ArrayList</w:t>
      </w:r>
      <w:proofErr w:type="spellEnd"/>
    </w:p>
    <w:p w14:paraId="1860C6F8" w14:textId="3C50ECC3" w:rsidR="00C33217" w:rsidRPr="00A7326F" w:rsidRDefault="00C33217">
      <w:pPr>
        <w:pStyle w:val="ListParagraph"/>
        <w:numPr>
          <w:ilvl w:val="1"/>
          <w:numId w:val="33"/>
        </w:numPr>
        <w:spacing w:after="120" w:line="23" w:lineRule="atLeast"/>
        <w:rPr>
          <w:bCs/>
        </w:rPr>
      </w:pPr>
      <w:r>
        <w:rPr>
          <w:bCs/>
        </w:rPr>
        <w:t xml:space="preserve">add team name from each team in teams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to </w:t>
      </w:r>
      <w:proofErr w:type="spellStart"/>
      <w:r>
        <w:rPr>
          <w:bCs/>
        </w:rPr>
        <w:t>jComboBox</w:t>
      </w:r>
      <w:proofErr w:type="spellEnd"/>
      <w:r>
        <w:rPr>
          <w:bCs/>
        </w:rPr>
        <w:t xml:space="preserve"> using method</w:t>
      </w:r>
    </w:p>
    <w:p w14:paraId="1A38FA06" w14:textId="2431FC31" w:rsidR="00ED7A0D" w:rsidRDefault="00C33217">
      <w:pPr>
        <w:pStyle w:val="ListParagraph"/>
        <w:numPr>
          <w:ilvl w:val="1"/>
          <w:numId w:val="12"/>
        </w:numPr>
        <w:spacing w:after="120" w:line="23" w:lineRule="atLeast"/>
        <w:rPr>
          <w:bCs/>
        </w:rPr>
      </w:pPr>
      <w:r>
        <w:rPr>
          <w:bCs/>
        </w:rPr>
        <w:t xml:space="preserve">populate fields from teams/players </w:t>
      </w:r>
      <w:proofErr w:type="spellStart"/>
      <w:r>
        <w:rPr>
          <w:bCs/>
        </w:rPr>
        <w:t>ArrayLists</w:t>
      </w:r>
      <w:proofErr w:type="spellEnd"/>
      <w:r>
        <w:rPr>
          <w:bCs/>
        </w:rPr>
        <w:t xml:space="preserve"> using method</w:t>
      </w:r>
    </w:p>
    <w:p w14:paraId="2CA49D6C" w14:textId="77777777" w:rsidR="00143E8F" w:rsidRPr="009528E8" w:rsidRDefault="00143E8F" w:rsidP="00143E8F">
      <w:pPr>
        <w:pStyle w:val="ListParagraph"/>
        <w:spacing w:after="120" w:line="23" w:lineRule="atLeast"/>
        <w:ind w:left="1440"/>
        <w:rPr>
          <w:bCs/>
        </w:rPr>
      </w:pPr>
    </w:p>
    <w:p w14:paraId="3EFDC9F0" w14:textId="6D97A429" w:rsidR="007F3CD8" w:rsidRPr="008B2EE5" w:rsidRDefault="0022108D">
      <w:pPr>
        <w:pStyle w:val="ListParagraph"/>
        <w:numPr>
          <w:ilvl w:val="0"/>
          <w:numId w:val="34"/>
        </w:numPr>
        <w:spacing w:after="120" w:line="23" w:lineRule="atLeast"/>
        <w:rPr>
          <w:bCs/>
        </w:rPr>
      </w:pPr>
      <w:r>
        <w:rPr>
          <w:bCs/>
        </w:rPr>
        <w:t>D</w:t>
      </w:r>
      <w:r w:rsidR="007F3CD8" w:rsidRPr="008B2EE5">
        <w:rPr>
          <w:bCs/>
        </w:rPr>
        <w:t>isplay UPDATE AN EXISTING TEAM pop-up when user clicks button</w:t>
      </w:r>
    </w:p>
    <w:p w14:paraId="6980A2C4" w14:textId="77777777" w:rsidR="00C33217" w:rsidRPr="00A7326F" w:rsidRDefault="00C33217">
      <w:pPr>
        <w:pStyle w:val="ListParagraph"/>
        <w:numPr>
          <w:ilvl w:val="1"/>
          <w:numId w:val="34"/>
        </w:numPr>
        <w:spacing w:after="120" w:line="23" w:lineRule="atLeast"/>
        <w:rPr>
          <w:bCs/>
        </w:rPr>
      </w:pPr>
      <w:r>
        <w:rPr>
          <w:bCs/>
        </w:rPr>
        <w:t xml:space="preserve">use method to validate that all fields are not empty, etc, and if user clicks </w:t>
      </w:r>
      <w:proofErr w:type="spellStart"/>
      <w:r>
        <w:rPr>
          <w:bCs/>
        </w:rPr>
        <w:t>jButton</w:t>
      </w:r>
      <w:proofErr w:type="spellEnd"/>
      <w:r w:rsidRPr="00A7326F">
        <w:rPr>
          <w:bCs/>
        </w:rPr>
        <w:t xml:space="preserve"> </w:t>
      </w:r>
      <w:r>
        <w:rPr>
          <w:bCs/>
        </w:rPr>
        <w:t>with invalid</w:t>
      </w:r>
      <w:r w:rsidRPr="00A7326F">
        <w:rPr>
          <w:bCs/>
        </w:rPr>
        <w:t xml:space="preserve"> fields display error </w:t>
      </w:r>
      <w:proofErr w:type="spellStart"/>
      <w:r>
        <w:rPr>
          <w:bCs/>
        </w:rPr>
        <w:t>jOptionPane</w:t>
      </w:r>
      <w:proofErr w:type="spellEnd"/>
      <w:r w:rsidRPr="00A7326F">
        <w:rPr>
          <w:bCs/>
        </w:rPr>
        <w:t xml:space="preserve"> outlining what is missing</w:t>
      </w:r>
    </w:p>
    <w:p w14:paraId="6ED260D9" w14:textId="77777777" w:rsidR="00C33217" w:rsidRDefault="00C33217">
      <w:pPr>
        <w:pStyle w:val="ListParagraph"/>
        <w:numPr>
          <w:ilvl w:val="1"/>
          <w:numId w:val="34"/>
        </w:numPr>
        <w:spacing w:after="120" w:line="23" w:lineRule="atLeast"/>
        <w:rPr>
          <w:bCs/>
        </w:rPr>
      </w:pPr>
      <w:r>
        <w:rPr>
          <w:bCs/>
        </w:rPr>
        <w:t xml:space="preserve">if all fields are valid display </w:t>
      </w:r>
      <w:proofErr w:type="spellStart"/>
      <w:r>
        <w:rPr>
          <w:bCs/>
        </w:rPr>
        <w:t>jOptionPane</w:t>
      </w:r>
      <w:proofErr w:type="spellEnd"/>
      <w:r>
        <w:rPr>
          <w:bCs/>
        </w:rPr>
        <w:t xml:space="preserve"> with yes/no option</w:t>
      </w:r>
      <w:r w:rsidRPr="00A7326F">
        <w:rPr>
          <w:bCs/>
        </w:rPr>
        <w:t xml:space="preserve"> </w:t>
      </w:r>
    </w:p>
    <w:p w14:paraId="44B083C4" w14:textId="67A7DD40" w:rsidR="00C33217" w:rsidRPr="00A7326F" w:rsidRDefault="00C33217">
      <w:pPr>
        <w:pStyle w:val="ListParagraph"/>
        <w:numPr>
          <w:ilvl w:val="1"/>
          <w:numId w:val="34"/>
        </w:numPr>
        <w:spacing w:after="120" w:line="23" w:lineRule="atLeast"/>
        <w:rPr>
          <w:bCs/>
        </w:rPr>
      </w:pPr>
      <w:r>
        <w:rPr>
          <w:bCs/>
        </w:rPr>
        <w:t xml:space="preserve">if user selects yes </w:t>
      </w:r>
      <w:r w:rsidR="009216AF">
        <w:rPr>
          <w:bCs/>
        </w:rPr>
        <w:t xml:space="preserve">set the fields to the variables of team instance when team name matches </w:t>
      </w:r>
      <w:proofErr w:type="spellStart"/>
      <w:r w:rsidR="009216AF">
        <w:rPr>
          <w:bCs/>
        </w:rPr>
        <w:t>jComboBox</w:t>
      </w:r>
      <w:proofErr w:type="spellEnd"/>
      <w:r w:rsidR="009216AF">
        <w:rPr>
          <w:bCs/>
        </w:rPr>
        <w:t xml:space="preserve"> selection, using set methods</w:t>
      </w:r>
    </w:p>
    <w:p w14:paraId="2BA9A159" w14:textId="6E459573" w:rsidR="00C33217" w:rsidRDefault="009216AF">
      <w:pPr>
        <w:pStyle w:val="ListParagraph"/>
        <w:numPr>
          <w:ilvl w:val="1"/>
          <w:numId w:val="12"/>
        </w:numPr>
        <w:spacing w:after="120" w:line="23" w:lineRule="atLeast"/>
        <w:rPr>
          <w:bCs/>
        </w:rPr>
      </w:pPr>
      <w:r>
        <w:rPr>
          <w:bCs/>
        </w:rPr>
        <w:t xml:space="preserve">remove all entries from players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contained </w:t>
      </w:r>
      <w:r w:rsidR="0022108D">
        <w:rPr>
          <w:bCs/>
        </w:rPr>
        <w:t>in</w:t>
      </w:r>
      <w:r>
        <w:rPr>
          <w:bCs/>
        </w:rPr>
        <w:t xml:space="preserve"> team instance using method</w:t>
      </w:r>
    </w:p>
    <w:p w14:paraId="3F909C11" w14:textId="02FF41F0" w:rsidR="009216AF" w:rsidRDefault="009216AF">
      <w:pPr>
        <w:pStyle w:val="ListParagraph"/>
        <w:numPr>
          <w:ilvl w:val="1"/>
          <w:numId w:val="12"/>
        </w:numPr>
        <w:spacing w:after="120" w:line="23" w:lineRule="atLeast"/>
        <w:rPr>
          <w:bCs/>
        </w:rPr>
      </w:pPr>
      <w:r>
        <w:rPr>
          <w:bCs/>
        </w:rPr>
        <w:t xml:space="preserve">set each line of the </w:t>
      </w:r>
      <w:proofErr w:type="spellStart"/>
      <w:r>
        <w:rPr>
          <w:bCs/>
        </w:rPr>
        <w:t>jTextArea</w:t>
      </w:r>
      <w:proofErr w:type="spellEnd"/>
      <w:r>
        <w:rPr>
          <w:bCs/>
        </w:rPr>
        <w:t xml:space="preserve"> to players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contained in team instance</w:t>
      </w:r>
    </w:p>
    <w:p w14:paraId="159155E7" w14:textId="76186F52" w:rsidR="00143E8F" w:rsidRDefault="00143E8F">
      <w:pPr>
        <w:pStyle w:val="ListParagraph"/>
        <w:numPr>
          <w:ilvl w:val="1"/>
          <w:numId w:val="12"/>
        </w:numPr>
        <w:spacing w:after="120" w:line="23" w:lineRule="atLeast"/>
        <w:rPr>
          <w:bCs/>
        </w:rPr>
      </w:pPr>
      <w:proofErr w:type="gramStart"/>
      <w:r>
        <w:rPr>
          <w:bCs/>
        </w:rPr>
        <w:t>is</w:t>
      </w:r>
      <w:proofErr w:type="gramEnd"/>
      <w:r>
        <w:rPr>
          <w:bCs/>
        </w:rPr>
        <w:t xml:space="preserve"> user selects no do nothing</w:t>
      </w:r>
    </w:p>
    <w:p w14:paraId="20814666" w14:textId="55593717" w:rsidR="00A87AB7" w:rsidRDefault="00A87AB7" w:rsidP="0084777B">
      <w:pPr>
        <w:spacing w:after="120" w:line="23" w:lineRule="atLeast"/>
        <w:rPr>
          <w:color w:val="C0504D" w:themeColor="accent2"/>
        </w:rPr>
      </w:pPr>
    </w:p>
    <w:p w14:paraId="59B0DD5C" w14:textId="03E7BA94" w:rsidR="00B21AA9" w:rsidRPr="008001B6" w:rsidRDefault="00DF7A33" w:rsidP="0084777B">
      <w:pPr>
        <w:spacing w:after="120" w:line="23" w:lineRule="atLeast"/>
        <w:rPr>
          <w:b/>
          <w:bCs/>
        </w:rPr>
      </w:pPr>
      <w:r>
        <w:rPr>
          <w:b/>
          <w:bCs/>
        </w:rPr>
        <w:t>10</w:t>
      </w:r>
      <w:r w:rsidR="006A56FA" w:rsidRPr="008001B6">
        <w:rPr>
          <w:b/>
          <w:bCs/>
        </w:rPr>
        <w:t>. Save data on application exit</w:t>
      </w:r>
    </w:p>
    <w:p w14:paraId="1B8A797F" w14:textId="10DF308F" w:rsidR="00143E8F" w:rsidRPr="008001B6" w:rsidRDefault="00143E8F">
      <w:pPr>
        <w:pStyle w:val="ListParagraph"/>
        <w:numPr>
          <w:ilvl w:val="0"/>
          <w:numId w:val="35"/>
        </w:numPr>
        <w:spacing w:after="120" w:line="23" w:lineRule="atLeast"/>
      </w:pPr>
      <w:r>
        <w:t xml:space="preserve">Display </w:t>
      </w:r>
      <w:r w:rsidRPr="00143E8F">
        <w:t>SAVE BEFORE EXIT</w:t>
      </w:r>
      <w:r>
        <w:t xml:space="preserve"> pop-up</w:t>
      </w:r>
    </w:p>
    <w:p w14:paraId="5C74DB83" w14:textId="7AC3368A" w:rsidR="00143E8F" w:rsidRDefault="00143E8F">
      <w:pPr>
        <w:pStyle w:val="ListParagraph"/>
        <w:numPr>
          <w:ilvl w:val="0"/>
          <w:numId w:val="18"/>
        </w:numPr>
        <w:spacing w:after="120" w:line="23" w:lineRule="atLeast"/>
      </w:pPr>
      <w:r>
        <w:t xml:space="preserve">when user attempts to close application display a </w:t>
      </w:r>
      <w:proofErr w:type="spellStart"/>
      <w:r>
        <w:t>jOptionPane</w:t>
      </w:r>
      <w:proofErr w:type="spellEnd"/>
      <w:r>
        <w:t xml:space="preserve"> with yes/no option</w:t>
      </w:r>
    </w:p>
    <w:p w14:paraId="286EFFE4" w14:textId="7637CD85" w:rsidR="00143E8F" w:rsidRDefault="00143E8F">
      <w:pPr>
        <w:pStyle w:val="ListParagraph"/>
        <w:numPr>
          <w:ilvl w:val="0"/>
          <w:numId w:val="18"/>
        </w:numPr>
        <w:spacing w:after="120" w:line="23" w:lineRule="atLeast"/>
      </w:pPr>
      <w:r>
        <w:t>if user selects yes write to external files competitions.csv, teams.csv and players.csv using methods and close application</w:t>
      </w:r>
    </w:p>
    <w:p w14:paraId="2E104811" w14:textId="65061C72" w:rsidR="00143E8F" w:rsidRDefault="00143E8F">
      <w:pPr>
        <w:pStyle w:val="ListParagraph"/>
        <w:numPr>
          <w:ilvl w:val="0"/>
          <w:numId w:val="18"/>
        </w:numPr>
        <w:spacing w:after="120" w:line="23" w:lineRule="atLeast"/>
      </w:pPr>
      <w:r>
        <w:t>if user selects no don’t save and close the application</w:t>
      </w:r>
    </w:p>
    <w:p w14:paraId="66BFB33A" w14:textId="367E2B5D" w:rsidR="006A56FA" w:rsidRDefault="006A56FA" w:rsidP="0084777B">
      <w:pPr>
        <w:spacing w:after="120" w:line="23" w:lineRule="atLeast"/>
        <w:rPr>
          <w:color w:val="C0504D" w:themeColor="accent2"/>
        </w:rPr>
      </w:pPr>
    </w:p>
    <w:p w14:paraId="2152627B" w14:textId="7098DE66" w:rsidR="00143E8F" w:rsidRDefault="00143E8F" w:rsidP="0084777B">
      <w:pPr>
        <w:spacing w:after="120" w:line="23" w:lineRule="atLeast"/>
        <w:rPr>
          <w:color w:val="C0504D" w:themeColor="accent2"/>
        </w:rPr>
      </w:pPr>
    </w:p>
    <w:p w14:paraId="3398E777" w14:textId="77777777" w:rsidR="00143E8F" w:rsidRPr="0084777B" w:rsidRDefault="00143E8F" w:rsidP="0084777B">
      <w:pPr>
        <w:spacing w:after="120" w:line="23" w:lineRule="atLeast"/>
        <w:rPr>
          <w:color w:val="C0504D" w:themeColor="accent2"/>
        </w:rPr>
      </w:pPr>
    </w:p>
    <w:p w14:paraId="12C5CDC7" w14:textId="117BCB67" w:rsidR="00BE791A" w:rsidRPr="00AB75A7" w:rsidRDefault="00A87AB7" w:rsidP="00AB75A7">
      <w:pPr>
        <w:spacing w:after="120" w:line="23" w:lineRule="atLeast"/>
        <w:rPr>
          <w:b/>
        </w:rPr>
      </w:pPr>
      <w:r w:rsidRPr="007D3433">
        <w:rPr>
          <w:b/>
        </w:rPr>
        <w:lastRenderedPageBreak/>
        <w:t>1</w:t>
      </w:r>
      <w:r w:rsidR="00DF7A33">
        <w:rPr>
          <w:b/>
        </w:rPr>
        <w:t>1</w:t>
      </w:r>
      <w:r w:rsidRPr="007D3433">
        <w:rPr>
          <w:b/>
        </w:rPr>
        <w:t xml:space="preserve">. Final </w:t>
      </w:r>
      <w:r w:rsidR="00BE791A">
        <w:rPr>
          <w:b/>
        </w:rPr>
        <w:t xml:space="preserve">requirements review and </w:t>
      </w:r>
      <w:r w:rsidRPr="007D3433">
        <w:rPr>
          <w:b/>
        </w:rPr>
        <w:t>testing</w:t>
      </w:r>
    </w:p>
    <w:p w14:paraId="3AD8AD7F" w14:textId="77777777" w:rsidR="0048489E" w:rsidRDefault="0048489E">
      <w:pPr>
        <w:pStyle w:val="ListParagraph"/>
        <w:numPr>
          <w:ilvl w:val="0"/>
          <w:numId w:val="36"/>
        </w:numPr>
        <w:spacing w:after="120" w:line="23" w:lineRule="atLeast"/>
      </w:pPr>
      <w:r>
        <w:t>Runs on Windows 10</w:t>
      </w:r>
    </w:p>
    <w:p w14:paraId="71BAC6D5" w14:textId="3E354FC9" w:rsidR="0048489E" w:rsidRDefault="0048489E">
      <w:pPr>
        <w:pStyle w:val="ListParagraph"/>
        <w:numPr>
          <w:ilvl w:val="0"/>
          <w:numId w:val="36"/>
        </w:numPr>
        <w:spacing w:after="120" w:line="23" w:lineRule="atLeast"/>
      </w:pPr>
      <w:r>
        <w:t>Read in external file data when app launche</w:t>
      </w:r>
      <w:r w:rsidR="0022108D">
        <w:t>s</w:t>
      </w:r>
      <w:r w:rsidR="001205CD">
        <w:t xml:space="preserve"> (display error pop-up if any problems reading from file)</w:t>
      </w:r>
    </w:p>
    <w:p w14:paraId="14B858D7" w14:textId="197E6A00" w:rsidR="0048489E" w:rsidRDefault="0022108D">
      <w:pPr>
        <w:pStyle w:val="ListParagraph"/>
        <w:numPr>
          <w:ilvl w:val="0"/>
          <w:numId w:val="36"/>
        </w:numPr>
        <w:spacing w:after="120" w:line="23" w:lineRule="atLeast"/>
      </w:pPr>
      <w:r>
        <w:t>D</w:t>
      </w:r>
      <w:r w:rsidR="00380560">
        <w:t xml:space="preserve">isplay competition data </w:t>
      </w:r>
      <w:r>
        <w:t>in</w:t>
      </w:r>
      <w:r w:rsidR="00380560">
        <w:t xml:space="preserve"> table</w:t>
      </w:r>
      <w:r>
        <w:t xml:space="preserve"> (update when new comp added)</w:t>
      </w:r>
    </w:p>
    <w:p w14:paraId="41446AB0" w14:textId="453A0BAC" w:rsidR="00380560" w:rsidRDefault="0022108D">
      <w:pPr>
        <w:pStyle w:val="ListParagraph"/>
        <w:numPr>
          <w:ilvl w:val="0"/>
          <w:numId w:val="36"/>
        </w:numPr>
        <w:spacing w:after="120" w:line="23" w:lineRule="atLeast"/>
      </w:pPr>
      <w:r>
        <w:t>D</w:t>
      </w:r>
      <w:r w:rsidR="00380560">
        <w:t>isplay TEAMS LEADER BOARD pop-up</w:t>
      </w:r>
      <w:r>
        <w:t xml:space="preserve"> when user clicks button (show total points per team, in descending order)</w:t>
      </w:r>
    </w:p>
    <w:p w14:paraId="187F463E" w14:textId="2190194D" w:rsidR="00380560" w:rsidRDefault="0022108D">
      <w:pPr>
        <w:pStyle w:val="ListParagraph"/>
        <w:numPr>
          <w:ilvl w:val="0"/>
          <w:numId w:val="36"/>
        </w:numPr>
        <w:spacing w:after="120" w:line="23" w:lineRule="atLeast"/>
      </w:pPr>
      <w:r>
        <w:t>Display team names in</w:t>
      </w:r>
      <w:r w:rsidR="00380560">
        <w:t xml:space="preserve"> </w:t>
      </w:r>
      <w:proofErr w:type="spellStart"/>
      <w:r w:rsidR="00380560">
        <w:t>comboboxes</w:t>
      </w:r>
      <w:proofErr w:type="spellEnd"/>
      <w:r w:rsidR="0037219C">
        <w:t xml:space="preserve"> (</w:t>
      </w:r>
      <w:r w:rsidR="008D5D9C">
        <w:t>update when new team added</w:t>
      </w:r>
      <w:r w:rsidR="0037219C">
        <w:t>)</w:t>
      </w:r>
    </w:p>
    <w:p w14:paraId="30275AD7" w14:textId="5001D47E" w:rsidR="008D5D9C" w:rsidRDefault="008D5D9C">
      <w:pPr>
        <w:pStyle w:val="ListParagraph"/>
        <w:numPr>
          <w:ilvl w:val="0"/>
          <w:numId w:val="36"/>
        </w:numPr>
        <w:spacing w:after="120" w:line="23" w:lineRule="atLeast"/>
      </w:pPr>
      <w:r>
        <w:t xml:space="preserve">Auto populate fields in Update an existing team panel based on </w:t>
      </w:r>
      <w:proofErr w:type="spellStart"/>
      <w:r>
        <w:t>combobox</w:t>
      </w:r>
      <w:proofErr w:type="spellEnd"/>
      <w:r>
        <w:t xml:space="preserve"> selection</w:t>
      </w:r>
    </w:p>
    <w:p w14:paraId="0B965E20" w14:textId="1F944C71" w:rsidR="0033036E" w:rsidRDefault="008D5D9C">
      <w:pPr>
        <w:pStyle w:val="ListParagraph"/>
        <w:numPr>
          <w:ilvl w:val="0"/>
          <w:numId w:val="36"/>
        </w:numPr>
        <w:spacing w:after="120" w:line="23" w:lineRule="atLeast"/>
      </w:pPr>
      <w:r>
        <w:t>Add</w:t>
      </w:r>
      <w:r w:rsidR="00B36E5B">
        <w:t xml:space="preserve"> new competition results</w:t>
      </w:r>
      <w:r>
        <w:t xml:space="preserve"> to competitions </w:t>
      </w:r>
      <w:proofErr w:type="spellStart"/>
      <w:r>
        <w:t>ArrayList</w:t>
      </w:r>
      <w:proofErr w:type="spellEnd"/>
      <w:r>
        <w:t xml:space="preserve"> when user clicks button and chooses yes on resulting pop-up (provided all fields are valid, otherwise display error pop-up</w:t>
      </w:r>
      <w:r w:rsidR="001205CD">
        <w:t xml:space="preserve"> detailing what is invalid)</w:t>
      </w:r>
    </w:p>
    <w:p w14:paraId="5A27C42E" w14:textId="0FAA5C2C" w:rsidR="00B36E5B" w:rsidRDefault="008D5D9C">
      <w:pPr>
        <w:pStyle w:val="ListParagraph"/>
        <w:numPr>
          <w:ilvl w:val="0"/>
          <w:numId w:val="36"/>
        </w:numPr>
        <w:spacing w:after="120" w:line="23" w:lineRule="atLeast"/>
      </w:pPr>
      <w:r>
        <w:t>Add</w:t>
      </w:r>
      <w:r w:rsidR="00B36E5B">
        <w:t xml:space="preserve"> new team</w:t>
      </w:r>
      <w:r>
        <w:t xml:space="preserve"> to teams/players </w:t>
      </w:r>
      <w:proofErr w:type="spellStart"/>
      <w:r>
        <w:t>ArrayLists</w:t>
      </w:r>
      <w:proofErr w:type="spellEnd"/>
      <w:r>
        <w:t xml:space="preserve"> when user clicks button</w:t>
      </w:r>
      <w:r w:rsidR="001205CD">
        <w:t xml:space="preserve"> and chooses yes on resulting pop-up (provided all fields are valid, otherwise display error pop-up detailing what is invalid)</w:t>
      </w:r>
    </w:p>
    <w:p w14:paraId="7EC1A3DD" w14:textId="7FE733F6" w:rsidR="00B36E5B" w:rsidRDefault="0022108D">
      <w:pPr>
        <w:pStyle w:val="ListParagraph"/>
        <w:numPr>
          <w:ilvl w:val="0"/>
          <w:numId w:val="36"/>
        </w:numPr>
        <w:spacing w:after="120" w:line="23" w:lineRule="atLeast"/>
      </w:pPr>
      <w:r>
        <w:t>U</w:t>
      </w:r>
      <w:r w:rsidR="00B36E5B">
        <w:t>pdate an existing team</w:t>
      </w:r>
      <w:r w:rsidR="008D5D9C">
        <w:t xml:space="preserve"> in</w:t>
      </w:r>
      <w:r w:rsidR="001205CD">
        <w:t xml:space="preserve"> teams/players </w:t>
      </w:r>
      <w:proofErr w:type="spellStart"/>
      <w:r w:rsidR="001205CD">
        <w:t>ArrayList</w:t>
      </w:r>
      <w:proofErr w:type="spellEnd"/>
      <w:r w:rsidR="001205CD">
        <w:t xml:space="preserve"> when user clicks button and chooses yes on resulting pop-up (provided all fields are valid, otherwise display error pop-up detailing what is invalid</w:t>
      </w:r>
    </w:p>
    <w:p w14:paraId="082D13B3" w14:textId="46D7612C" w:rsidR="00E81522" w:rsidRDefault="001205CD">
      <w:pPr>
        <w:pStyle w:val="ListParagraph"/>
        <w:numPr>
          <w:ilvl w:val="0"/>
          <w:numId w:val="36"/>
        </w:numPr>
        <w:spacing w:after="120" w:line="23" w:lineRule="atLeast"/>
      </w:pPr>
      <w:r>
        <w:t xml:space="preserve">Save </w:t>
      </w:r>
      <w:proofErr w:type="spellStart"/>
      <w:r>
        <w:t>ArrayLists</w:t>
      </w:r>
      <w:proofErr w:type="spellEnd"/>
      <w:r>
        <w:t xml:space="preserve"> </w:t>
      </w:r>
      <w:r w:rsidR="008C7286">
        <w:t xml:space="preserve">data </w:t>
      </w:r>
      <w:r>
        <w:t>to competitions.csv, teams.csv and players.csv files when user attempts to close application and chooses yes from resulting pop-up</w:t>
      </w:r>
    </w:p>
    <w:p w14:paraId="4131FCF0" w14:textId="77777777" w:rsidR="00143E8F" w:rsidRPr="0022108D" w:rsidRDefault="00143E8F" w:rsidP="00143E8F">
      <w:pPr>
        <w:spacing w:after="120" w:line="23" w:lineRule="atLeast"/>
      </w:pPr>
    </w:p>
    <w:p w14:paraId="0EEF8AE4" w14:textId="36D250DD" w:rsidR="00256906" w:rsidRPr="00AB75A7" w:rsidRDefault="00A87AB7" w:rsidP="00E81522">
      <w:pPr>
        <w:spacing w:after="120" w:line="23" w:lineRule="atLeast"/>
        <w:rPr>
          <w:b/>
        </w:rPr>
      </w:pPr>
      <w:r w:rsidRPr="00AB75A7">
        <w:rPr>
          <w:b/>
        </w:rPr>
        <w:t>1</w:t>
      </w:r>
      <w:r w:rsidR="00DF7A33">
        <w:rPr>
          <w:b/>
        </w:rPr>
        <w:t>2</w:t>
      </w:r>
      <w:r w:rsidRPr="00AB75A7">
        <w:rPr>
          <w:b/>
        </w:rPr>
        <w:t>. Complete documentation</w:t>
      </w:r>
    </w:p>
    <w:p w14:paraId="2F3A41E9" w14:textId="3A220E68" w:rsidR="00CE28A7" w:rsidRPr="00C42271" w:rsidRDefault="00CE28A7">
      <w:pPr>
        <w:pStyle w:val="ListParagraph"/>
        <w:numPr>
          <w:ilvl w:val="0"/>
          <w:numId w:val="36"/>
        </w:numPr>
        <w:spacing w:after="120" w:line="23" w:lineRule="atLeast"/>
        <w:rPr>
          <w:b/>
        </w:rPr>
      </w:pPr>
      <w:r w:rsidRPr="00C42271">
        <w:rPr>
          <w:bCs/>
        </w:rPr>
        <w:t>Planning documentation</w:t>
      </w:r>
    </w:p>
    <w:p w14:paraId="478F7955" w14:textId="741CD88B" w:rsidR="00CE28A7" w:rsidRPr="00C42271" w:rsidRDefault="00CE28A7">
      <w:pPr>
        <w:pStyle w:val="ListParagraph"/>
        <w:numPr>
          <w:ilvl w:val="0"/>
          <w:numId w:val="36"/>
        </w:numPr>
        <w:spacing w:after="120" w:line="23" w:lineRule="atLeast"/>
        <w:rPr>
          <w:b/>
        </w:rPr>
      </w:pPr>
      <w:r w:rsidRPr="00C42271">
        <w:rPr>
          <w:bCs/>
        </w:rPr>
        <w:t>Application development</w:t>
      </w:r>
    </w:p>
    <w:p w14:paraId="11AC3A45" w14:textId="1BF94468" w:rsidR="00CE28A7" w:rsidRPr="00C42271" w:rsidRDefault="00CE28A7">
      <w:pPr>
        <w:pStyle w:val="ListParagraph"/>
        <w:numPr>
          <w:ilvl w:val="0"/>
          <w:numId w:val="36"/>
        </w:numPr>
        <w:spacing w:after="120" w:line="23" w:lineRule="atLeast"/>
        <w:rPr>
          <w:b/>
        </w:rPr>
      </w:pPr>
      <w:r w:rsidRPr="00C42271">
        <w:rPr>
          <w:bCs/>
        </w:rPr>
        <w:t>Hand-Over</w:t>
      </w:r>
    </w:p>
    <w:p w14:paraId="57C6F14A" w14:textId="515A87A1" w:rsidR="008001B6" w:rsidRDefault="008001B6" w:rsidP="00E81522">
      <w:pPr>
        <w:spacing w:after="120" w:line="23" w:lineRule="atLeast"/>
        <w:rPr>
          <w:b/>
          <w:color w:val="C0504D" w:themeColor="accent2"/>
        </w:rPr>
      </w:pPr>
    </w:p>
    <w:p w14:paraId="1912016F" w14:textId="4FB7BDE2" w:rsidR="00C42271" w:rsidRDefault="00C42271" w:rsidP="00E81522">
      <w:pPr>
        <w:spacing w:after="120" w:line="23" w:lineRule="atLeast"/>
        <w:rPr>
          <w:b/>
          <w:color w:val="C0504D" w:themeColor="accent2"/>
        </w:rPr>
      </w:pPr>
    </w:p>
    <w:p w14:paraId="56FC6C54" w14:textId="2CD4BB91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782C7679" w14:textId="4DB869E5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36C36742" w14:textId="53852A9D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36C0B528" w14:textId="4A8BDB73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726EAD9B" w14:textId="24F73AC3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3B960DE7" w14:textId="458EA55C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0C6A8295" w14:textId="24F58922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7A9AA32E" w14:textId="731F5149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137E5F39" w14:textId="0C954650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55B7250E" w14:textId="5549E5EF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0F06F478" w14:textId="45B60909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738581B2" w14:textId="52E04DD7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02172493" w14:textId="77777777" w:rsidR="008C7286" w:rsidRDefault="008C7286" w:rsidP="00E81522">
      <w:pPr>
        <w:spacing w:after="120" w:line="23" w:lineRule="atLeast"/>
        <w:rPr>
          <w:b/>
          <w:color w:val="C0504D" w:themeColor="accent2"/>
        </w:rPr>
      </w:pPr>
    </w:p>
    <w:p w14:paraId="6B6B0476" w14:textId="698B7FD4" w:rsidR="00E546FF" w:rsidRDefault="00E546FF" w:rsidP="00E81522">
      <w:pPr>
        <w:pStyle w:val="Heading1"/>
        <w:spacing w:after="120" w:line="23" w:lineRule="atLeast"/>
      </w:pPr>
      <w:bookmarkStart w:id="8" w:name="_Toc113354857"/>
      <w:r>
        <w:lastRenderedPageBreak/>
        <w:t>Part 2 – Application Development</w:t>
      </w:r>
      <w:bookmarkEnd w:id="8"/>
    </w:p>
    <w:p w14:paraId="596B5E4B" w14:textId="77777777" w:rsidR="009B6518" w:rsidRPr="00E546FF" w:rsidRDefault="009B6518" w:rsidP="00E81522">
      <w:pPr>
        <w:spacing w:after="120" w:line="23" w:lineRule="atLeast"/>
      </w:pPr>
    </w:p>
    <w:p w14:paraId="5E0543DE" w14:textId="033A770D" w:rsidR="00F76395" w:rsidRDefault="00F84FB5" w:rsidP="00E81522">
      <w:pPr>
        <w:pStyle w:val="Heading2"/>
        <w:spacing w:after="120" w:line="23" w:lineRule="atLeast"/>
      </w:pPr>
      <w:bookmarkStart w:id="9" w:name="_Toc113354858"/>
      <w:r>
        <w:t xml:space="preserve">Task </w:t>
      </w:r>
      <w:r w:rsidR="003B650F">
        <w:t xml:space="preserve">3 </w:t>
      </w:r>
      <w:r w:rsidR="00ED78FC">
        <w:t xml:space="preserve">– </w:t>
      </w:r>
      <w:r w:rsidR="003B650F">
        <w:t>Application Development</w:t>
      </w:r>
      <w:bookmarkEnd w:id="9"/>
    </w:p>
    <w:p w14:paraId="6B474EF3" w14:textId="023CB70C" w:rsidR="002D286A" w:rsidRPr="002D286A" w:rsidRDefault="008666A9" w:rsidP="00E81522">
      <w:pPr>
        <w:tabs>
          <w:tab w:val="left" w:pos="3120"/>
        </w:tabs>
        <w:spacing w:after="120" w:line="23" w:lineRule="atLeast"/>
      </w:pPr>
      <w:r>
        <w:tab/>
      </w:r>
    </w:p>
    <w:p w14:paraId="0B0987EC" w14:textId="6B8EDD86" w:rsidR="00F84FB5" w:rsidRPr="00F84FB5" w:rsidRDefault="003B650F" w:rsidP="00E81522">
      <w:pPr>
        <w:pStyle w:val="Heading3"/>
        <w:spacing w:after="120" w:line="23" w:lineRule="atLeast"/>
      </w:pPr>
      <w:bookmarkStart w:id="10" w:name="_Toc113354859"/>
      <w:r>
        <w:t>Selection</w:t>
      </w:r>
      <w:r w:rsidR="00814540">
        <w:t>, Iteration and</w:t>
      </w:r>
      <w:r w:rsidR="0006690A">
        <w:t xml:space="preserve"> </w:t>
      </w:r>
      <w:r w:rsidR="00EF0981">
        <w:t>Sequence</w:t>
      </w:r>
      <w:r>
        <w:t xml:space="preserve"> Construct</w:t>
      </w:r>
      <w:r w:rsidR="00EF0981">
        <w:t>s</w:t>
      </w:r>
      <w:bookmarkEnd w:id="10"/>
    </w:p>
    <w:p w14:paraId="2EC15A70" w14:textId="76A761F0" w:rsidR="00112642" w:rsidRDefault="005705C1" w:rsidP="00112642">
      <w:pPr>
        <w:pStyle w:val="ListParagraph"/>
        <w:numPr>
          <w:ilvl w:val="0"/>
          <w:numId w:val="1"/>
        </w:numPr>
        <w:spacing w:after="120" w:line="23" w:lineRule="atLeast"/>
      </w:pPr>
      <w:r>
        <w:t xml:space="preserve">Java </w:t>
      </w:r>
      <w:r w:rsidR="00814540">
        <w:t>code demonstrating at</w:t>
      </w:r>
      <w:r w:rsidR="003B650F">
        <w:t xml:space="preserve"> least one </w:t>
      </w:r>
      <w:r w:rsidR="002F04C6">
        <w:t xml:space="preserve">(1) </w:t>
      </w:r>
      <w:r w:rsidR="00EF0981">
        <w:t>IF or IF/ELSE construct</w:t>
      </w:r>
    </w:p>
    <w:p w14:paraId="0E6525EF" w14:textId="77777777" w:rsidR="001C7C8D" w:rsidRDefault="001C7C8D" w:rsidP="001C7C8D">
      <w:pPr>
        <w:spacing w:after="120" w:line="23" w:lineRule="atLeast"/>
      </w:pPr>
    </w:p>
    <w:p w14:paraId="1A7F2024" w14:textId="281C981D" w:rsidR="00E616FB" w:rsidRDefault="00112642" w:rsidP="00E616FB">
      <w:pPr>
        <w:spacing w:after="120" w:line="23" w:lineRule="atLeast"/>
      </w:pPr>
      <w:r>
        <w:rPr>
          <w:noProof/>
        </w:rPr>
        <w:drawing>
          <wp:inline distT="0" distB="0" distL="0" distR="0" wp14:anchorId="34544B5C" wp14:editId="172F21C5">
            <wp:extent cx="2943636" cy="152421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5E29" w14:textId="77777777" w:rsidR="00E616FB" w:rsidRDefault="00E616FB" w:rsidP="00E616FB">
      <w:pPr>
        <w:spacing w:after="120" w:line="23" w:lineRule="atLeast"/>
      </w:pPr>
    </w:p>
    <w:p w14:paraId="3F4713C2" w14:textId="6AC4F1FF" w:rsidR="00112642" w:rsidRDefault="009459A4">
      <w:pPr>
        <w:pStyle w:val="ListParagraph"/>
        <w:numPr>
          <w:ilvl w:val="0"/>
          <w:numId w:val="1"/>
        </w:numPr>
        <w:spacing w:after="120" w:line="23" w:lineRule="atLeast"/>
      </w:pPr>
      <w:r>
        <w:t xml:space="preserve">Java </w:t>
      </w:r>
      <w:r w:rsidR="00EF0981">
        <w:t xml:space="preserve">code demonstrating at least </w:t>
      </w:r>
      <w:r w:rsidR="002F04C6">
        <w:t>two (2)</w:t>
      </w:r>
      <w:r w:rsidR="005853D6">
        <w:t xml:space="preserve"> </w:t>
      </w:r>
      <w:r w:rsidR="00AE14ED">
        <w:t xml:space="preserve">Iteration </w:t>
      </w:r>
      <w:r w:rsidR="00527E5D">
        <w:t xml:space="preserve">or loop </w:t>
      </w:r>
      <w:r w:rsidR="00AE14ED">
        <w:t>constructs</w:t>
      </w:r>
    </w:p>
    <w:p w14:paraId="2084A100" w14:textId="77777777" w:rsidR="001C7C8D" w:rsidRDefault="001C7C8D" w:rsidP="001C7C8D">
      <w:pPr>
        <w:spacing w:after="120" w:line="23" w:lineRule="atLeast"/>
      </w:pPr>
    </w:p>
    <w:p w14:paraId="57B5EC4B" w14:textId="7E9D2BA0" w:rsidR="00EF0981" w:rsidRDefault="004C551E" w:rsidP="00112642">
      <w:pPr>
        <w:spacing w:after="120" w:line="23" w:lineRule="atLeast"/>
      </w:pPr>
      <w:r>
        <w:rPr>
          <w:noProof/>
        </w:rPr>
        <w:drawing>
          <wp:inline distT="0" distB="0" distL="0" distR="0" wp14:anchorId="517EF4D0" wp14:editId="44F1AE5E">
            <wp:extent cx="5115639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8625" w14:textId="77777777" w:rsidR="00E616FB" w:rsidRDefault="00E616FB" w:rsidP="00112642">
      <w:pPr>
        <w:spacing w:after="120" w:line="23" w:lineRule="atLeast"/>
      </w:pPr>
    </w:p>
    <w:p w14:paraId="58F97FBD" w14:textId="4AB7563B" w:rsidR="00AE14ED" w:rsidRDefault="009459A4">
      <w:pPr>
        <w:pStyle w:val="ListParagraph"/>
        <w:numPr>
          <w:ilvl w:val="0"/>
          <w:numId w:val="1"/>
        </w:numPr>
        <w:spacing w:after="120" w:line="23" w:lineRule="atLeast"/>
      </w:pPr>
      <w:r>
        <w:t>Java</w:t>
      </w:r>
      <w:r w:rsidR="00AE14ED">
        <w:t xml:space="preserve"> code demonstrating usage of</w:t>
      </w:r>
      <w:r w:rsidR="00527E5D">
        <w:t xml:space="preserve"> user-</w:t>
      </w:r>
      <w:r w:rsidR="00AC4B42">
        <w:t>created</w:t>
      </w:r>
      <w:r w:rsidR="00AE14ED">
        <w:t xml:space="preserve"> methods</w:t>
      </w:r>
    </w:p>
    <w:p w14:paraId="7673FE1B" w14:textId="77777777" w:rsidR="001C7C8D" w:rsidRDefault="001C7C8D" w:rsidP="001C7C8D">
      <w:pPr>
        <w:spacing w:after="120" w:line="23" w:lineRule="atLeast"/>
      </w:pPr>
    </w:p>
    <w:p w14:paraId="722BB358" w14:textId="78EA1E5E" w:rsidR="004C551E" w:rsidRDefault="004C551E" w:rsidP="004C551E">
      <w:pPr>
        <w:spacing w:after="120" w:line="23" w:lineRule="atLeast"/>
      </w:pPr>
      <w:r>
        <w:rPr>
          <w:noProof/>
        </w:rPr>
        <w:drawing>
          <wp:inline distT="0" distB="0" distL="0" distR="0" wp14:anchorId="11CDF5EA" wp14:editId="0EE6BAF3">
            <wp:extent cx="5731510" cy="67818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EFC3" w14:textId="2149F02C" w:rsidR="00E616FB" w:rsidRDefault="00E616FB" w:rsidP="004C551E">
      <w:pPr>
        <w:spacing w:after="120" w:line="23" w:lineRule="atLeast"/>
      </w:pPr>
    </w:p>
    <w:p w14:paraId="2C8F83C7" w14:textId="05C79B6A" w:rsidR="00E616FB" w:rsidRDefault="00E616FB" w:rsidP="004C551E">
      <w:pPr>
        <w:spacing w:after="120" w:line="23" w:lineRule="atLeast"/>
      </w:pPr>
    </w:p>
    <w:p w14:paraId="55A1F611" w14:textId="78E702C0" w:rsidR="00E616FB" w:rsidRDefault="00E616FB" w:rsidP="004C551E">
      <w:pPr>
        <w:spacing w:after="120" w:line="23" w:lineRule="atLeast"/>
      </w:pPr>
    </w:p>
    <w:p w14:paraId="51617490" w14:textId="781E266F" w:rsidR="00E616FB" w:rsidRDefault="00E616FB" w:rsidP="004C551E">
      <w:pPr>
        <w:spacing w:after="120" w:line="23" w:lineRule="atLeast"/>
      </w:pPr>
    </w:p>
    <w:p w14:paraId="365633E6" w14:textId="77777777" w:rsidR="00E616FB" w:rsidRDefault="00E616FB" w:rsidP="004C551E">
      <w:pPr>
        <w:spacing w:after="120" w:line="23" w:lineRule="atLeast"/>
      </w:pPr>
    </w:p>
    <w:p w14:paraId="10B67B7B" w14:textId="254F3AC8" w:rsidR="00814540" w:rsidRPr="00F84FB5" w:rsidRDefault="0098782E" w:rsidP="00E81522">
      <w:pPr>
        <w:pStyle w:val="Heading3"/>
        <w:spacing w:after="120" w:line="23" w:lineRule="atLeast"/>
      </w:pPr>
      <w:bookmarkStart w:id="11" w:name="_Toc113354860"/>
      <w:r>
        <w:lastRenderedPageBreak/>
        <w:t>Read/Write</w:t>
      </w:r>
      <w:bookmarkEnd w:id="11"/>
    </w:p>
    <w:p w14:paraId="2EF5487D" w14:textId="0541145D" w:rsidR="0098782E" w:rsidRDefault="009459A4">
      <w:pPr>
        <w:pStyle w:val="ListParagraph"/>
        <w:numPr>
          <w:ilvl w:val="0"/>
          <w:numId w:val="1"/>
        </w:numPr>
        <w:spacing w:after="120" w:line="23" w:lineRule="atLeast"/>
      </w:pPr>
      <w:r>
        <w:t xml:space="preserve">Java </w:t>
      </w:r>
      <w:r w:rsidR="00814540">
        <w:t xml:space="preserve">code </w:t>
      </w:r>
      <w:r w:rsidR="0098782E">
        <w:t xml:space="preserve">displaying </w:t>
      </w:r>
      <w:r>
        <w:t>what you have</w:t>
      </w:r>
      <w:r w:rsidR="0098782E">
        <w:t xml:space="preserve"> used </w:t>
      </w:r>
      <w:r w:rsidR="00527E5D">
        <w:t xml:space="preserve">for the program </w:t>
      </w:r>
      <w:r w:rsidR="0098782E">
        <w:t xml:space="preserve">to read from </w:t>
      </w:r>
      <w:r w:rsidR="00527E5D">
        <w:t>an</w:t>
      </w:r>
      <w:r w:rsidR="0098782E">
        <w:t xml:space="preserve"> </w:t>
      </w:r>
      <w:r>
        <w:t xml:space="preserve">external CSV </w:t>
      </w:r>
      <w:r w:rsidR="0098782E">
        <w:t>file</w:t>
      </w:r>
    </w:p>
    <w:p w14:paraId="330B7BD8" w14:textId="29C888D4" w:rsidR="00603D91" w:rsidRDefault="00603D91">
      <w:pPr>
        <w:pStyle w:val="ListParagraph"/>
        <w:numPr>
          <w:ilvl w:val="1"/>
          <w:numId w:val="1"/>
        </w:numPr>
        <w:spacing w:after="120" w:line="23" w:lineRule="atLeast"/>
      </w:pPr>
      <w:r>
        <w:t>–  Include a demonstration of an array used when reading from the file</w:t>
      </w:r>
    </w:p>
    <w:p w14:paraId="2D6217DC" w14:textId="3E283338" w:rsidR="00E616FB" w:rsidRDefault="00E616FB" w:rsidP="00E616FB">
      <w:pPr>
        <w:spacing w:after="120" w:line="23" w:lineRule="atLeast"/>
      </w:pPr>
      <w:r>
        <w:rPr>
          <w:noProof/>
        </w:rPr>
        <w:drawing>
          <wp:inline distT="0" distB="0" distL="0" distR="0" wp14:anchorId="5494A76D" wp14:editId="2D16413D">
            <wp:extent cx="4808306" cy="4545143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05" cy="46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5AC" w14:textId="2CB6D548" w:rsidR="0098782E" w:rsidRDefault="009459A4">
      <w:pPr>
        <w:pStyle w:val="ListParagraph"/>
        <w:numPr>
          <w:ilvl w:val="0"/>
          <w:numId w:val="1"/>
        </w:numPr>
        <w:spacing w:after="120" w:line="23" w:lineRule="atLeast"/>
      </w:pPr>
      <w:r>
        <w:t xml:space="preserve">Java </w:t>
      </w:r>
      <w:r w:rsidR="00527E5D">
        <w:t xml:space="preserve">code </w:t>
      </w:r>
      <w:r w:rsidR="0098782E">
        <w:t xml:space="preserve">used to write to the </w:t>
      </w:r>
      <w:r>
        <w:t xml:space="preserve">external CSV </w:t>
      </w:r>
      <w:r w:rsidR="0098782E">
        <w:t>file</w:t>
      </w:r>
    </w:p>
    <w:p w14:paraId="58FBCF75" w14:textId="6AD39A88" w:rsidR="00E616FB" w:rsidRDefault="00603D91" w:rsidP="00E616FB">
      <w:pPr>
        <w:pStyle w:val="ListParagraph"/>
        <w:numPr>
          <w:ilvl w:val="1"/>
          <w:numId w:val="1"/>
        </w:numPr>
        <w:spacing w:after="120" w:line="23" w:lineRule="atLeast"/>
      </w:pPr>
      <w:r>
        <w:t>–  Include a demonstration of an array used when writing to the file</w:t>
      </w:r>
    </w:p>
    <w:p w14:paraId="52DC5482" w14:textId="44B6435A" w:rsidR="00E616FB" w:rsidRDefault="00E616FB" w:rsidP="00E616FB">
      <w:pPr>
        <w:spacing w:after="120" w:line="23" w:lineRule="atLeast"/>
      </w:pPr>
      <w:r>
        <w:rPr>
          <w:noProof/>
        </w:rPr>
        <w:drawing>
          <wp:inline distT="0" distB="0" distL="0" distR="0" wp14:anchorId="1F42A25F" wp14:editId="09CED67E">
            <wp:extent cx="4424737" cy="3123344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83" cy="31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05C" w14:textId="28A6E295" w:rsidR="0098782E" w:rsidRDefault="00D50C85" w:rsidP="00E81522">
      <w:pPr>
        <w:pStyle w:val="Heading3"/>
        <w:spacing w:after="120" w:line="23" w:lineRule="atLeast"/>
      </w:pPr>
      <w:bookmarkStart w:id="12" w:name="_Toc113354861"/>
      <w:r>
        <w:lastRenderedPageBreak/>
        <w:t>Classes</w:t>
      </w:r>
      <w:bookmarkEnd w:id="12"/>
    </w:p>
    <w:p w14:paraId="1B3C422F" w14:textId="1CC217E3" w:rsidR="00D50C85" w:rsidRDefault="009459A4">
      <w:pPr>
        <w:pStyle w:val="ListParagraph"/>
        <w:numPr>
          <w:ilvl w:val="0"/>
          <w:numId w:val="2"/>
        </w:numPr>
        <w:spacing w:after="120" w:line="23" w:lineRule="atLeast"/>
      </w:pPr>
      <w:r>
        <w:t>Java customised (user-defined)</w:t>
      </w:r>
      <w:r w:rsidR="00D50C85">
        <w:t xml:space="preserve"> class with at least 4 </w:t>
      </w:r>
      <w:r w:rsidR="00527E5D">
        <w:t>data fields.</w:t>
      </w:r>
    </w:p>
    <w:p w14:paraId="5D1B1855" w14:textId="18535FB7" w:rsidR="009F7CDD" w:rsidRDefault="009F7CDD" w:rsidP="009F7CDD">
      <w:pPr>
        <w:spacing w:after="120" w:line="23" w:lineRule="atLeast"/>
      </w:pPr>
      <w:r>
        <w:rPr>
          <w:noProof/>
        </w:rPr>
        <w:drawing>
          <wp:inline distT="0" distB="0" distL="0" distR="0" wp14:anchorId="3B5CEA57" wp14:editId="2DDD27FA">
            <wp:extent cx="5731510" cy="8201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A44E" w14:textId="06DDBA53" w:rsidR="009F7CDD" w:rsidRDefault="009F7CDD" w:rsidP="009F7CDD">
      <w:pPr>
        <w:spacing w:after="120" w:line="23" w:lineRule="atLeast"/>
      </w:pPr>
      <w:r>
        <w:rPr>
          <w:noProof/>
        </w:rPr>
        <w:lastRenderedPageBreak/>
        <w:drawing>
          <wp:inline distT="0" distB="0" distL="0" distR="0" wp14:anchorId="0C83761D" wp14:editId="597663C6">
            <wp:extent cx="5731510" cy="6515735"/>
            <wp:effectExtent l="0" t="0" r="0" b="0"/>
            <wp:docPr id="10" name="Picture 1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B6E8" w14:textId="0B1290F7" w:rsidR="009F7CDD" w:rsidRDefault="009F7CDD" w:rsidP="009F7CDD">
      <w:pPr>
        <w:spacing w:after="120" w:line="23" w:lineRule="atLeast"/>
      </w:pPr>
    </w:p>
    <w:p w14:paraId="62500D6D" w14:textId="341FFA30" w:rsidR="009F7CDD" w:rsidRDefault="009F7CDD" w:rsidP="009F7CDD">
      <w:pPr>
        <w:spacing w:after="120" w:line="23" w:lineRule="atLeast"/>
      </w:pPr>
    </w:p>
    <w:p w14:paraId="40ACC475" w14:textId="5B19B951" w:rsidR="009F7CDD" w:rsidRDefault="009F7CDD" w:rsidP="009F7CDD">
      <w:pPr>
        <w:spacing w:after="120" w:line="23" w:lineRule="atLeast"/>
      </w:pPr>
    </w:p>
    <w:p w14:paraId="04E73351" w14:textId="34A86A91" w:rsidR="002177BA" w:rsidRDefault="002177BA" w:rsidP="009F7CDD">
      <w:pPr>
        <w:spacing w:after="120" w:line="23" w:lineRule="atLeast"/>
      </w:pPr>
    </w:p>
    <w:p w14:paraId="07B4B30D" w14:textId="77777777" w:rsidR="002177BA" w:rsidRDefault="002177BA" w:rsidP="009F7CDD">
      <w:pPr>
        <w:spacing w:after="120" w:line="23" w:lineRule="atLeast"/>
      </w:pPr>
    </w:p>
    <w:p w14:paraId="5755D064" w14:textId="722651B8" w:rsidR="00D50C85" w:rsidRDefault="009459A4">
      <w:pPr>
        <w:pStyle w:val="ListParagraph"/>
        <w:numPr>
          <w:ilvl w:val="0"/>
          <w:numId w:val="2"/>
        </w:numPr>
        <w:spacing w:after="120" w:line="23" w:lineRule="atLeast"/>
      </w:pPr>
      <w:r>
        <w:t xml:space="preserve">Java </w:t>
      </w:r>
      <w:r w:rsidR="00332D46">
        <w:t>class making use of</w:t>
      </w:r>
    </w:p>
    <w:p w14:paraId="3B00A76D" w14:textId="6E155D28" w:rsidR="00735D76" w:rsidRDefault="00735D76">
      <w:pPr>
        <w:pStyle w:val="ListParagraph"/>
        <w:numPr>
          <w:ilvl w:val="1"/>
          <w:numId w:val="2"/>
        </w:numPr>
        <w:spacing w:after="120" w:line="23" w:lineRule="atLeast"/>
      </w:pPr>
      <w:r>
        <w:t>At least 4 instance variables</w:t>
      </w:r>
    </w:p>
    <w:p w14:paraId="44A3C436" w14:textId="140A51FB" w:rsidR="00735D76" w:rsidRDefault="00735D76">
      <w:pPr>
        <w:pStyle w:val="ListParagraph"/>
        <w:numPr>
          <w:ilvl w:val="1"/>
          <w:numId w:val="2"/>
        </w:numPr>
        <w:spacing w:after="120" w:line="23" w:lineRule="atLeast"/>
      </w:pPr>
      <w:r>
        <w:t>Method overloading</w:t>
      </w:r>
    </w:p>
    <w:p w14:paraId="6F8462DF" w14:textId="5EF1D3B0" w:rsidR="009F7CDD" w:rsidRDefault="00527E5D" w:rsidP="009F7CDD">
      <w:pPr>
        <w:pStyle w:val="ListParagraph"/>
        <w:numPr>
          <w:ilvl w:val="1"/>
          <w:numId w:val="2"/>
        </w:numPr>
        <w:spacing w:after="120" w:line="23" w:lineRule="atLeast"/>
      </w:pPr>
      <w:r>
        <w:t>User-</w:t>
      </w:r>
      <w:r w:rsidR="00735D76">
        <w:t xml:space="preserve">defined objects </w:t>
      </w:r>
      <w:r w:rsidR="00E632B6">
        <w:t>combined into a data structure</w:t>
      </w:r>
    </w:p>
    <w:p w14:paraId="51C5B561" w14:textId="469A3980" w:rsidR="009F7CDD" w:rsidRDefault="009F7CDD" w:rsidP="009F7CDD">
      <w:pPr>
        <w:spacing w:after="120" w:line="23" w:lineRule="atLeast"/>
      </w:pPr>
      <w:r>
        <w:rPr>
          <w:noProof/>
        </w:rPr>
        <w:lastRenderedPageBreak/>
        <w:drawing>
          <wp:inline distT="0" distB="0" distL="0" distR="0" wp14:anchorId="2AD0373B" wp14:editId="40E9060F">
            <wp:extent cx="4692650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D5A0" w14:textId="4FF28469" w:rsidR="002177BA" w:rsidRDefault="009F7CDD" w:rsidP="002177BA">
      <w:pPr>
        <w:spacing w:after="120" w:line="23" w:lineRule="atLeast"/>
      </w:pPr>
      <w:r>
        <w:rPr>
          <w:noProof/>
        </w:rPr>
        <w:lastRenderedPageBreak/>
        <w:drawing>
          <wp:inline distT="0" distB="0" distL="0" distR="0" wp14:anchorId="119C7C38" wp14:editId="7D7A1C54">
            <wp:extent cx="4765675" cy="886333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0982" w14:textId="77777777" w:rsidR="002177BA" w:rsidRDefault="002177BA" w:rsidP="002177BA">
      <w:pPr>
        <w:pStyle w:val="ListParagraph"/>
        <w:numPr>
          <w:ilvl w:val="0"/>
          <w:numId w:val="2"/>
        </w:numPr>
        <w:spacing w:after="120" w:line="23" w:lineRule="atLeast"/>
      </w:pPr>
      <w:r>
        <w:lastRenderedPageBreak/>
        <w:t>Usage of two constructors in one class</w:t>
      </w:r>
      <w:r>
        <w:br/>
      </w:r>
    </w:p>
    <w:p w14:paraId="6D5C52D0" w14:textId="657A367B" w:rsidR="002177BA" w:rsidRDefault="002177BA" w:rsidP="009F7CDD">
      <w:pPr>
        <w:spacing w:after="120" w:line="23" w:lineRule="atLeast"/>
      </w:pPr>
      <w:r>
        <w:rPr>
          <w:noProof/>
        </w:rPr>
        <w:drawing>
          <wp:inline distT="0" distB="0" distL="0" distR="0" wp14:anchorId="359A76B4" wp14:editId="076FC236">
            <wp:extent cx="5325218" cy="3801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0B9B" w14:textId="508EF853" w:rsidR="002177BA" w:rsidRDefault="002177BA" w:rsidP="009F7CDD">
      <w:pPr>
        <w:spacing w:after="120" w:line="23" w:lineRule="atLeast"/>
      </w:pPr>
    </w:p>
    <w:p w14:paraId="17D958C7" w14:textId="77777777" w:rsidR="002177BA" w:rsidRDefault="002177BA" w:rsidP="009F7CDD">
      <w:pPr>
        <w:spacing w:after="120" w:line="23" w:lineRule="atLeast"/>
      </w:pPr>
    </w:p>
    <w:p w14:paraId="6E70A24B" w14:textId="331C216C" w:rsidR="00380C6F" w:rsidRDefault="00283A6B" w:rsidP="00E81522">
      <w:pPr>
        <w:pStyle w:val="Heading3"/>
        <w:spacing w:after="120" w:line="23" w:lineRule="atLeast"/>
      </w:pPr>
      <w:bookmarkStart w:id="13" w:name="_Toc113354862"/>
      <w:r>
        <w:t>Data Types, Operators, Expressions</w:t>
      </w:r>
      <w:r w:rsidR="006561DB">
        <w:t>:</w:t>
      </w:r>
      <w:bookmarkEnd w:id="13"/>
    </w:p>
    <w:p w14:paraId="689FFF79" w14:textId="14F26FC7" w:rsidR="00415A89" w:rsidRDefault="005705C1">
      <w:pPr>
        <w:pStyle w:val="ListParagraph"/>
        <w:numPr>
          <w:ilvl w:val="0"/>
          <w:numId w:val="3"/>
        </w:numPr>
        <w:spacing w:after="120" w:line="23" w:lineRule="atLeast"/>
      </w:pPr>
      <w:r>
        <w:t>Java</w:t>
      </w:r>
      <w:r w:rsidR="00DB78D4">
        <w:t xml:space="preserve"> code </w:t>
      </w:r>
      <w:r w:rsidR="00415A89">
        <w:t>demonstrating usage of variables of at least 3 different data types</w:t>
      </w:r>
    </w:p>
    <w:p w14:paraId="33B6EB21" w14:textId="77777777" w:rsidR="0063287F" w:rsidRDefault="0063287F" w:rsidP="0063287F">
      <w:pPr>
        <w:spacing w:after="120" w:line="23" w:lineRule="atLeast"/>
      </w:pPr>
    </w:p>
    <w:p w14:paraId="31FB6273" w14:textId="43543CC9" w:rsidR="00B322D0" w:rsidRDefault="00990404" w:rsidP="00B322D0">
      <w:pPr>
        <w:spacing w:after="120" w:line="23" w:lineRule="atLeast"/>
      </w:pPr>
      <w:r>
        <w:rPr>
          <w:noProof/>
        </w:rPr>
        <w:drawing>
          <wp:inline distT="0" distB="0" distL="0" distR="0" wp14:anchorId="1DE6D8DD" wp14:editId="5C0A5BC8">
            <wp:extent cx="5544324" cy="1743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D559" w14:textId="38AA0C9F" w:rsidR="0063287F" w:rsidRDefault="0063287F" w:rsidP="00B322D0">
      <w:pPr>
        <w:spacing w:after="120" w:line="23" w:lineRule="atLeast"/>
      </w:pPr>
    </w:p>
    <w:p w14:paraId="6EB306AD" w14:textId="007D6393" w:rsidR="002177BA" w:rsidRDefault="002177BA" w:rsidP="00B322D0">
      <w:pPr>
        <w:spacing w:after="120" w:line="23" w:lineRule="atLeast"/>
      </w:pPr>
    </w:p>
    <w:p w14:paraId="6561B5EC" w14:textId="708D0F6D" w:rsidR="002177BA" w:rsidRDefault="002177BA" w:rsidP="00B322D0">
      <w:pPr>
        <w:spacing w:after="120" w:line="23" w:lineRule="atLeast"/>
      </w:pPr>
    </w:p>
    <w:p w14:paraId="6E95B517" w14:textId="00513429" w:rsidR="002177BA" w:rsidRDefault="002177BA" w:rsidP="00B322D0">
      <w:pPr>
        <w:spacing w:after="120" w:line="23" w:lineRule="atLeast"/>
      </w:pPr>
    </w:p>
    <w:p w14:paraId="464AC5A9" w14:textId="77777777" w:rsidR="002177BA" w:rsidRDefault="002177BA" w:rsidP="00B322D0">
      <w:pPr>
        <w:spacing w:after="120" w:line="23" w:lineRule="atLeast"/>
      </w:pPr>
    </w:p>
    <w:p w14:paraId="7A3A8021" w14:textId="2E816125" w:rsidR="00415A89" w:rsidRDefault="00DB78D4">
      <w:pPr>
        <w:pStyle w:val="ListParagraph"/>
        <w:numPr>
          <w:ilvl w:val="0"/>
          <w:numId w:val="3"/>
        </w:numPr>
        <w:spacing w:after="120" w:line="23" w:lineRule="atLeast"/>
      </w:pPr>
      <w:r>
        <w:lastRenderedPageBreak/>
        <w:t xml:space="preserve">Java code </w:t>
      </w:r>
      <w:r w:rsidR="00B25965">
        <w:t>showing usage of at least 3 Operators</w:t>
      </w:r>
      <w:r w:rsidR="00F25F7C">
        <w:t xml:space="preserve"> </w:t>
      </w:r>
      <w:r w:rsidR="00527E5D">
        <w:t xml:space="preserve">from the following: </w:t>
      </w:r>
      <w:r w:rsidR="00F25F7C">
        <w:t>(arithmetic, assignment, comparison, logical operators)</w:t>
      </w:r>
    </w:p>
    <w:p w14:paraId="3478898E" w14:textId="77777777" w:rsidR="0063287F" w:rsidRDefault="0063287F" w:rsidP="0063287F">
      <w:pPr>
        <w:spacing w:after="120" w:line="23" w:lineRule="atLeast"/>
      </w:pPr>
    </w:p>
    <w:p w14:paraId="4093D6FC" w14:textId="02901A22" w:rsidR="0063287F" w:rsidRDefault="0063287F" w:rsidP="00990404">
      <w:pPr>
        <w:spacing w:after="120" w:line="23" w:lineRule="atLeast"/>
      </w:pPr>
      <w:r>
        <w:rPr>
          <w:noProof/>
        </w:rPr>
        <w:drawing>
          <wp:inline distT="0" distB="0" distL="0" distR="0" wp14:anchorId="0DCBB84C" wp14:editId="36F255D0">
            <wp:extent cx="5731510" cy="1948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98E" w14:textId="77777777" w:rsidR="0063287F" w:rsidRDefault="0063287F" w:rsidP="00990404">
      <w:pPr>
        <w:spacing w:after="120" w:line="23" w:lineRule="atLeast"/>
      </w:pPr>
    </w:p>
    <w:p w14:paraId="765A52FF" w14:textId="3CFCE2B3" w:rsidR="0063287F" w:rsidRDefault="00DB78D4" w:rsidP="0063287F">
      <w:pPr>
        <w:pStyle w:val="ListParagraph"/>
        <w:numPr>
          <w:ilvl w:val="0"/>
          <w:numId w:val="3"/>
        </w:numPr>
        <w:spacing w:after="120" w:line="23" w:lineRule="atLeast"/>
      </w:pPr>
      <w:r>
        <w:t xml:space="preserve">Java code </w:t>
      </w:r>
      <w:r w:rsidR="00577E48">
        <w:t xml:space="preserve">demonstrating usage of Expressions on at least 3 different </w:t>
      </w:r>
      <w:r w:rsidR="006B1F11">
        <w:t>occasions</w:t>
      </w:r>
      <w:r w:rsidR="00F25F7C">
        <w:t xml:space="preserve"> (expressions can be those used in conditional statements for if/else if or loops)</w:t>
      </w:r>
    </w:p>
    <w:p w14:paraId="311CAE46" w14:textId="4C91D0C2" w:rsidR="0063287F" w:rsidRDefault="0063287F" w:rsidP="0063287F">
      <w:pPr>
        <w:spacing w:after="120" w:line="23" w:lineRule="atLeast"/>
      </w:pPr>
      <w:r>
        <w:rPr>
          <w:noProof/>
        </w:rPr>
        <w:drawing>
          <wp:inline distT="0" distB="0" distL="0" distR="0" wp14:anchorId="1638BE49" wp14:editId="69876879">
            <wp:extent cx="2943636" cy="1524213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341" w14:textId="77777777" w:rsidR="002177BA" w:rsidRDefault="002177BA" w:rsidP="0063287F">
      <w:pPr>
        <w:spacing w:after="120" w:line="23" w:lineRule="atLeast"/>
      </w:pPr>
    </w:p>
    <w:p w14:paraId="6107C126" w14:textId="260C30BF" w:rsidR="0063287F" w:rsidRDefault="0063287F" w:rsidP="0063287F">
      <w:pPr>
        <w:spacing w:after="120" w:line="23" w:lineRule="atLeast"/>
      </w:pPr>
      <w:r>
        <w:rPr>
          <w:noProof/>
        </w:rPr>
        <w:drawing>
          <wp:inline distT="0" distB="0" distL="0" distR="0" wp14:anchorId="6C74BFDB" wp14:editId="42205686">
            <wp:extent cx="5115639" cy="1733792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8B4" w14:textId="77777777" w:rsidR="002177BA" w:rsidRDefault="002177BA" w:rsidP="0063287F">
      <w:pPr>
        <w:spacing w:after="120" w:line="23" w:lineRule="atLeast"/>
      </w:pPr>
    </w:p>
    <w:p w14:paraId="4ECE162B" w14:textId="500A08A6" w:rsidR="0063287F" w:rsidRDefault="002177BA" w:rsidP="0063287F">
      <w:pPr>
        <w:spacing w:after="120" w:line="23" w:lineRule="atLeast"/>
      </w:pPr>
      <w:r>
        <w:rPr>
          <w:noProof/>
        </w:rPr>
        <w:drawing>
          <wp:inline distT="0" distB="0" distL="0" distR="0" wp14:anchorId="5F640CA4" wp14:editId="36DC9077">
            <wp:extent cx="5731510" cy="14547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D0A9" w14:textId="7407EEAD" w:rsidR="00023A78" w:rsidRDefault="00577E48" w:rsidP="00E81522">
      <w:pPr>
        <w:pStyle w:val="Heading2"/>
        <w:spacing w:after="120" w:line="23" w:lineRule="atLeast"/>
      </w:pPr>
      <w:bookmarkStart w:id="14" w:name="_Toc113354863"/>
      <w:r>
        <w:lastRenderedPageBreak/>
        <w:t xml:space="preserve">Task 4 – </w:t>
      </w:r>
      <w:r w:rsidR="00A02F72">
        <w:t>Development Requirements</w:t>
      </w:r>
      <w:bookmarkEnd w:id="14"/>
    </w:p>
    <w:p w14:paraId="253BC5D9" w14:textId="6FD0645B" w:rsidR="00A02F72" w:rsidRDefault="0036127A" w:rsidP="00E81522">
      <w:pPr>
        <w:pStyle w:val="Heading3"/>
        <w:spacing w:after="120" w:line="23" w:lineRule="atLeast"/>
      </w:pPr>
      <w:bookmarkStart w:id="15" w:name="_Toc113354864"/>
      <w:r>
        <w:t>Debugging</w:t>
      </w:r>
      <w:bookmarkEnd w:id="15"/>
    </w:p>
    <w:p w14:paraId="43A82947" w14:textId="45CBC1C2" w:rsidR="00224340" w:rsidRDefault="009D4D66" w:rsidP="00EA7AF1">
      <w:pPr>
        <w:pStyle w:val="ListParagraph"/>
        <w:numPr>
          <w:ilvl w:val="0"/>
          <w:numId w:val="4"/>
        </w:numPr>
        <w:spacing w:after="120" w:line="23" w:lineRule="atLeast"/>
      </w:pPr>
      <w:r>
        <w:t>(</w:t>
      </w:r>
      <w:proofErr w:type="gramStart"/>
      <w:r>
        <w:t>at</w:t>
      </w:r>
      <w:proofErr w:type="gramEnd"/>
      <w:r>
        <w:t xml:space="preserve"> most 5) syntax and logic errors, displaying usage of breakpoints and watches</w:t>
      </w:r>
    </w:p>
    <w:p w14:paraId="34D51408" w14:textId="77777777" w:rsidR="00F70169" w:rsidRDefault="00F70169" w:rsidP="00F70169">
      <w:pPr>
        <w:spacing w:after="120" w:line="23" w:lineRule="atLeast"/>
      </w:pPr>
    </w:p>
    <w:p w14:paraId="048B97DF" w14:textId="38B4CC85" w:rsidR="00EA7AF1" w:rsidRDefault="00EA7AF1" w:rsidP="00EA7AF1">
      <w:pPr>
        <w:spacing w:after="120" w:line="23" w:lineRule="atLeast"/>
      </w:pPr>
      <w:r>
        <w:t xml:space="preserve">3 Syntax errors: </w:t>
      </w:r>
      <w:proofErr w:type="gramStart"/>
      <w:r>
        <w:t>missing ;</w:t>
      </w:r>
      <w:proofErr w:type="gramEnd"/>
      <w:r>
        <w:t xml:space="preserve"> at end of String declaration, missing ) at end of if statement, missing “” for adding String to </w:t>
      </w:r>
      <w:proofErr w:type="spellStart"/>
      <w:r>
        <w:t>errorMsg</w:t>
      </w:r>
      <w:proofErr w:type="spellEnd"/>
      <w:r>
        <w:t>.</w:t>
      </w:r>
    </w:p>
    <w:p w14:paraId="6FD9D6F3" w14:textId="2B6FDB27" w:rsidR="00C70E73" w:rsidRDefault="00C70E73" w:rsidP="00EA7AF1">
      <w:pPr>
        <w:spacing w:after="120" w:line="23" w:lineRule="atLeast"/>
      </w:pPr>
      <w:r>
        <w:rPr>
          <w:noProof/>
        </w:rPr>
        <w:drawing>
          <wp:inline distT="0" distB="0" distL="0" distR="0" wp14:anchorId="375A5384" wp14:editId="5F23D0AB">
            <wp:extent cx="5020376" cy="29245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42BA" w14:textId="4C07D86C" w:rsidR="00C70E73" w:rsidRDefault="00C70E73" w:rsidP="00EA7AF1">
      <w:pPr>
        <w:spacing w:after="120" w:line="23" w:lineRule="atLeast"/>
      </w:pPr>
    </w:p>
    <w:p w14:paraId="64069501" w14:textId="64BF2D29" w:rsidR="00C70E73" w:rsidRDefault="00C70E73" w:rsidP="00EA7AF1">
      <w:pPr>
        <w:spacing w:after="120" w:line="23" w:lineRule="atLeast"/>
      </w:pPr>
      <w:r>
        <w:t>This was screenshot was taken during v1 of my application</w:t>
      </w:r>
      <w:r w:rsidR="00F70169">
        <w:t>. The method has changed significantly</w:t>
      </w:r>
      <w:r>
        <w:t>, but it demonstrates use of the breakpoint function helping to solve a logical problem.</w:t>
      </w:r>
      <w:r w:rsidR="00C2748C">
        <w:t xml:space="preserve"> Turns out I had an </w:t>
      </w:r>
      <w:proofErr w:type="spellStart"/>
      <w:r w:rsidR="00C2748C">
        <w:t>i</w:t>
      </w:r>
      <w:proofErr w:type="spellEnd"/>
      <w:r w:rsidR="00C2748C">
        <w:t xml:space="preserve"> where a j should have been.</w:t>
      </w:r>
    </w:p>
    <w:p w14:paraId="75F22B10" w14:textId="7C8B880D" w:rsidR="00C70E73" w:rsidRDefault="00C70E73" w:rsidP="00EA7AF1">
      <w:pPr>
        <w:spacing w:after="120" w:line="23" w:lineRule="atLeast"/>
      </w:pPr>
      <w:r>
        <w:rPr>
          <w:noProof/>
        </w:rPr>
        <w:drawing>
          <wp:inline distT="0" distB="0" distL="0" distR="0" wp14:anchorId="7A8C23BB" wp14:editId="39C376EB">
            <wp:extent cx="5731510" cy="296037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5575" w14:textId="6BAE315C" w:rsidR="00F70169" w:rsidRDefault="00F70169" w:rsidP="00EA7AF1">
      <w:pPr>
        <w:spacing w:after="120" w:line="23" w:lineRule="atLeast"/>
      </w:pPr>
    </w:p>
    <w:p w14:paraId="14A877AF" w14:textId="23749CC4" w:rsidR="00F70169" w:rsidRDefault="00F70169" w:rsidP="00EA7AF1">
      <w:pPr>
        <w:spacing w:after="120" w:line="23" w:lineRule="atLeast"/>
      </w:pPr>
    </w:p>
    <w:p w14:paraId="4BAED455" w14:textId="635EE69F" w:rsidR="00F70169" w:rsidRDefault="00F70169" w:rsidP="00EA7AF1">
      <w:pPr>
        <w:spacing w:after="120" w:line="23" w:lineRule="atLeast"/>
      </w:pPr>
      <w:r>
        <w:lastRenderedPageBreak/>
        <w:t>I had to manufacture this one as I didn’t take any</w:t>
      </w:r>
      <w:r w:rsidR="00C2748C">
        <w:t xml:space="preserve"> </w:t>
      </w:r>
      <w:r>
        <w:t xml:space="preserve">more </w:t>
      </w:r>
      <w:r w:rsidR="00C2748C">
        <w:t xml:space="preserve">debug </w:t>
      </w:r>
      <w:r>
        <w:t>screenshots as I was working.</w:t>
      </w:r>
      <w:r w:rsidR="00C2748C">
        <w:t xml:space="preserve"> It’s the what the previous method became. The leader board is missing a </w:t>
      </w:r>
      <w:proofErr w:type="gramStart"/>
      <w:r w:rsidR="00C2748C">
        <w:t>team, and</w:t>
      </w:r>
      <w:proofErr w:type="gramEnd"/>
      <w:r w:rsidR="00C2748C">
        <w:t xml:space="preserve"> stepping through showed the index</w:t>
      </w:r>
      <w:r w:rsidR="009338B8">
        <w:t xml:space="preserve"> was</w:t>
      </w:r>
      <w:r w:rsidR="00C2748C">
        <w:t xml:space="preserve"> </w:t>
      </w:r>
      <w:r w:rsidR="009338B8">
        <w:t>set too high, skipping</w:t>
      </w:r>
      <w:r w:rsidR="00C2748C">
        <w:t xml:space="preserve"> the first team.</w:t>
      </w:r>
    </w:p>
    <w:p w14:paraId="5B0769A1" w14:textId="4A4588E4" w:rsidR="00C2748C" w:rsidRDefault="009338B8" w:rsidP="00EA7AF1">
      <w:pPr>
        <w:spacing w:after="120" w:line="23" w:lineRule="atLeast"/>
      </w:pPr>
      <w:r>
        <w:rPr>
          <w:noProof/>
        </w:rPr>
        <w:drawing>
          <wp:inline distT="0" distB="0" distL="0" distR="0" wp14:anchorId="16966E23" wp14:editId="00F83009">
            <wp:extent cx="5731510" cy="2479675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7F3F" w14:textId="77777777" w:rsidR="009338B8" w:rsidRDefault="009338B8" w:rsidP="00EA7AF1">
      <w:pPr>
        <w:spacing w:after="120" w:line="23" w:lineRule="atLeast"/>
      </w:pPr>
    </w:p>
    <w:p w14:paraId="3EFEA3A5" w14:textId="6A3861E7" w:rsidR="009338B8" w:rsidRPr="009338B8" w:rsidRDefault="00EC0A9B" w:rsidP="006833E1">
      <w:pPr>
        <w:pStyle w:val="Heading3"/>
        <w:spacing w:after="120" w:line="23" w:lineRule="atLeast"/>
      </w:pPr>
      <w:bookmarkStart w:id="16" w:name="_Toc113354865"/>
      <w:r>
        <w:t>Organisational Standards</w:t>
      </w:r>
      <w:bookmarkEnd w:id="16"/>
    </w:p>
    <w:p w14:paraId="43E7922A" w14:textId="7797876A" w:rsidR="008621A3" w:rsidRDefault="0036173D">
      <w:pPr>
        <w:pStyle w:val="ListParagraph"/>
        <w:numPr>
          <w:ilvl w:val="0"/>
          <w:numId w:val="4"/>
        </w:numPr>
        <w:spacing w:after="120" w:line="23" w:lineRule="atLeast"/>
      </w:pPr>
      <w:r>
        <w:t xml:space="preserve">Java </w:t>
      </w:r>
      <w:r w:rsidR="00EC0A9B">
        <w:t xml:space="preserve">code </w:t>
      </w:r>
      <w:r w:rsidR="00EE2270">
        <w:t>meeting naming conventions and a description of the applicable naming convention</w:t>
      </w:r>
      <w:r w:rsidR="006B224B">
        <w:t xml:space="preserve"> (</w:t>
      </w:r>
      <w:proofErr w:type="gramStart"/>
      <w:r w:rsidR="006B224B">
        <w:t>e.g.</w:t>
      </w:r>
      <w:proofErr w:type="gramEnd"/>
      <w:r w:rsidR="006B224B">
        <w:t xml:space="preserve"> variable and method declarations)</w:t>
      </w:r>
    </w:p>
    <w:p w14:paraId="0B32EED6" w14:textId="77777777" w:rsidR="00825DC2" w:rsidRDefault="00825DC2" w:rsidP="00825DC2">
      <w:pPr>
        <w:spacing w:after="120" w:line="23" w:lineRule="atLeast"/>
      </w:pPr>
    </w:p>
    <w:p w14:paraId="3D30F98E" w14:textId="764D4CA3" w:rsidR="008621A3" w:rsidRDefault="008621A3" w:rsidP="00825DC2">
      <w:pPr>
        <w:pStyle w:val="ListParagraph"/>
        <w:spacing w:after="120" w:line="23" w:lineRule="atLeast"/>
        <w:ind w:left="360"/>
        <w:rPr>
          <w:rFonts w:ascii="Courier New" w:hAnsi="Courier New" w:cs="Courier New"/>
        </w:rPr>
      </w:pPr>
      <w:r w:rsidRPr="00A55FB2">
        <w:rPr>
          <w:rFonts w:ascii="Courier New" w:hAnsi="Courier New" w:cs="Courier New"/>
        </w:rPr>
        <w:t xml:space="preserve">package </w:t>
      </w:r>
      <w:proofErr w:type="spellStart"/>
      <w:r w:rsidRPr="00A55FB2">
        <w:rPr>
          <w:rFonts w:ascii="Courier New" w:hAnsi="Courier New" w:cs="Courier New"/>
        </w:rPr>
        <w:t>gc_egames_gui</w:t>
      </w:r>
      <w:proofErr w:type="spellEnd"/>
      <w:r w:rsidRPr="00A55FB2">
        <w:rPr>
          <w:rFonts w:ascii="Courier New" w:hAnsi="Courier New" w:cs="Courier New"/>
        </w:rPr>
        <w:t xml:space="preserve">; // </w:t>
      </w:r>
      <w:r w:rsidR="00A55FB2" w:rsidRPr="00A55FB2">
        <w:rPr>
          <w:rFonts w:ascii="Courier New" w:hAnsi="Courier New" w:cs="Courier New"/>
        </w:rPr>
        <w:t xml:space="preserve">package showing </w:t>
      </w:r>
      <w:proofErr w:type="spellStart"/>
      <w:r w:rsidRPr="00A55FB2">
        <w:rPr>
          <w:rFonts w:ascii="Courier New" w:hAnsi="Courier New" w:cs="Courier New"/>
        </w:rPr>
        <w:t>snake_case</w:t>
      </w:r>
      <w:proofErr w:type="spellEnd"/>
    </w:p>
    <w:p w14:paraId="0E81FE8E" w14:textId="77777777" w:rsidR="00A55FB2" w:rsidRPr="00A55FB2" w:rsidRDefault="00A55FB2" w:rsidP="00825DC2">
      <w:pPr>
        <w:pStyle w:val="ListParagraph"/>
        <w:spacing w:after="120" w:line="23" w:lineRule="atLeast"/>
        <w:ind w:left="360"/>
        <w:rPr>
          <w:rFonts w:ascii="Courier New" w:hAnsi="Courier New" w:cs="Courier New"/>
        </w:rPr>
      </w:pPr>
    </w:p>
    <w:p w14:paraId="40FCC0E0" w14:textId="66E3AD3F" w:rsidR="008621A3" w:rsidRDefault="00A55FB2" w:rsidP="00825DC2">
      <w:pPr>
        <w:pStyle w:val="ListParagraph"/>
        <w:spacing w:after="120" w:line="23" w:lineRule="atLeast"/>
        <w:ind w:left="360"/>
        <w:rPr>
          <w:rFonts w:ascii="Courier New" w:hAnsi="Courier New" w:cs="Courier New"/>
        </w:rPr>
      </w:pPr>
      <w:r w:rsidRPr="00A55FB2">
        <w:rPr>
          <w:rFonts w:ascii="Courier New" w:hAnsi="Courier New" w:cs="Courier New"/>
        </w:rPr>
        <w:t xml:space="preserve">public class Competition </w:t>
      </w:r>
      <w:r w:rsidR="008621A3" w:rsidRPr="00A55FB2">
        <w:rPr>
          <w:rFonts w:ascii="Courier New" w:hAnsi="Courier New" w:cs="Courier New"/>
        </w:rPr>
        <w:t xml:space="preserve">// </w:t>
      </w:r>
      <w:r w:rsidRPr="00A55FB2">
        <w:rPr>
          <w:rFonts w:ascii="Courier New" w:hAnsi="Courier New" w:cs="Courier New"/>
        </w:rPr>
        <w:t xml:space="preserve">class showing </w:t>
      </w:r>
      <w:proofErr w:type="spellStart"/>
      <w:r w:rsidR="008621A3" w:rsidRPr="00A55FB2">
        <w:rPr>
          <w:rFonts w:ascii="Courier New" w:hAnsi="Courier New" w:cs="Courier New"/>
        </w:rPr>
        <w:t>PascalCase</w:t>
      </w:r>
      <w:proofErr w:type="spellEnd"/>
    </w:p>
    <w:p w14:paraId="62DAB67B" w14:textId="77777777" w:rsidR="00A55FB2" w:rsidRPr="00A55FB2" w:rsidRDefault="00A55FB2" w:rsidP="00825DC2">
      <w:pPr>
        <w:pStyle w:val="ListParagraph"/>
        <w:spacing w:after="120" w:line="23" w:lineRule="atLeast"/>
        <w:ind w:left="360"/>
        <w:rPr>
          <w:rFonts w:ascii="Courier New" w:hAnsi="Courier New" w:cs="Courier New"/>
        </w:rPr>
      </w:pPr>
    </w:p>
    <w:p w14:paraId="46651DCB" w14:textId="764E6683" w:rsidR="008621A3" w:rsidRPr="00A55FB2" w:rsidRDefault="00A55FB2" w:rsidP="00825DC2">
      <w:pPr>
        <w:pStyle w:val="ListParagraph"/>
        <w:spacing w:after="120" w:line="23" w:lineRule="atLeast"/>
        <w:ind w:left="360"/>
        <w:rPr>
          <w:rFonts w:ascii="Courier New" w:hAnsi="Courier New" w:cs="Courier New"/>
        </w:rPr>
      </w:pPr>
      <w:r w:rsidRPr="00A55FB2">
        <w:rPr>
          <w:rFonts w:ascii="Courier New" w:hAnsi="Courier New" w:cs="Courier New"/>
        </w:rPr>
        <w:t xml:space="preserve">private void </w:t>
      </w:r>
      <w:proofErr w:type="spellStart"/>
      <w:proofErr w:type="gramStart"/>
      <w:r w:rsidRPr="00A55FB2">
        <w:rPr>
          <w:rFonts w:ascii="Courier New" w:hAnsi="Courier New" w:cs="Courier New"/>
        </w:rPr>
        <w:t>readCompetitionData</w:t>
      </w:r>
      <w:proofErr w:type="spellEnd"/>
      <w:r w:rsidRPr="00A55FB2">
        <w:rPr>
          <w:rFonts w:ascii="Courier New" w:hAnsi="Courier New" w:cs="Courier New"/>
        </w:rPr>
        <w:t>(</w:t>
      </w:r>
      <w:proofErr w:type="gramEnd"/>
      <w:r w:rsidRPr="00A55FB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A55FB2">
        <w:rPr>
          <w:rFonts w:ascii="Courier New" w:hAnsi="Courier New" w:cs="Courier New"/>
        </w:rPr>
        <w:t>// method showing camelCase</w:t>
      </w:r>
    </w:p>
    <w:p w14:paraId="0E0CA04F" w14:textId="3717E5C8" w:rsidR="00EC0A9B" w:rsidRDefault="00EC0A9B" w:rsidP="00825DC2">
      <w:pPr>
        <w:spacing w:after="120" w:line="23" w:lineRule="atLeast"/>
      </w:pPr>
    </w:p>
    <w:p w14:paraId="237AA4C7" w14:textId="64C51EB6" w:rsidR="00825DC2" w:rsidRDefault="0036173D" w:rsidP="006833E1">
      <w:pPr>
        <w:pStyle w:val="ListParagraph"/>
        <w:numPr>
          <w:ilvl w:val="0"/>
          <w:numId w:val="4"/>
        </w:numPr>
        <w:spacing w:after="120" w:line="23" w:lineRule="atLeast"/>
      </w:pPr>
      <w:r>
        <w:t xml:space="preserve">Java </w:t>
      </w:r>
      <w:r w:rsidR="00EE2270">
        <w:t xml:space="preserve">code meeting </w:t>
      </w:r>
      <w:r w:rsidR="0019713B">
        <w:t xml:space="preserve">layout </w:t>
      </w:r>
      <w:r w:rsidR="00EE2270">
        <w:t xml:space="preserve">conventions and a description of the applicable </w:t>
      </w:r>
      <w:r w:rsidR="0019713B">
        <w:t>layout</w:t>
      </w:r>
      <w:r w:rsidR="00EE2270">
        <w:t xml:space="preserve"> convention</w:t>
      </w:r>
      <w:r w:rsidR="006B224B">
        <w:t xml:space="preserve"> (</w:t>
      </w:r>
      <w:proofErr w:type="gramStart"/>
      <w:r w:rsidR="00F25F7C">
        <w:t>e.g.</w:t>
      </w:r>
      <w:proofErr w:type="gramEnd"/>
      <w:r w:rsidR="00F25F7C">
        <w:t xml:space="preserve"> tab indentations, use of curly bracket alignment and spacing between operators and operands in expressions)</w:t>
      </w:r>
    </w:p>
    <w:p w14:paraId="79381DC8" w14:textId="77777777" w:rsidR="001C7C8D" w:rsidRDefault="001C7C8D" w:rsidP="00825DC2">
      <w:pPr>
        <w:spacing w:after="120" w:line="23" w:lineRule="atLeast"/>
        <w:ind w:left="360"/>
      </w:pPr>
    </w:p>
    <w:p w14:paraId="7768BD92" w14:textId="3D01837C" w:rsidR="00825DC2" w:rsidRDefault="001C7C8D" w:rsidP="00825DC2">
      <w:pPr>
        <w:spacing w:after="120" w:line="23" w:lineRule="atLeast"/>
      </w:pPr>
      <w:r>
        <w:rPr>
          <w:noProof/>
        </w:rPr>
        <w:drawing>
          <wp:inline distT="0" distB="0" distL="0" distR="0" wp14:anchorId="0C442B56" wp14:editId="4C4CCAE0">
            <wp:extent cx="5706271" cy="1533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0AD4" w14:textId="785FB80A" w:rsidR="001C7C8D" w:rsidRDefault="001C7C8D" w:rsidP="00825DC2">
      <w:pPr>
        <w:spacing w:after="120" w:line="23" w:lineRule="atLeast"/>
      </w:pPr>
    </w:p>
    <w:p w14:paraId="0B245E22" w14:textId="0D3BF3A1" w:rsidR="006833E1" w:rsidRDefault="006833E1" w:rsidP="00825DC2">
      <w:pPr>
        <w:spacing w:after="120" w:line="23" w:lineRule="atLeast"/>
      </w:pPr>
    </w:p>
    <w:p w14:paraId="4FFE2095" w14:textId="77777777" w:rsidR="006833E1" w:rsidRPr="00EC0A9B" w:rsidRDefault="006833E1" w:rsidP="00825DC2">
      <w:pPr>
        <w:spacing w:after="120" w:line="23" w:lineRule="atLeast"/>
      </w:pPr>
    </w:p>
    <w:p w14:paraId="3E8A53DB" w14:textId="3A0BCAA2" w:rsidR="005705C1" w:rsidRDefault="0036173D" w:rsidP="005705C1">
      <w:pPr>
        <w:pStyle w:val="ListParagraph"/>
        <w:numPr>
          <w:ilvl w:val="0"/>
          <w:numId w:val="4"/>
        </w:numPr>
        <w:spacing w:after="120" w:line="23" w:lineRule="atLeast"/>
      </w:pPr>
      <w:r>
        <w:lastRenderedPageBreak/>
        <w:t xml:space="preserve">Java </w:t>
      </w:r>
      <w:r w:rsidR="00EE2270">
        <w:t xml:space="preserve">code meeting </w:t>
      </w:r>
      <w:r w:rsidR="00D6063E">
        <w:rPr>
          <w:rFonts w:eastAsia="Times New Roman" w:cs="Arial"/>
          <w:lang w:eastAsia="en-AU"/>
        </w:rPr>
        <w:t>documentation</w:t>
      </w:r>
      <w:r w:rsidR="00D6063E">
        <w:t xml:space="preserve"> standards</w:t>
      </w:r>
      <w:r w:rsidR="00EE2270">
        <w:t xml:space="preserve"> and a description of the </w:t>
      </w:r>
      <w:r w:rsidR="00D6063E">
        <w:t>demonstrated documentation standard</w:t>
      </w:r>
      <w:r w:rsidR="00F25F7C">
        <w:t xml:space="preserve"> (</w:t>
      </w:r>
      <w:proofErr w:type="gramStart"/>
      <w:r w:rsidR="00F25F7C">
        <w:t>e.g.</w:t>
      </w:r>
      <w:proofErr w:type="gramEnd"/>
      <w:r w:rsidR="00F25F7C">
        <w:t xml:space="preserve"> header and method comments, version control)</w:t>
      </w:r>
    </w:p>
    <w:p w14:paraId="71696A1D" w14:textId="77777777" w:rsidR="006833E1" w:rsidRDefault="006833E1" w:rsidP="006833E1">
      <w:pPr>
        <w:spacing w:after="120" w:line="23" w:lineRule="atLeast"/>
      </w:pPr>
    </w:p>
    <w:p w14:paraId="36A75974" w14:textId="78DB708C" w:rsidR="001C7C8D" w:rsidRDefault="001C7C8D" w:rsidP="001C7C8D">
      <w:pPr>
        <w:spacing w:after="120" w:line="23" w:lineRule="atLeast"/>
      </w:pPr>
      <w:r>
        <w:rPr>
          <w:noProof/>
        </w:rPr>
        <w:drawing>
          <wp:inline distT="0" distB="0" distL="0" distR="0" wp14:anchorId="4AD2CDFA" wp14:editId="584A7F46">
            <wp:extent cx="5649113" cy="1486107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A479" w14:textId="3783D1B3" w:rsidR="001C7C8D" w:rsidRDefault="001C7C8D" w:rsidP="001C7C8D">
      <w:pPr>
        <w:spacing w:after="120" w:line="23" w:lineRule="atLeast"/>
      </w:pPr>
    </w:p>
    <w:p w14:paraId="5710A388" w14:textId="345E7AA3" w:rsidR="006833E1" w:rsidRDefault="006833E1" w:rsidP="001C7C8D">
      <w:pPr>
        <w:spacing w:after="120" w:line="23" w:lineRule="atLeast"/>
      </w:pPr>
    </w:p>
    <w:p w14:paraId="27939E13" w14:textId="17252676" w:rsidR="006833E1" w:rsidRDefault="006833E1" w:rsidP="001C7C8D">
      <w:pPr>
        <w:spacing w:after="120" w:line="23" w:lineRule="atLeast"/>
      </w:pPr>
    </w:p>
    <w:p w14:paraId="074142DB" w14:textId="0F614F68" w:rsidR="006833E1" w:rsidRDefault="006833E1" w:rsidP="001C7C8D">
      <w:pPr>
        <w:spacing w:after="120" w:line="23" w:lineRule="atLeast"/>
      </w:pPr>
    </w:p>
    <w:p w14:paraId="232FFAB0" w14:textId="405424A2" w:rsidR="006833E1" w:rsidRDefault="006833E1" w:rsidP="001C7C8D">
      <w:pPr>
        <w:spacing w:after="120" w:line="23" w:lineRule="atLeast"/>
      </w:pPr>
    </w:p>
    <w:p w14:paraId="770E3AD5" w14:textId="0AF33BC3" w:rsidR="006833E1" w:rsidRDefault="006833E1" w:rsidP="001C7C8D">
      <w:pPr>
        <w:spacing w:after="120" w:line="23" w:lineRule="atLeast"/>
      </w:pPr>
    </w:p>
    <w:p w14:paraId="30486655" w14:textId="438359FD" w:rsidR="006833E1" w:rsidRDefault="006833E1" w:rsidP="001C7C8D">
      <w:pPr>
        <w:spacing w:after="120" w:line="23" w:lineRule="atLeast"/>
      </w:pPr>
    </w:p>
    <w:p w14:paraId="21201E12" w14:textId="5F8DF5BF" w:rsidR="006833E1" w:rsidRDefault="006833E1" w:rsidP="001C7C8D">
      <w:pPr>
        <w:spacing w:after="120" w:line="23" w:lineRule="atLeast"/>
      </w:pPr>
    </w:p>
    <w:p w14:paraId="64197EA5" w14:textId="6A8E6AB2" w:rsidR="006833E1" w:rsidRDefault="006833E1" w:rsidP="001C7C8D">
      <w:pPr>
        <w:spacing w:after="120" w:line="23" w:lineRule="atLeast"/>
      </w:pPr>
    </w:p>
    <w:p w14:paraId="74A010E4" w14:textId="23AE0493" w:rsidR="006833E1" w:rsidRDefault="006833E1" w:rsidP="001C7C8D">
      <w:pPr>
        <w:spacing w:after="120" w:line="23" w:lineRule="atLeast"/>
      </w:pPr>
    </w:p>
    <w:p w14:paraId="65F2341F" w14:textId="1ED8DC31" w:rsidR="006833E1" w:rsidRDefault="006833E1" w:rsidP="001C7C8D">
      <w:pPr>
        <w:spacing w:after="120" w:line="23" w:lineRule="atLeast"/>
      </w:pPr>
    </w:p>
    <w:p w14:paraId="0083FF39" w14:textId="730EC8F1" w:rsidR="006833E1" w:rsidRDefault="006833E1" w:rsidP="001C7C8D">
      <w:pPr>
        <w:spacing w:after="120" w:line="23" w:lineRule="atLeast"/>
      </w:pPr>
    </w:p>
    <w:p w14:paraId="193FB9FE" w14:textId="07BD8452" w:rsidR="006833E1" w:rsidRDefault="006833E1" w:rsidP="001C7C8D">
      <w:pPr>
        <w:spacing w:after="120" w:line="23" w:lineRule="atLeast"/>
      </w:pPr>
    </w:p>
    <w:p w14:paraId="0C89F3D1" w14:textId="548AB8D2" w:rsidR="006833E1" w:rsidRDefault="006833E1" w:rsidP="001C7C8D">
      <w:pPr>
        <w:spacing w:after="120" w:line="23" w:lineRule="atLeast"/>
      </w:pPr>
    </w:p>
    <w:p w14:paraId="68E13DC2" w14:textId="25995661" w:rsidR="006833E1" w:rsidRDefault="006833E1" w:rsidP="001C7C8D">
      <w:pPr>
        <w:spacing w:after="120" w:line="23" w:lineRule="atLeast"/>
      </w:pPr>
    </w:p>
    <w:p w14:paraId="06938C40" w14:textId="6B83E89F" w:rsidR="006833E1" w:rsidRDefault="006833E1" w:rsidP="001C7C8D">
      <w:pPr>
        <w:spacing w:after="120" w:line="23" w:lineRule="atLeast"/>
      </w:pPr>
    </w:p>
    <w:p w14:paraId="3E7FFB72" w14:textId="1C023151" w:rsidR="006833E1" w:rsidRDefault="006833E1" w:rsidP="001C7C8D">
      <w:pPr>
        <w:spacing w:after="120" w:line="23" w:lineRule="atLeast"/>
      </w:pPr>
    </w:p>
    <w:p w14:paraId="1B2AB669" w14:textId="48154932" w:rsidR="006833E1" w:rsidRDefault="006833E1" w:rsidP="001C7C8D">
      <w:pPr>
        <w:spacing w:after="120" w:line="23" w:lineRule="atLeast"/>
      </w:pPr>
    </w:p>
    <w:p w14:paraId="73A5DB6D" w14:textId="1BA6A03C" w:rsidR="006833E1" w:rsidRDefault="006833E1" w:rsidP="001C7C8D">
      <w:pPr>
        <w:spacing w:after="120" w:line="23" w:lineRule="atLeast"/>
      </w:pPr>
    </w:p>
    <w:p w14:paraId="625DE2A7" w14:textId="4F5BB102" w:rsidR="006833E1" w:rsidRDefault="006833E1" w:rsidP="001C7C8D">
      <w:pPr>
        <w:spacing w:after="120" w:line="23" w:lineRule="atLeast"/>
      </w:pPr>
    </w:p>
    <w:p w14:paraId="0BA28075" w14:textId="3E6BA862" w:rsidR="006833E1" w:rsidRDefault="006833E1" w:rsidP="001C7C8D">
      <w:pPr>
        <w:spacing w:after="120" w:line="23" w:lineRule="atLeast"/>
      </w:pPr>
    </w:p>
    <w:p w14:paraId="4327926A" w14:textId="66966D71" w:rsidR="006833E1" w:rsidRDefault="006833E1" w:rsidP="001C7C8D">
      <w:pPr>
        <w:spacing w:after="120" w:line="23" w:lineRule="atLeast"/>
      </w:pPr>
    </w:p>
    <w:p w14:paraId="33F172C0" w14:textId="335CC2AD" w:rsidR="006833E1" w:rsidRDefault="006833E1" w:rsidP="001C7C8D">
      <w:pPr>
        <w:spacing w:after="120" w:line="23" w:lineRule="atLeast"/>
      </w:pPr>
    </w:p>
    <w:p w14:paraId="08A53FDE" w14:textId="08B98CD0" w:rsidR="006833E1" w:rsidRDefault="006833E1" w:rsidP="001C7C8D">
      <w:pPr>
        <w:spacing w:after="120" w:line="23" w:lineRule="atLeast"/>
      </w:pPr>
    </w:p>
    <w:p w14:paraId="515BAD53" w14:textId="5435399C" w:rsidR="006833E1" w:rsidRDefault="006833E1" w:rsidP="001C7C8D">
      <w:pPr>
        <w:spacing w:after="120" w:line="23" w:lineRule="atLeast"/>
      </w:pPr>
    </w:p>
    <w:p w14:paraId="18EFF2F6" w14:textId="77777777" w:rsidR="00194186" w:rsidRPr="005D52FE" w:rsidRDefault="00194186" w:rsidP="001C7C8D">
      <w:pPr>
        <w:spacing w:after="120" w:line="23" w:lineRule="atLeast"/>
      </w:pPr>
    </w:p>
    <w:p w14:paraId="1D7D3DF1" w14:textId="5B413663" w:rsidR="00194186" w:rsidRDefault="00F25F7C" w:rsidP="00194186">
      <w:pPr>
        <w:pStyle w:val="Heading3"/>
        <w:spacing w:before="0" w:after="120" w:line="23" w:lineRule="atLeast"/>
      </w:pPr>
      <w:bookmarkStart w:id="17" w:name="_Toc113354866"/>
      <w:r>
        <w:lastRenderedPageBreak/>
        <w:t xml:space="preserve">Functionality </w:t>
      </w:r>
      <w:r w:rsidR="0009486B">
        <w:t>t</w:t>
      </w:r>
      <w:r>
        <w:t>esting</w:t>
      </w:r>
      <w:r w:rsidR="00B24140">
        <w:t xml:space="preserve"> with outcomes</w:t>
      </w:r>
      <w:bookmarkEnd w:id="17"/>
    </w:p>
    <w:p w14:paraId="49113D89" w14:textId="63DA993A" w:rsidR="00194186" w:rsidRPr="00194186" w:rsidRDefault="00194186" w:rsidP="00194186">
      <w:r>
        <w:t>Tests were performed at various stages of development, so I included what version the test was conducted during in the bottom left of the Function to test column.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45"/>
        <w:gridCol w:w="1759"/>
        <w:gridCol w:w="1825"/>
        <w:gridCol w:w="1490"/>
        <w:gridCol w:w="1486"/>
        <w:gridCol w:w="1417"/>
      </w:tblGrid>
      <w:tr w:rsidR="0009486B" w14:paraId="2513FA1F" w14:textId="4E2D92D4" w:rsidTr="005A6CBF">
        <w:trPr>
          <w:trHeight w:val="643"/>
        </w:trPr>
        <w:tc>
          <w:tcPr>
            <w:tcW w:w="1345" w:type="dxa"/>
            <w:shd w:val="clear" w:color="auto" w:fill="F2DBDB" w:themeFill="accent2" w:themeFillTint="33"/>
          </w:tcPr>
          <w:p w14:paraId="3E7BDC00" w14:textId="1C0FC8BF" w:rsidR="0009486B" w:rsidRPr="00E0423D" w:rsidRDefault="0009486B" w:rsidP="0009486B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1759" w:type="dxa"/>
            <w:shd w:val="clear" w:color="auto" w:fill="F2DBDB" w:themeFill="accent2" w:themeFillTint="33"/>
          </w:tcPr>
          <w:p w14:paraId="30B3D400" w14:textId="77777777" w:rsidR="0009486B" w:rsidRPr="00E0423D" w:rsidRDefault="0009486B" w:rsidP="00F25F7C">
            <w:pPr>
              <w:rPr>
                <w:b/>
              </w:rPr>
            </w:pPr>
            <w:r w:rsidRPr="00E0423D">
              <w:rPr>
                <w:b/>
              </w:rPr>
              <w:t xml:space="preserve">Test </w:t>
            </w:r>
            <w:r>
              <w:rPr>
                <w:b/>
              </w:rPr>
              <w:t>Steps</w:t>
            </w:r>
          </w:p>
        </w:tc>
        <w:tc>
          <w:tcPr>
            <w:tcW w:w="1825" w:type="dxa"/>
            <w:shd w:val="clear" w:color="auto" w:fill="F2DBDB" w:themeFill="accent2" w:themeFillTint="33"/>
          </w:tcPr>
          <w:p w14:paraId="046FCB06" w14:textId="77777777" w:rsidR="0009486B" w:rsidRPr="00E0423D" w:rsidRDefault="0009486B" w:rsidP="00F25F7C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0" w:type="dxa"/>
            <w:shd w:val="clear" w:color="auto" w:fill="F2DBDB" w:themeFill="accent2" w:themeFillTint="33"/>
          </w:tcPr>
          <w:p w14:paraId="4FCC4745" w14:textId="77777777" w:rsidR="0009486B" w:rsidRPr="00E0423D" w:rsidRDefault="0009486B" w:rsidP="00F25F7C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486" w:type="dxa"/>
            <w:shd w:val="clear" w:color="auto" w:fill="F2DBDB" w:themeFill="accent2" w:themeFillTint="33"/>
          </w:tcPr>
          <w:p w14:paraId="7FBD87E9" w14:textId="72A515D4" w:rsidR="0009486B" w:rsidRDefault="0009486B" w:rsidP="00F25F7C">
            <w:pPr>
              <w:rPr>
                <w:b/>
              </w:rPr>
            </w:pPr>
            <w:r>
              <w:rPr>
                <w:b/>
              </w:rPr>
              <w:t>Fix Required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14:paraId="0368B0FE" w14:textId="77777777" w:rsidR="0009486B" w:rsidRDefault="0009486B" w:rsidP="00F25F7C">
            <w:pPr>
              <w:rPr>
                <w:b/>
              </w:rPr>
            </w:pPr>
            <w:r>
              <w:rPr>
                <w:b/>
              </w:rPr>
              <w:t>Status</w:t>
            </w:r>
          </w:p>
          <w:p w14:paraId="74B6392B" w14:textId="57945E65" w:rsidR="0009486B" w:rsidRDefault="0009486B" w:rsidP="00F25F7C">
            <w:pPr>
              <w:rPr>
                <w:b/>
              </w:rPr>
            </w:pPr>
            <w:r>
              <w:rPr>
                <w:b/>
              </w:rPr>
              <w:t>Pass/Fail</w:t>
            </w:r>
          </w:p>
          <w:p w14:paraId="4566BE22" w14:textId="2494FA0A" w:rsidR="0009486B" w:rsidRDefault="0009486B" w:rsidP="00F25F7C">
            <w:pPr>
              <w:rPr>
                <w:b/>
              </w:rPr>
            </w:pPr>
          </w:p>
        </w:tc>
      </w:tr>
      <w:tr w:rsidR="0009486B" w14:paraId="46DC7B47" w14:textId="11990681" w:rsidTr="005A6CBF">
        <w:tc>
          <w:tcPr>
            <w:tcW w:w="1345" w:type="dxa"/>
          </w:tcPr>
          <w:p w14:paraId="2B7641CD" w14:textId="4817D0E4" w:rsidR="0009486B" w:rsidRDefault="0009486B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Add a new team (test with no inputs)</w:t>
            </w:r>
          </w:p>
          <w:p w14:paraId="2E000CB9" w14:textId="77777777" w:rsidR="0009486B" w:rsidRDefault="0009486B" w:rsidP="00F25F7C">
            <w:pPr>
              <w:rPr>
                <w:sz w:val="20"/>
                <w:szCs w:val="20"/>
              </w:rPr>
            </w:pPr>
          </w:p>
          <w:p w14:paraId="298F2B11" w14:textId="73669BDD" w:rsidR="007D7EAE" w:rsidRDefault="007D7EAE" w:rsidP="00F25F7C">
            <w:pPr>
              <w:rPr>
                <w:sz w:val="20"/>
                <w:szCs w:val="20"/>
              </w:rPr>
            </w:pPr>
          </w:p>
          <w:p w14:paraId="201F9114" w14:textId="0A50ED3D" w:rsidR="007D7EAE" w:rsidRDefault="007D7EAE" w:rsidP="00F25F7C">
            <w:pPr>
              <w:rPr>
                <w:sz w:val="20"/>
                <w:szCs w:val="20"/>
              </w:rPr>
            </w:pPr>
          </w:p>
          <w:p w14:paraId="5DA9E94B" w14:textId="77777777" w:rsidR="005A6CBF" w:rsidRDefault="005A6CBF" w:rsidP="00F25F7C">
            <w:pPr>
              <w:rPr>
                <w:sz w:val="20"/>
                <w:szCs w:val="20"/>
              </w:rPr>
            </w:pPr>
          </w:p>
          <w:p w14:paraId="72C71682" w14:textId="31C8B956" w:rsidR="007D7EAE" w:rsidRPr="004256EF" w:rsidRDefault="007D7EAE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v.1</w:t>
            </w:r>
          </w:p>
        </w:tc>
        <w:tc>
          <w:tcPr>
            <w:tcW w:w="1759" w:type="dxa"/>
          </w:tcPr>
          <w:p w14:paraId="6F140B4D" w14:textId="5759DBAB" w:rsidR="0009486B" w:rsidRPr="004256EF" w:rsidRDefault="0009486B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Launch app</w:t>
            </w:r>
            <w:r>
              <w:rPr>
                <w:sz w:val="20"/>
                <w:szCs w:val="20"/>
              </w:rPr>
              <w:br/>
              <w:t>1.2 Click ADD NEW TEAM tab</w:t>
            </w:r>
            <w:r>
              <w:rPr>
                <w:sz w:val="20"/>
                <w:szCs w:val="20"/>
              </w:rPr>
              <w:br/>
              <w:t>1.3 Enter nothing for any of the text fields</w:t>
            </w:r>
            <w:r>
              <w:rPr>
                <w:sz w:val="20"/>
                <w:szCs w:val="20"/>
              </w:rPr>
              <w:br/>
              <w:t>1.4 Click SAVE NEW TEAM button</w:t>
            </w:r>
          </w:p>
        </w:tc>
        <w:tc>
          <w:tcPr>
            <w:tcW w:w="1825" w:type="dxa"/>
          </w:tcPr>
          <w:p w14:paraId="010B47AC" w14:textId="77935C69" w:rsidR="00287250" w:rsidRPr="004256EF" w:rsidRDefault="0009486B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displays 5 error messages – requiring inputs for: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team name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contact name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phone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player’s names</w:t>
            </w:r>
          </w:p>
        </w:tc>
        <w:tc>
          <w:tcPr>
            <w:tcW w:w="1490" w:type="dxa"/>
          </w:tcPr>
          <w:p w14:paraId="1F7E345E" w14:textId="161D27FA" w:rsidR="0009486B" w:rsidRPr="004256EF" w:rsidRDefault="0009486B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displays 4 error messages – requiring inputs for: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team name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contact name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phone</w:t>
            </w:r>
            <w:r>
              <w:rPr>
                <w:sz w:val="20"/>
                <w:szCs w:val="20"/>
              </w:rPr>
              <w:br/>
            </w:r>
            <w:r w:rsidR="005C58BF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486" w:type="dxa"/>
          </w:tcPr>
          <w:p w14:paraId="7A2DB743" w14:textId="6B4D29FE" w:rsidR="0009486B" w:rsidRPr="004256EF" w:rsidRDefault="0009486B" w:rsidP="000948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Player’s names to be validated</w:t>
            </w:r>
          </w:p>
        </w:tc>
        <w:tc>
          <w:tcPr>
            <w:tcW w:w="1417" w:type="dxa"/>
          </w:tcPr>
          <w:p w14:paraId="3A20E712" w14:textId="0CD022F8" w:rsidR="00527E5D" w:rsidRDefault="00527E5D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(on first test)</w:t>
            </w:r>
            <w:r>
              <w:rPr>
                <w:sz w:val="20"/>
                <w:szCs w:val="20"/>
              </w:rPr>
              <w:br/>
            </w:r>
          </w:p>
          <w:p w14:paraId="369B48C6" w14:textId="04F98D81" w:rsidR="0009486B" w:rsidRDefault="0009486B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made and retested - PASS</w:t>
            </w:r>
          </w:p>
        </w:tc>
      </w:tr>
      <w:tr w:rsidR="0009486B" w14:paraId="7480C700" w14:textId="7E439976" w:rsidTr="005A6CBF">
        <w:tc>
          <w:tcPr>
            <w:tcW w:w="1345" w:type="dxa"/>
          </w:tcPr>
          <w:p w14:paraId="13BCE045" w14:textId="77777777" w:rsidR="0009486B" w:rsidRDefault="0009486B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3469A">
              <w:rPr>
                <w:sz w:val="20"/>
                <w:szCs w:val="20"/>
              </w:rPr>
              <w:t>Display top teams list</w:t>
            </w:r>
          </w:p>
          <w:p w14:paraId="6F6B9F5F" w14:textId="77777777" w:rsidR="007D7EAE" w:rsidRDefault="007D7EAE" w:rsidP="00F25F7C">
            <w:pPr>
              <w:rPr>
                <w:sz w:val="20"/>
                <w:szCs w:val="20"/>
              </w:rPr>
            </w:pPr>
          </w:p>
          <w:p w14:paraId="0E06362E" w14:textId="77777777" w:rsidR="007D7EAE" w:rsidRDefault="007D7EAE" w:rsidP="00F25F7C">
            <w:pPr>
              <w:rPr>
                <w:sz w:val="20"/>
                <w:szCs w:val="20"/>
              </w:rPr>
            </w:pPr>
          </w:p>
          <w:p w14:paraId="3FCADB38" w14:textId="77777777" w:rsidR="007D7EAE" w:rsidRDefault="007D7EAE" w:rsidP="00F25F7C">
            <w:pPr>
              <w:rPr>
                <w:sz w:val="20"/>
                <w:szCs w:val="20"/>
              </w:rPr>
            </w:pPr>
          </w:p>
          <w:p w14:paraId="552895F2" w14:textId="77777777" w:rsidR="007D7EAE" w:rsidRDefault="007D7EAE" w:rsidP="00F25F7C">
            <w:pPr>
              <w:rPr>
                <w:sz w:val="20"/>
                <w:szCs w:val="20"/>
              </w:rPr>
            </w:pPr>
          </w:p>
          <w:p w14:paraId="4868F307" w14:textId="39C45779" w:rsidR="007D7EAE" w:rsidRDefault="007D7EAE" w:rsidP="00F25F7C">
            <w:pPr>
              <w:rPr>
                <w:sz w:val="20"/>
                <w:szCs w:val="20"/>
              </w:rPr>
            </w:pPr>
          </w:p>
          <w:p w14:paraId="3C5C7F0B" w14:textId="77777777" w:rsidR="005A6CBF" w:rsidRDefault="005A6CBF" w:rsidP="00F25F7C">
            <w:pPr>
              <w:rPr>
                <w:sz w:val="20"/>
                <w:szCs w:val="20"/>
              </w:rPr>
            </w:pPr>
          </w:p>
          <w:p w14:paraId="6DC545BF" w14:textId="73E15B73" w:rsidR="007D7EAE" w:rsidRDefault="007D7EAE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v.1</w:t>
            </w:r>
          </w:p>
        </w:tc>
        <w:tc>
          <w:tcPr>
            <w:tcW w:w="1759" w:type="dxa"/>
          </w:tcPr>
          <w:p w14:paraId="359CCA25" w14:textId="77777777" w:rsidR="0063469A" w:rsidRDefault="0063469A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Launch app</w:t>
            </w:r>
          </w:p>
          <w:p w14:paraId="6CFF6B84" w14:textId="77777777" w:rsidR="0063469A" w:rsidRDefault="0063469A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Click Display Top Teams button</w:t>
            </w:r>
          </w:p>
          <w:p w14:paraId="4411A0EE" w14:textId="7B1806A6" w:rsidR="0063469A" w:rsidRDefault="0063469A" w:rsidP="00F25F7C">
            <w:pPr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14:paraId="7C1FC655" w14:textId="230D2E52" w:rsidR="0063469A" w:rsidRDefault="0063469A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displays all teams and total points in descending order</w:t>
            </w:r>
          </w:p>
          <w:p w14:paraId="73579DB4" w14:textId="324780AA" w:rsidR="0063469A" w:rsidRDefault="0063469A" w:rsidP="00F25F7C">
            <w:pPr>
              <w:rPr>
                <w:sz w:val="20"/>
                <w:szCs w:val="20"/>
              </w:rPr>
            </w:pPr>
          </w:p>
        </w:tc>
        <w:tc>
          <w:tcPr>
            <w:tcW w:w="1490" w:type="dxa"/>
          </w:tcPr>
          <w:p w14:paraId="0D9798B7" w14:textId="77777777" w:rsidR="0063469A" w:rsidRDefault="0063469A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Pop-up displays </w:t>
            </w:r>
            <w:r w:rsidR="005A5CC0">
              <w:rPr>
                <w:sz w:val="20"/>
                <w:szCs w:val="20"/>
              </w:rPr>
              <w:t xml:space="preserve">total points in descending order but team names incorrectly matched </w:t>
            </w:r>
          </w:p>
          <w:p w14:paraId="0349FB07" w14:textId="327A017B" w:rsidR="005132CF" w:rsidRDefault="005132CF" w:rsidP="00F25F7C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830001A" w14:textId="37C8D529" w:rsidR="0063469A" w:rsidRDefault="005132CF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order of teams in unison with points array</w:t>
            </w:r>
          </w:p>
        </w:tc>
        <w:tc>
          <w:tcPr>
            <w:tcW w:w="1417" w:type="dxa"/>
          </w:tcPr>
          <w:p w14:paraId="0DCC86BA" w14:textId="77777777" w:rsidR="005A5CC0" w:rsidRDefault="005A5CC0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(on first test)</w:t>
            </w:r>
          </w:p>
          <w:p w14:paraId="5093B354" w14:textId="77777777" w:rsidR="005A5CC0" w:rsidRDefault="005A5CC0" w:rsidP="00F25F7C">
            <w:pPr>
              <w:rPr>
                <w:sz w:val="20"/>
                <w:szCs w:val="20"/>
              </w:rPr>
            </w:pPr>
          </w:p>
          <w:p w14:paraId="0263334A" w14:textId="4CD75615" w:rsidR="005A5CC0" w:rsidRDefault="005132CF" w:rsidP="00F25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teams array and mirrored points array, retested - PASS</w:t>
            </w:r>
          </w:p>
        </w:tc>
      </w:tr>
      <w:tr w:rsidR="00194186" w14:paraId="2B82548B" w14:textId="77777777" w:rsidTr="005A6CBF">
        <w:tc>
          <w:tcPr>
            <w:tcW w:w="1345" w:type="dxa"/>
          </w:tcPr>
          <w:p w14:paraId="5E1D83AB" w14:textId="160C41C6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Display read-in competition data to table</w:t>
            </w:r>
          </w:p>
          <w:p w14:paraId="114338AA" w14:textId="2D5121F8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v.1</w:t>
            </w:r>
          </w:p>
        </w:tc>
        <w:tc>
          <w:tcPr>
            <w:tcW w:w="1759" w:type="dxa"/>
          </w:tcPr>
          <w:p w14:paraId="1C9101AF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 Launch app</w:t>
            </w:r>
          </w:p>
          <w:p w14:paraId="5AE18D40" w14:textId="01FA6135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 Check if table on home tab displays data from competitions.csv</w:t>
            </w:r>
          </w:p>
        </w:tc>
        <w:tc>
          <w:tcPr>
            <w:tcW w:w="1825" w:type="dxa"/>
          </w:tcPr>
          <w:p w14:paraId="19F4B2A2" w14:textId="7D6FDE6E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is populated with data from csv</w:t>
            </w:r>
          </w:p>
        </w:tc>
        <w:tc>
          <w:tcPr>
            <w:tcW w:w="1490" w:type="dxa"/>
          </w:tcPr>
          <w:p w14:paraId="5B75B748" w14:textId="47B51A4C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is populated with data from csv</w:t>
            </w:r>
          </w:p>
        </w:tc>
        <w:tc>
          <w:tcPr>
            <w:tcW w:w="1486" w:type="dxa"/>
          </w:tcPr>
          <w:p w14:paraId="4E053B78" w14:textId="09BEBB9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fix required</w:t>
            </w:r>
          </w:p>
        </w:tc>
        <w:tc>
          <w:tcPr>
            <w:tcW w:w="1417" w:type="dxa"/>
          </w:tcPr>
          <w:p w14:paraId="39C73D2A" w14:textId="752F4B7F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the code implemented the function without fault</w:t>
            </w:r>
          </w:p>
        </w:tc>
      </w:tr>
      <w:tr w:rsidR="00194186" w14:paraId="3BDC7D4B" w14:textId="32B35542" w:rsidTr="005A6CBF">
        <w:tc>
          <w:tcPr>
            <w:tcW w:w="1345" w:type="dxa"/>
          </w:tcPr>
          <w:p w14:paraId="6C7429BA" w14:textId="1DE39735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Add a new competition result (test with non-numeric value in points)</w:t>
            </w:r>
          </w:p>
          <w:p w14:paraId="1C30E69D" w14:textId="77777777" w:rsidR="00194186" w:rsidRDefault="00194186" w:rsidP="00194186">
            <w:pPr>
              <w:rPr>
                <w:sz w:val="20"/>
                <w:szCs w:val="20"/>
              </w:rPr>
            </w:pPr>
          </w:p>
          <w:p w14:paraId="1748EC39" w14:textId="66C4BD6C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v.2</w:t>
            </w:r>
          </w:p>
        </w:tc>
        <w:tc>
          <w:tcPr>
            <w:tcW w:w="1759" w:type="dxa"/>
          </w:tcPr>
          <w:p w14:paraId="765B5E72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Launch app</w:t>
            </w:r>
          </w:p>
          <w:p w14:paraId="2A7E11A8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Click ADD NEW COMP RESULT tab</w:t>
            </w:r>
          </w:p>
          <w:p w14:paraId="0A2C0952" w14:textId="1B1D63D0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Enter non-numeric value into points text field</w:t>
            </w:r>
          </w:p>
          <w:p w14:paraId="639B105C" w14:textId="1B0BD314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 Click SAVE NEW COMP RESULT button</w:t>
            </w:r>
          </w:p>
        </w:tc>
        <w:tc>
          <w:tcPr>
            <w:tcW w:w="1825" w:type="dxa"/>
          </w:tcPr>
          <w:p w14:paraId="4ECF8877" w14:textId="15589358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displays error message – Points must be a number &gt;= 0</w:t>
            </w:r>
          </w:p>
        </w:tc>
        <w:tc>
          <w:tcPr>
            <w:tcW w:w="1490" w:type="dxa"/>
          </w:tcPr>
          <w:p w14:paraId="0AB31E6B" w14:textId="03A8601A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message only displays error when char is not an integer, allowing negative numbers</w:t>
            </w:r>
          </w:p>
        </w:tc>
        <w:tc>
          <w:tcPr>
            <w:tcW w:w="1486" w:type="dxa"/>
          </w:tcPr>
          <w:p w14:paraId="14A2928A" w14:textId="251715B0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conditional statement &gt;= 0</w:t>
            </w:r>
          </w:p>
        </w:tc>
        <w:tc>
          <w:tcPr>
            <w:tcW w:w="1417" w:type="dxa"/>
          </w:tcPr>
          <w:p w14:paraId="0985169A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(on first test)</w:t>
            </w:r>
          </w:p>
          <w:p w14:paraId="69C4BB85" w14:textId="77777777" w:rsidR="00194186" w:rsidRDefault="00194186" w:rsidP="00194186">
            <w:pPr>
              <w:rPr>
                <w:sz w:val="20"/>
                <w:szCs w:val="20"/>
              </w:rPr>
            </w:pPr>
          </w:p>
          <w:p w14:paraId="24DA8160" w14:textId="23FF4D82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fix and retested - PASS</w:t>
            </w:r>
          </w:p>
        </w:tc>
      </w:tr>
      <w:tr w:rsidR="00194186" w14:paraId="52532BC6" w14:textId="6DA1F36C" w:rsidTr="005A6CBF">
        <w:tc>
          <w:tcPr>
            <w:tcW w:w="1345" w:type="dxa"/>
          </w:tcPr>
          <w:p w14:paraId="76C911A8" w14:textId="29C833A0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Update an existing team (test with blank line in Player Names field)</w:t>
            </w:r>
          </w:p>
          <w:p w14:paraId="0763BDAB" w14:textId="77777777" w:rsidR="00194186" w:rsidRDefault="00194186" w:rsidP="00194186">
            <w:pPr>
              <w:rPr>
                <w:sz w:val="20"/>
                <w:szCs w:val="20"/>
              </w:rPr>
            </w:pPr>
          </w:p>
          <w:p w14:paraId="4AF56EEE" w14:textId="0FFE7C1C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v.2</w:t>
            </w:r>
          </w:p>
        </w:tc>
        <w:tc>
          <w:tcPr>
            <w:tcW w:w="1759" w:type="dxa"/>
          </w:tcPr>
          <w:p w14:paraId="44E76588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 Launch app</w:t>
            </w:r>
          </w:p>
          <w:p w14:paraId="3EB913F4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 Click UPDATE EXISTING TEAM tab</w:t>
            </w:r>
          </w:p>
          <w:p w14:paraId="6FA13C6D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 Enter nothing for any text fields</w:t>
            </w:r>
          </w:p>
          <w:p w14:paraId="44AD8F0E" w14:textId="5A67BB8F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 Click SAVE UPDATE button</w:t>
            </w:r>
          </w:p>
        </w:tc>
        <w:tc>
          <w:tcPr>
            <w:tcW w:w="1825" w:type="dxa"/>
          </w:tcPr>
          <w:p w14:paraId="13FC27A3" w14:textId="402D0842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displays error message – requiring:</w:t>
            </w:r>
            <w:r>
              <w:rPr>
                <w:sz w:val="20"/>
                <w:szCs w:val="20"/>
              </w:rPr>
              <w:br/>
              <w:t>- no blank lines in player names text area</w:t>
            </w:r>
          </w:p>
          <w:p w14:paraId="5155E9D2" w14:textId="07C10C29" w:rsidR="00194186" w:rsidRDefault="00194186" w:rsidP="00194186">
            <w:pPr>
              <w:rPr>
                <w:sz w:val="20"/>
                <w:szCs w:val="20"/>
              </w:rPr>
            </w:pPr>
          </w:p>
        </w:tc>
        <w:tc>
          <w:tcPr>
            <w:tcW w:w="1490" w:type="dxa"/>
          </w:tcPr>
          <w:p w14:paraId="67F8000B" w14:textId="2C5E53DF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displays error message – requiring:</w:t>
            </w:r>
            <w:r>
              <w:rPr>
                <w:sz w:val="20"/>
                <w:szCs w:val="20"/>
              </w:rPr>
              <w:br/>
              <w:t>- no blank lines in player names text area</w:t>
            </w:r>
          </w:p>
        </w:tc>
        <w:tc>
          <w:tcPr>
            <w:tcW w:w="1486" w:type="dxa"/>
          </w:tcPr>
          <w:p w14:paraId="30268F46" w14:textId="5A4358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fix required</w:t>
            </w:r>
          </w:p>
        </w:tc>
        <w:tc>
          <w:tcPr>
            <w:tcW w:w="1417" w:type="dxa"/>
          </w:tcPr>
          <w:p w14:paraId="7904753C" w14:textId="39CFE983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the code implemented the function without fault</w:t>
            </w:r>
          </w:p>
        </w:tc>
      </w:tr>
      <w:tr w:rsidR="00194186" w14:paraId="58FEA0F3" w14:textId="479F524E" w:rsidTr="005A6CBF">
        <w:tc>
          <w:tcPr>
            <w:tcW w:w="1345" w:type="dxa"/>
          </w:tcPr>
          <w:p w14:paraId="3B7180BD" w14:textId="42E3A642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</w:t>
            </w:r>
            <w:r w:rsidRPr="007D3433">
              <w:rPr>
                <w:sz w:val="20"/>
                <w:szCs w:val="20"/>
              </w:rPr>
              <w:t>ave entered data to disk when the app is closed</w:t>
            </w:r>
            <w:r>
              <w:rPr>
                <w:sz w:val="20"/>
                <w:szCs w:val="20"/>
              </w:rPr>
              <w:t xml:space="preserve"> (write to files)</w:t>
            </w:r>
          </w:p>
          <w:p w14:paraId="0E3A50AA" w14:textId="77777777" w:rsidR="00194186" w:rsidRDefault="00194186" w:rsidP="00194186">
            <w:pPr>
              <w:rPr>
                <w:sz w:val="20"/>
                <w:szCs w:val="20"/>
              </w:rPr>
            </w:pPr>
          </w:p>
          <w:p w14:paraId="459CA7F1" w14:textId="521682FD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v.3</w:t>
            </w:r>
          </w:p>
        </w:tc>
        <w:tc>
          <w:tcPr>
            <w:tcW w:w="1759" w:type="dxa"/>
          </w:tcPr>
          <w:p w14:paraId="1EF8FFB6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Launch app</w:t>
            </w:r>
          </w:p>
          <w:p w14:paraId="25BD93C5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 Enter updated data to data fields of any tab with save option</w:t>
            </w:r>
          </w:p>
          <w:p w14:paraId="144B76FE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 Attempt to close application</w:t>
            </w:r>
          </w:p>
          <w:p w14:paraId="25E3AD7B" w14:textId="0D8A7089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 Check files</w:t>
            </w:r>
          </w:p>
        </w:tc>
        <w:tc>
          <w:tcPr>
            <w:tcW w:w="1825" w:type="dxa"/>
          </w:tcPr>
          <w:p w14:paraId="36574D31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 up displays option to save session data before closing application:</w:t>
            </w:r>
          </w:p>
          <w:p w14:paraId="2A8314DD" w14:textId="02548003" w:rsidR="00194186" w:rsidRPr="00945B3F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if yes write to external files</w:t>
            </w:r>
          </w:p>
        </w:tc>
        <w:tc>
          <w:tcPr>
            <w:tcW w:w="1490" w:type="dxa"/>
          </w:tcPr>
          <w:p w14:paraId="04B612DF" w14:textId="77777777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 up displays option to save session data before closing application:</w:t>
            </w:r>
          </w:p>
          <w:p w14:paraId="01C41936" w14:textId="35DB6264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selecting yes writes to external files</w:t>
            </w:r>
          </w:p>
        </w:tc>
        <w:tc>
          <w:tcPr>
            <w:tcW w:w="1486" w:type="dxa"/>
          </w:tcPr>
          <w:p w14:paraId="5B07E590" w14:textId="1ADE75E0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fix required</w:t>
            </w:r>
          </w:p>
        </w:tc>
        <w:tc>
          <w:tcPr>
            <w:tcW w:w="1417" w:type="dxa"/>
          </w:tcPr>
          <w:p w14:paraId="46255453" w14:textId="51F03834" w:rsidR="00194186" w:rsidRDefault="00194186" w:rsidP="00194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the code implemented the function without fault</w:t>
            </w:r>
          </w:p>
        </w:tc>
      </w:tr>
    </w:tbl>
    <w:p w14:paraId="53C6C7D3" w14:textId="2101F341" w:rsidR="006C7BD9" w:rsidRDefault="006C7BD9" w:rsidP="00E81522">
      <w:pPr>
        <w:pStyle w:val="Heading1"/>
        <w:spacing w:after="120"/>
      </w:pPr>
      <w:bookmarkStart w:id="18" w:name="_Toc113354867"/>
      <w:r>
        <w:lastRenderedPageBreak/>
        <w:t>Part 3 – Hand-Over</w:t>
      </w:r>
      <w:bookmarkEnd w:id="18"/>
    </w:p>
    <w:p w14:paraId="48EF2FC9" w14:textId="6AA34C2C" w:rsidR="006C7BD9" w:rsidRDefault="006C7BD9" w:rsidP="00E81522">
      <w:pPr>
        <w:spacing w:after="120"/>
      </w:pPr>
    </w:p>
    <w:p w14:paraId="186C70F0" w14:textId="453D5C13" w:rsidR="0032138B" w:rsidRDefault="006C7BD9" w:rsidP="00256906">
      <w:pPr>
        <w:pStyle w:val="Heading2"/>
        <w:spacing w:after="120"/>
      </w:pPr>
      <w:bookmarkStart w:id="19" w:name="_Toc113354868"/>
      <w:r>
        <w:t xml:space="preserve">Task 5 – </w:t>
      </w:r>
      <w:r w:rsidR="0032138B">
        <w:t>Conclusion</w:t>
      </w:r>
      <w:bookmarkEnd w:id="19"/>
    </w:p>
    <w:p w14:paraId="6F800B63" w14:textId="22852049" w:rsidR="00A84A25" w:rsidRDefault="0032138B" w:rsidP="009C5F08">
      <w:pPr>
        <w:pStyle w:val="ListParagraph"/>
        <w:numPr>
          <w:ilvl w:val="0"/>
          <w:numId w:val="5"/>
        </w:numPr>
        <w:spacing w:after="120"/>
      </w:pPr>
      <w:r>
        <w:t xml:space="preserve">Summary </w:t>
      </w:r>
      <w:r w:rsidR="00A70F37">
        <w:t>of the development process including a checklist of developed features</w:t>
      </w:r>
      <w:r w:rsidR="00E91875">
        <w:t>:</w:t>
      </w:r>
    </w:p>
    <w:p w14:paraId="68345E38" w14:textId="77777777" w:rsidR="009C5F08" w:rsidRDefault="009C5F08" w:rsidP="009C5F08">
      <w:pPr>
        <w:spacing w:after="120"/>
      </w:pPr>
    </w:p>
    <w:p w14:paraId="2F5C05E0" w14:textId="26867471" w:rsidR="00022555" w:rsidRDefault="00A84A25" w:rsidP="00A84A25">
      <w:pPr>
        <w:pStyle w:val="ListParagraph"/>
        <w:spacing w:after="120"/>
        <w:ind w:left="0"/>
      </w:pPr>
      <w:r>
        <w:t xml:space="preserve">First thing I did was go over all the support files: </w:t>
      </w:r>
    </w:p>
    <w:p w14:paraId="1377C268" w14:textId="7A20B951" w:rsidR="00022555" w:rsidRDefault="00A84A25" w:rsidP="00022555">
      <w:pPr>
        <w:pStyle w:val="ListParagraph"/>
        <w:numPr>
          <w:ilvl w:val="0"/>
          <w:numId w:val="5"/>
        </w:numPr>
        <w:spacing w:after="120"/>
      </w:pPr>
      <w:r>
        <w:t xml:space="preserve">The scenario.docx provided a list of </w:t>
      </w:r>
      <w:r w:rsidR="00022555">
        <w:t xml:space="preserve">functional </w:t>
      </w:r>
      <w:r>
        <w:t>requirements</w:t>
      </w:r>
      <w:r w:rsidR="009C5F08">
        <w:t xml:space="preserve"> (used for the initial client email)</w:t>
      </w:r>
      <w:r w:rsidR="0047270D">
        <w:t xml:space="preserve"> </w:t>
      </w:r>
      <w:r>
        <w:t>and acted as a guideline for GUI design.</w:t>
      </w:r>
    </w:p>
    <w:p w14:paraId="5F3C9D20" w14:textId="025541F0" w:rsidR="00A84A25" w:rsidRDefault="00A84A25" w:rsidP="00022555">
      <w:pPr>
        <w:pStyle w:val="ListParagraph"/>
        <w:numPr>
          <w:ilvl w:val="0"/>
          <w:numId w:val="5"/>
        </w:numPr>
        <w:spacing w:after="120"/>
      </w:pPr>
      <w:r>
        <w:t xml:space="preserve">The </w:t>
      </w:r>
      <w:r w:rsidR="00022555">
        <w:t>developmentplan.docx covered a lot of the proposed development stages, including setup of the classes, variables, and methods</w:t>
      </w:r>
      <w:r w:rsidR="00825562">
        <w:t xml:space="preserve">. It offered some </w:t>
      </w:r>
      <w:r w:rsidR="004D4413">
        <w:t>basic</w:t>
      </w:r>
      <w:r w:rsidR="00825562">
        <w:t xml:space="preserve"> suggestions for how to proceed from there. I </w:t>
      </w:r>
      <w:r w:rsidR="00C70544">
        <w:t>rewrote</w:t>
      </w:r>
      <w:r w:rsidR="00CC3128">
        <w:t xml:space="preserve"> this part</w:t>
      </w:r>
      <w:r w:rsidR="0047270D">
        <w:t>,</w:t>
      </w:r>
      <w:r w:rsidR="00C70544">
        <w:t xml:space="preserve"> grouping all the requirements by panel and list</w:t>
      </w:r>
      <w:r w:rsidR="009332BD">
        <w:t>ed</w:t>
      </w:r>
      <w:r w:rsidR="00C70544">
        <w:t xml:space="preserve"> how I planned on achieving each. This made</w:t>
      </w:r>
      <w:r w:rsidR="00CC3128">
        <w:t xml:space="preserve"> a</w:t>
      </w:r>
      <w:r w:rsidR="00C70544">
        <w:t>n effective</w:t>
      </w:r>
      <w:r w:rsidR="00CC3128">
        <w:t xml:space="preserve"> checklist </w:t>
      </w:r>
      <w:r w:rsidR="009F0A5D">
        <w:t>during</w:t>
      </w:r>
      <w:r w:rsidR="00CC3128">
        <w:t xml:space="preserve"> coding</w:t>
      </w:r>
      <w:r w:rsidR="0047270D">
        <w:t xml:space="preserve"> (I used this in place of header notes)</w:t>
      </w:r>
      <w:r w:rsidR="00C70544">
        <w:t>.</w:t>
      </w:r>
    </w:p>
    <w:p w14:paraId="4526338B" w14:textId="1D28EB6E" w:rsidR="009332BD" w:rsidRDefault="009332BD" w:rsidP="00022555">
      <w:pPr>
        <w:pStyle w:val="ListParagraph"/>
        <w:numPr>
          <w:ilvl w:val="0"/>
          <w:numId w:val="5"/>
        </w:numPr>
        <w:spacing w:after="120"/>
      </w:pPr>
      <w:r>
        <w:t>The technicalreport.docx was a handy template for documentation</w:t>
      </w:r>
      <w:r w:rsidR="0047270D">
        <w:t>.</w:t>
      </w:r>
      <w:r>
        <w:t xml:space="preserve"> </w:t>
      </w:r>
      <w:r w:rsidR="0047270D">
        <w:t>A</w:t>
      </w:r>
      <w:r>
        <w:t>s such I copy/pasted the development stages I</w:t>
      </w:r>
      <w:r w:rsidR="00F878EF">
        <w:t xml:space="preserve"> had</w:t>
      </w:r>
      <w:r>
        <w:t xml:space="preserve"> reworked into the appropriate section and </w:t>
      </w:r>
      <w:r w:rsidR="009C5F08">
        <w:t>after setting the all the GUI elements in place</w:t>
      </w:r>
      <w:r>
        <w:t xml:space="preserve"> it was the only document I required.</w:t>
      </w:r>
    </w:p>
    <w:p w14:paraId="3F4F94A9" w14:textId="7B975DC7" w:rsidR="001D2066" w:rsidRDefault="0047270D" w:rsidP="009C5F08">
      <w:pPr>
        <w:spacing w:after="120"/>
      </w:pPr>
      <w:r>
        <w:t>I developed the app</w:t>
      </w:r>
      <w:r w:rsidR="00A2781F">
        <w:t xml:space="preserve"> by</w:t>
      </w:r>
      <w:r>
        <w:t xml:space="preserve"> </w:t>
      </w:r>
      <w:r w:rsidR="00F878EF">
        <w:t>checking off</w:t>
      </w:r>
      <w:r>
        <w:t xml:space="preserve"> </w:t>
      </w:r>
      <w:r w:rsidR="00A2781F">
        <w:t xml:space="preserve">everything in </w:t>
      </w:r>
      <w:r>
        <w:t xml:space="preserve">the proposed </w:t>
      </w:r>
      <w:r w:rsidR="00A2781F">
        <w:t xml:space="preserve">development </w:t>
      </w:r>
      <w:r>
        <w:t>stages</w:t>
      </w:r>
      <w:r w:rsidR="00F41B43">
        <w:t xml:space="preserve"> (pg</w:t>
      </w:r>
      <w:r w:rsidR="00F24241">
        <w:t>.4</w:t>
      </w:r>
      <w:r w:rsidR="00F41B43">
        <w:t>-</w:t>
      </w:r>
      <w:r w:rsidR="005F08AE">
        <w:t>6</w:t>
      </w:r>
      <w:r w:rsidR="00F41B43">
        <w:t>)</w:t>
      </w:r>
      <w:r w:rsidR="00A2781F">
        <w:t xml:space="preserve">, not necessarily in order the order </w:t>
      </w:r>
      <w:r w:rsidR="00F878EF">
        <w:t xml:space="preserve">they are </w:t>
      </w:r>
      <w:r w:rsidR="00A2781F">
        <w:t xml:space="preserve">written. I started by finalising the GUI and importing the external files into the project as it made sense to set it and forget it. Then I </w:t>
      </w:r>
      <w:r w:rsidR="002D3F42">
        <w:t>setup</w:t>
      </w:r>
      <w:r w:rsidR="00A2781F">
        <w:t xml:space="preserve"> the </w:t>
      </w:r>
      <w:r w:rsidR="00A958E2">
        <w:t xml:space="preserve">proposed </w:t>
      </w:r>
      <w:r w:rsidR="00A2781F">
        <w:t xml:space="preserve">classes, variables, and methods. </w:t>
      </w:r>
    </w:p>
    <w:p w14:paraId="0BC21533" w14:textId="77777777" w:rsidR="00F24241" w:rsidRDefault="00F878EF" w:rsidP="009C5F08">
      <w:pPr>
        <w:spacing w:after="120"/>
      </w:pPr>
      <w:r>
        <w:t>From this point it was all about trying to code the functional requirements based on the plan I had come up with. Initially I was trying</w:t>
      </w:r>
      <w:r w:rsidR="009C6411">
        <w:t xml:space="preserve"> a bunch of different ways of achieving a goal and rewriting it over and over</w:t>
      </w:r>
      <w:r w:rsidR="00B744D1">
        <w:t>, looking for the most efficient way of doing it</w:t>
      </w:r>
      <w:r w:rsidR="009C6411">
        <w:t xml:space="preserve">. After a while of getting nowhere I decided to just get it to work, check it off, and proceed. </w:t>
      </w:r>
      <w:r w:rsidR="00B744D1">
        <w:t>This approach enabled me to complete the requirements and once I had, I created version 2</w:t>
      </w:r>
      <w:r w:rsidR="001D2066">
        <w:t>.</w:t>
      </w:r>
      <w:r w:rsidR="00B744D1">
        <w:t xml:space="preserve"> </w:t>
      </w:r>
    </w:p>
    <w:p w14:paraId="5BDD35BA" w14:textId="3C589BEE" w:rsidR="009C5F08" w:rsidRDefault="001D2066" w:rsidP="009C5F08">
      <w:pPr>
        <w:spacing w:after="120"/>
      </w:pPr>
      <w:r>
        <w:t>W</w:t>
      </w:r>
      <w:r w:rsidR="00B744D1">
        <w:t>ith a better understanding of how everything was integrated</w:t>
      </w:r>
      <w:r>
        <w:t xml:space="preserve"> I experimented with different </w:t>
      </w:r>
      <w:r w:rsidR="009F0A5D">
        <w:t>approaches</w:t>
      </w:r>
      <w:r w:rsidR="003E62ED">
        <w:t xml:space="preserve">, </w:t>
      </w:r>
      <w:r w:rsidR="009F0A5D">
        <w:t>trying</w:t>
      </w:r>
      <w:r w:rsidR="003E62ED">
        <w:t xml:space="preserve"> to reduce redundancy in the code. After I finished v2</w:t>
      </w:r>
      <w:r w:rsidR="009A264B">
        <w:t xml:space="preserve"> I was happy with it, </w:t>
      </w:r>
      <w:r w:rsidR="00D5520C">
        <w:t xml:space="preserve">until you gave the class </w:t>
      </w:r>
      <w:r w:rsidR="004A14A6">
        <w:t>a 2nd</w:t>
      </w:r>
      <w:r w:rsidR="00D5520C">
        <w:t xml:space="preserve"> demo and I had some more ideas! So</w:t>
      </w:r>
      <w:r w:rsidR="004A14A6">
        <w:t>,</w:t>
      </w:r>
      <w:r w:rsidR="00D5520C">
        <w:t xml:space="preserve"> I revisited</w:t>
      </w:r>
      <w:r w:rsidR="00A958E2">
        <w:t xml:space="preserve"> and reworked</w:t>
      </w:r>
      <w:r w:rsidR="00D5520C">
        <w:t xml:space="preserve"> the development plan, made a v3 and </w:t>
      </w:r>
      <w:r w:rsidR="004A14A6">
        <w:t xml:space="preserve">implemented the changes. </w:t>
      </w:r>
      <w:r w:rsidR="001239D7">
        <w:t xml:space="preserve">The real breakthrough for </w:t>
      </w:r>
      <w:r w:rsidR="00F41B43">
        <w:t xml:space="preserve">me in </w:t>
      </w:r>
      <w:r w:rsidR="001239D7">
        <w:t xml:space="preserve">this assignment was realising the power of an </w:t>
      </w:r>
      <w:proofErr w:type="spellStart"/>
      <w:r w:rsidR="001239D7">
        <w:t>ArrayList</w:t>
      </w:r>
      <w:proofErr w:type="spellEnd"/>
      <w:r w:rsidR="001239D7">
        <w:t xml:space="preserve"> of objects and u</w:t>
      </w:r>
      <w:r w:rsidR="00FD59B6">
        <w:t>tilizing them as memory.</w:t>
      </w:r>
    </w:p>
    <w:p w14:paraId="26BE22E6" w14:textId="0E8108BE" w:rsidR="009F0A5D" w:rsidRDefault="002B0C92" w:rsidP="009C5F08">
      <w:pPr>
        <w:spacing w:after="120"/>
      </w:pPr>
      <w:r>
        <w:t>I tested</w:t>
      </w:r>
      <w:r w:rsidR="00896A14">
        <w:t xml:space="preserve"> the</w:t>
      </w:r>
      <w:r>
        <w:t xml:space="preserve"> methods and functional requirements as they were developed, often with the aid of the debug tool to step through and check variable changes. When a function required the use of multiple </w:t>
      </w:r>
      <w:r w:rsidR="00896A14">
        <w:t>methods,</w:t>
      </w:r>
      <w:r>
        <w:t xml:space="preserve"> I would test their integration to make sure everything was behaving as expected</w:t>
      </w:r>
      <w:r w:rsidR="00A958E2">
        <w:t xml:space="preserve"> and when the application was </w:t>
      </w:r>
      <w:r w:rsidR="00896A14">
        <w:t>complete,</w:t>
      </w:r>
      <w:r w:rsidR="00A958E2">
        <w:t xml:space="preserve"> </w:t>
      </w:r>
      <w:r w:rsidR="00E01D49">
        <w:t>I created an executable file that would run on Windows 10</w:t>
      </w:r>
      <w:r w:rsidR="00F73D6A">
        <w:t xml:space="preserve"> (</w:t>
      </w:r>
      <w:proofErr w:type="spellStart"/>
      <w:r w:rsidR="00F73D6A">
        <w:t>dist</w:t>
      </w:r>
      <w:proofErr w:type="spellEnd"/>
      <w:r w:rsidR="00F73D6A">
        <w:t xml:space="preserve"> folder of GC_EGamesv3)</w:t>
      </w:r>
      <w:r w:rsidR="00E01D49">
        <w:t xml:space="preserve">. </w:t>
      </w:r>
      <w:r w:rsidR="00A958E2">
        <w:t xml:space="preserve">I </w:t>
      </w:r>
      <w:r w:rsidR="00E01D49">
        <w:t xml:space="preserve">used this to </w:t>
      </w:r>
      <w:r w:rsidR="004D4413">
        <w:t>perform</w:t>
      </w:r>
      <w:r w:rsidR="00A958E2">
        <w:t xml:space="preserve"> system test</w:t>
      </w:r>
      <w:r w:rsidR="00BE4780">
        <w:t>s</w:t>
      </w:r>
      <w:r w:rsidR="00E01D49">
        <w:t xml:space="preserve"> which</w:t>
      </w:r>
      <w:r w:rsidR="00A958E2">
        <w:t xml:space="preserve"> </w:t>
      </w:r>
      <w:r w:rsidR="00E01D49">
        <w:t>involved going t</w:t>
      </w:r>
      <w:r w:rsidR="00A958E2">
        <w:t xml:space="preserve">hrough every requirement and </w:t>
      </w:r>
      <w:r w:rsidR="00E01D49">
        <w:t xml:space="preserve">making sure they </w:t>
      </w:r>
      <w:r w:rsidR="00BE4780">
        <w:t>worked as intended</w:t>
      </w:r>
      <w:r w:rsidR="005F08AE">
        <w:t xml:space="preserve"> (pg.7)</w:t>
      </w:r>
      <w:r w:rsidR="00DB4E3A">
        <w:t>.</w:t>
      </w:r>
    </w:p>
    <w:p w14:paraId="6D74C259" w14:textId="5253E008" w:rsidR="000F611D" w:rsidRDefault="000F611D" w:rsidP="002125B9">
      <w:pPr>
        <w:pStyle w:val="ListParagraph"/>
        <w:spacing w:after="120"/>
        <w:ind w:left="0"/>
      </w:pPr>
    </w:p>
    <w:p w14:paraId="11FC052A" w14:textId="20F780B6" w:rsidR="00EC7701" w:rsidRDefault="000F611D" w:rsidP="00A958E2">
      <w:pPr>
        <w:pStyle w:val="ListParagraph"/>
        <w:spacing w:after="120"/>
        <w:ind w:left="0"/>
      </w:pPr>
      <w:r>
        <w:tab/>
      </w:r>
    </w:p>
    <w:p w14:paraId="5211849B" w14:textId="0F2DDCDC" w:rsidR="005F08AE" w:rsidRDefault="005F08AE" w:rsidP="00A958E2">
      <w:pPr>
        <w:pStyle w:val="ListParagraph"/>
        <w:spacing w:after="120"/>
        <w:ind w:left="0"/>
      </w:pPr>
    </w:p>
    <w:p w14:paraId="6D7E942C" w14:textId="77777777" w:rsidR="004D4413" w:rsidRDefault="004D4413" w:rsidP="00A958E2">
      <w:pPr>
        <w:pStyle w:val="ListParagraph"/>
        <w:spacing w:after="120"/>
        <w:ind w:left="0"/>
      </w:pPr>
    </w:p>
    <w:p w14:paraId="0C5EC71F" w14:textId="77777777" w:rsidR="00EC7701" w:rsidRPr="00EC7701" w:rsidRDefault="00EC7701" w:rsidP="00E81522">
      <w:pPr>
        <w:spacing w:after="120"/>
        <w:rPr>
          <w:b/>
        </w:rPr>
      </w:pPr>
      <w:r w:rsidRPr="00EC7701">
        <w:rPr>
          <w:b/>
        </w:rPr>
        <w:lastRenderedPageBreak/>
        <w:t>EMAIL</w:t>
      </w:r>
      <w:r>
        <w:rPr>
          <w:b/>
        </w:rPr>
        <w:t xml:space="preserve">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8028"/>
      </w:tblGrid>
      <w:tr w:rsidR="00EC7701" w14:paraId="32FE22F4" w14:textId="77777777" w:rsidTr="00F25F7C">
        <w:tc>
          <w:tcPr>
            <w:tcW w:w="988" w:type="dxa"/>
          </w:tcPr>
          <w:p w14:paraId="2B099FD8" w14:textId="77777777" w:rsidR="00EC7701" w:rsidRPr="00EC7701" w:rsidRDefault="00EC7701" w:rsidP="00F25F7C">
            <w:pPr>
              <w:rPr>
                <w:b/>
              </w:rPr>
            </w:pPr>
            <w:r w:rsidRPr="00EC7701">
              <w:rPr>
                <w:b/>
              </w:rPr>
              <w:t>To:</w:t>
            </w:r>
          </w:p>
        </w:tc>
        <w:tc>
          <w:tcPr>
            <w:tcW w:w="8028" w:type="dxa"/>
          </w:tcPr>
          <w:p w14:paraId="2B45E20F" w14:textId="5409BD1B" w:rsidR="00EC7701" w:rsidRDefault="0087309F" w:rsidP="00F25F7C">
            <w:r>
              <w:t>Mark Brown</w:t>
            </w:r>
          </w:p>
        </w:tc>
      </w:tr>
      <w:tr w:rsidR="00EC7701" w14:paraId="5C37BFD7" w14:textId="77777777" w:rsidTr="00F25F7C">
        <w:tc>
          <w:tcPr>
            <w:tcW w:w="988" w:type="dxa"/>
          </w:tcPr>
          <w:p w14:paraId="5A8FCBBF" w14:textId="77777777" w:rsidR="00EC7701" w:rsidRPr="00EC7701" w:rsidRDefault="00EC7701" w:rsidP="00F25F7C">
            <w:pPr>
              <w:rPr>
                <w:b/>
              </w:rPr>
            </w:pPr>
            <w:r w:rsidRPr="00EC7701">
              <w:rPr>
                <w:b/>
              </w:rPr>
              <w:t>From:</w:t>
            </w:r>
          </w:p>
        </w:tc>
        <w:tc>
          <w:tcPr>
            <w:tcW w:w="8028" w:type="dxa"/>
          </w:tcPr>
          <w:p w14:paraId="598847CF" w14:textId="2AE911E5" w:rsidR="00EC7701" w:rsidRDefault="0087309F" w:rsidP="00F25F7C">
            <w:r>
              <w:t>Luke Wait</w:t>
            </w:r>
          </w:p>
        </w:tc>
      </w:tr>
      <w:tr w:rsidR="00EC7701" w14:paraId="7E1888CC" w14:textId="77777777" w:rsidTr="00F25F7C">
        <w:tc>
          <w:tcPr>
            <w:tcW w:w="988" w:type="dxa"/>
          </w:tcPr>
          <w:p w14:paraId="61C78DAB" w14:textId="77777777" w:rsidR="00EC7701" w:rsidRPr="00EC7701" w:rsidRDefault="00EC7701" w:rsidP="00F25F7C">
            <w:pPr>
              <w:rPr>
                <w:b/>
              </w:rPr>
            </w:pPr>
            <w:r w:rsidRPr="00EC7701">
              <w:rPr>
                <w:b/>
              </w:rPr>
              <w:t>Subject:</w:t>
            </w:r>
          </w:p>
        </w:tc>
        <w:tc>
          <w:tcPr>
            <w:tcW w:w="8028" w:type="dxa"/>
          </w:tcPr>
          <w:p w14:paraId="3F92CEE9" w14:textId="5DFB6270" w:rsidR="00EC7701" w:rsidRDefault="00EC7701" w:rsidP="00F25F7C">
            <w:r>
              <w:t>Meeting to discuss and review Gold Coast E-Sports Desktop Application</w:t>
            </w:r>
          </w:p>
        </w:tc>
      </w:tr>
      <w:tr w:rsidR="00EC7701" w14:paraId="072714B9" w14:textId="77777777" w:rsidTr="00F25F7C">
        <w:tc>
          <w:tcPr>
            <w:tcW w:w="988" w:type="dxa"/>
          </w:tcPr>
          <w:p w14:paraId="0E44F73E" w14:textId="77777777" w:rsidR="00EC7701" w:rsidRPr="00EC7701" w:rsidRDefault="00EC7701" w:rsidP="00F25F7C">
            <w:pPr>
              <w:rPr>
                <w:b/>
              </w:rPr>
            </w:pPr>
            <w:r w:rsidRPr="00EC7701">
              <w:rPr>
                <w:b/>
              </w:rPr>
              <w:t>Message:</w:t>
            </w:r>
          </w:p>
        </w:tc>
        <w:tc>
          <w:tcPr>
            <w:tcW w:w="8028" w:type="dxa"/>
          </w:tcPr>
          <w:p w14:paraId="05264A9E" w14:textId="5D81A372" w:rsidR="00667ADA" w:rsidRDefault="00667ADA" w:rsidP="000C750B">
            <w:pPr>
              <w:spacing w:after="120" w:line="276" w:lineRule="auto"/>
            </w:pPr>
            <w:r>
              <w:t>Greetings Mark,</w:t>
            </w:r>
          </w:p>
          <w:p w14:paraId="65FADEA7" w14:textId="77777777" w:rsidR="00667ADA" w:rsidRDefault="00667ADA" w:rsidP="000C750B">
            <w:pPr>
              <w:spacing w:after="120" w:line="276" w:lineRule="auto"/>
            </w:pPr>
          </w:p>
          <w:p w14:paraId="3D4F1F52" w14:textId="77777777" w:rsidR="00B85A4E" w:rsidRDefault="00260678" w:rsidP="000C750B">
            <w:pPr>
              <w:spacing w:after="120" w:line="276" w:lineRule="auto"/>
            </w:pPr>
            <w:r>
              <w:t>I’m happy to report I have</w:t>
            </w:r>
            <w:r w:rsidR="00E00FF3">
              <w:t xml:space="preserve"> completed </w:t>
            </w:r>
            <w:r w:rsidR="004619EE">
              <w:t xml:space="preserve">software </w:t>
            </w:r>
            <w:r w:rsidR="00C402D1">
              <w:t xml:space="preserve">development of the Gold Coast E-Sports Desktop </w:t>
            </w:r>
            <w:r w:rsidR="00320A76">
              <w:t>A</w:t>
            </w:r>
            <w:r w:rsidR="00C402D1">
              <w:t>pplication</w:t>
            </w:r>
            <w:r w:rsidR="00320A76">
              <w:t xml:space="preserve"> prototype</w:t>
            </w:r>
            <w:r w:rsidR="00FE10C9">
              <w:t>!</w:t>
            </w:r>
            <w:r>
              <w:t xml:space="preserve"> </w:t>
            </w:r>
          </w:p>
          <w:p w14:paraId="27AD40C5" w14:textId="5EF287CC" w:rsidR="00260678" w:rsidRDefault="00B85A4E" w:rsidP="000C750B">
            <w:pPr>
              <w:spacing w:after="120" w:line="276" w:lineRule="auto"/>
            </w:pPr>
            <w:r>
              <w:t xml:space="preserve">I hope it </w:t>
            </w:r>
            <w:r w:rsidR="00470D24">
              <w:t>meets</w:t>
            </w:r>
            <w:r>
              <w:t xml:space="preserve"> your expectations and am eager to hear your thoughts. </w:t>
            </w:r>
            <w:r w:rsidR="00C402D1">
              <w:t>I’d like to r</w:t>
            </w:r>
            <w:r w:rsidR="00E00FF3">
              <w:t>equest a meeting</w:t>
            </w:r>
            <w:r w:rsidR="00260678">
              <w:t xml:space="preserve"> </w:t>
            </w:r>
            <w:r w:rsidR="00E00FF3">
              <w:t xml:space="preserve">to </w:t>
            </w:r>
            <w:r w:rsidR="00FE10C9">
              <w:t>provide</w:t>
            </w:r>
            <w:r>
              <w:t xml:space="preserve"> you with</w:t>
            </w:r>
            <w:r w:rsidR="00FE10C9">
              <w:t xml:space="preserve"> a demo</w:t>
            </w:r>
            <w:r>
              <w:t xml:space="preserve"> and </w:t>
            </w:r>
            <w:r w:rsidR="00E00FF3">
              <w:t xml:space="preserve">review the </w:t>
            </w:r>
            <w:r w:rsidR="00C402D1">
              <w:t>outcome.</w:t>
            </w:r>
            <w:r w:rsidR="000C750B">
              <w:t xml:space="preserve"> Please advise a date and time at your nearest convenience.</w:t>
            </w:r>
          </w:p>
          <w:p w14:paraId="6DF4A6C3" w14:textId="05088801" w:rsidR="00EC7701" w:rsidRDefault="00EC7701" w:rsidP="000C750B">
            <w:pPr>
              <w:spacing w:after="120" w:line="276" w:lineRule="auto"/>
            </w:pPr>
          </w:p>
          <w:p w14:paraId="33563195" w14:textId="28CD1FB2" w:rsidR="000C750B" w:rsidRDefault="000C750B" w:rsidP="000C750B">
            <w:pPr>
              <w:spacing w:after="120" w:line="276" w:lineRule="auto"/>
            </w:pPr>
            <w:r>
              <w:t>Regards,</w:t>
            </w:r>
          </w:p>
          <w:p w14:paraId="5DAE6A0B" w14:textId="149FE4D2" w:rsidR="00EC7701" w:rsidRDefault="000C750B" w:rsidP="000C750B">
            <w:pPr>
              <w:spacing w:after="120" w:line="276" w:lineRule="auto"/>
            </w:pPr>
            <w:r>
              <w:t>Luke Wait</w:t>
            </w:r>
          </w:p>
        </w:tc>
      </w:tr>
    </w:tbl>
    <w:p w14:paraId="1748B749" w14:textId="5BAC1D58" w:rsidR="009F0A5D" w:rsidRDefault="009F0A5D" w:rsidP="009F0A5D"/>
    <w:p w14:paraId="74EEB127" w14:textId="77777777" w:rsidR="009F0A5D" w:rsidRDefault="009F0A5D" w:rsidP="009F0A5D"/>
    <w:p w14:paraId="34DB6242" w14:textId="525B5E6D" w:rsidR="00225C38" w:rsidRDefault="009A1295" w:rsidP="00225C38">
      <w:pPr>
        <w:pStyle w:val="ListParagraph"/>
        <w:numPr>
          <w:ilvl w:val="0"/>
          <w:numId w:val="5"/>
        </w:numPr>
      </w:pPr>
      <w:r>
        <w:t xml:space="preserve">A summary of the feedback from the meeting, including </w:t>
      </w:r>
      <w:r w:rsidR="000E6792" w:rsidRPr="000E6792">
        <w:rPr>
          <w:rFonts w:eastAsia="Times New Roman" w:cs="Arial"/>
          <w:lang w:eastAsia="en-AU"/>
        </w:rPr>
        <w:t>planned solutions to any issues raised in the meeting.</w:t>
      </w:r>
    </w:p>
    <w:p w14:paraId="49F5327E" w14:textId="42EF67ED" w:rsidR="00225C38" w:rsidRDefault="00225C38" w:rsidP="00225C38">
      <w:r>
        <w:t>The application project meets all functionality requirements, however there is no security measures. It is recommended that the software includes some form of authentication (via a login and password) to ensure that only authorised users can access the application.</w:t>
      </w:r>
    </w:p>
    <w:p w14:paraId="13478AD1" w14:textId="555D9E0A" w:rsidR="00225C38" w:rsidRDefault="005C3D83" w:rsidP="00225C38">
      <w:r>
        <w:t xml:space="preserve">To avoid duplication, </w:t>
      </w:r>
      <w:r w:rsidR="004D4413">
        <w:t>I</w:t>
      </w:r>
      <w:r w:rsidR="00225C38">
        <w:t xml:space="preserve"> added</w:t>
      </w:r>
      <w:r w:rsidR="00361847">
        <w:t xml:space="preserve"> </w:t>
      </w:r>
      <w:r w:rsidR="00225C38">
        <w:t xml:space="preserve">validation </w:t>
      </w:r>
      <w:r w:rsidR="00361847">
        <w:t xml:space="preserve">functions </w:t>
      </w:r>
      <w:r w:rsidR="00225C38">
        <w:t xml:space="preserve">to </w:t>
      </w:r>
      <w:r>
        <w:t>check</w:t>
      </w:r>
      <w:r w:rsidR="00225C38">
        <w:t xml:space="preserve"> </w:t>
      </w:r>
      <w:r w:rsidR="00361847">
        <w:t xml:space="preserve">if </w:t>
      </w:r>
      <w:r w:rsidR="00225C38">
        <w:t>competition result</w:t>
      </w:r>
      <w:r w:rsidR="00361847">
        <w:t>s or team</w:t>
      </w:r>
      <w:r w:rsidR="00225C38">
        <w:t xml:space="preserve"> </w:t>
      </w:r>
      <w:r w:rsidR="00361847">
        <w:t xml:space="preserve">names </w:t>
      </w:r>
      <w:r w:rsidR="00225C38">
        <w:t>already exist. I</w:t>
      </w:r>
      <w:r w:rsidR="00BE4780">
        <w:t xml:space="preserve">t’s </w:t>
      </w:r>
      <w:r>
        <w:t xml:space="preserve">also </w:t>
      </w:r>
      <w:r w:rsidR="00225C38">
        <w:t xml:space="preserve">worth considering additional checks and formatting </w:t>
      </w:r>
      <w:r w:rsidR="00D85698">
        <w:t xml:space="preserve">rules </w:t>
      </w:r>
      <w:r w:rsidR="00BE4780">
        <w:t>for</w:t>
      </w:r>
      <w:r w:rsidR="00225C38">
        <w:t xml:space="preserve"> </w:t>
      </w:r>
      <w:r>
        <w:t>individual</w:t>
      </w:r>
      <w:r w:rsidR="00225C38">
        <w:t xml:space="preserve"> </w:t>
      </w:r>
      <w:r w:rsidR="00AD0D45">
        <w:t>text fields</w:t>
      </w:r>
      <w:r w:rsidR="00225C38">
        <w:t>, such as competition date, which would benefit from being consistent.</w:t>
      </w:r>
      <w:r w:rsidR="00D85698">
        <w:t xml:space="preserve"> There is also a rather large problem when writing to external files if the comma is allowed</w:t>
      </w:r>
      <w:r w:rsidR="0002160B">
        <w:t xml:space="preserve"> in the text fields </w:t>
      </w:r>
      <w:r w:rsidR="00D85698">
        <w:t>as it is used as a delimiter</w:t>
      </w:r>
      <w:r w:rsidR="0002160B">
        <w:t>, resulting in corrupted data</w:t>
      </w:r>
      <w:r w:rsidR="00D85698">
        <w:t>!</w:t>
      </w:r>
    </w:p>
    <w:p w14:paraId="563913A7" w14:textId="3CCE8CB9" w:rsidR="00AD0D45" w:rsidRDefault="00D85698">
      <w:r>
        <w:t xml:space="preserve">Some extra functions could also </w:t>
      </w:r>
      <w:r w:rsidR="005C3D83">
        <w:t>come in</w:t>
      </w:r>
      <w:r>
        <w:t xml:space="preserve"> handy, like the ability to delete teams and </w:t>
      </w:r>
      <w:r w:rsidR="005C3D83">
        <w:t xml:space="preserve">delete/edit </w:t>
      </w:r>
      <w:r>
        <w:t>competition results in case a mistake is made.</w:t>
      </w:r>
      <w:r w:rsidR="005C3D83">
        <w:t xml:space="preserve"> </w:t>
      </w:r>
      <w:r w:rsidR="0002160B">
        <w:t xml:space="preserve">Being able to sort the competitions table by column </w:t>
      </w:r>
      <w:r w:rsidR="006D1030">
        <w:t>w</w:t>
      </w:r>
      <w:r w:rsidR="0002160B">
        <w:t xml:space="preserve">ould be of benefit </w:t>
      </w:r>
      <w:r w:rsidR="00F17EDB">
        <w:t xml:space="preserve">in retrieving </w:t>
      </w:r>
      <w:r w:rsidR="0002160B">
        <w:t>relevant data</w:t>
      </w:r>
      <w:r w:rsidR="00F17EDB">
        <w:t xml:space="preserve"> easily.</w:t>
      </w:r>
    </w:p>
    <w:p w14:paraId="2E9DACA4" w14:textId="1CF25CD2" w:rsidR="00F17EDB" w:rsidRDefault="00AD0D45">
      <w:r>
        <w:t xml:space="preserve">A backup system for the external files </w:t>
      </w:r>
      <w:r w:rsidR="005C3D83">
        <w:t>w</w:t>
      </w:r>
      <w:r>
        <w:t xml:space="preserve">ould also be advantageous in case of writing errors. Maybe when attempting to </w:t>
      </w:r>
      <w:r w:rsidR="00DB4E3A">
        <w:t xml:space="preserve">write to external files </w:t>
      </w:r>
      <w:r>
        <w:t xml:space="preserve">it creates new files and moves the existing </w:t>
      </w:r>
      <w:r w:rsidR="00DB4E3A">
        <w:t>ones</w:t>
      </w:r>
      <w:r>
        <w:t xml:space="preserve"> to a backup folder instead of overwriting them.</w:t>
      </w:r>
    </w:p>
    <w:p w14:paraId="3E6DBA0D" w14:textId="6AB7053A" w:rsidR="00F17EDB" w:rsidRPr="006C7BD9" w:rsidRDefault="00F17EDB">
      <w:r>
        <w:t xml:space="preserve">Despite the many ways it could be improved, it </w:t>
      </w:r>
      <w:r w:rsidR="00E94B1D">
        <w:t xml:space="preserve">still </w:t>
      </w:r>
      <w:r>
        <w:t xml:space="preserve">works as intended. </w:t>
      </w:r>
      <w:r w:rsidR="00E94B1D">
        <w:t>So m</w:t>
      </w:r>
      <w:r>
        <w:t>ission accomplished!</w:t>
      </w:r>
    </w:p>
    <w:sectPr w:rsidR="00F17EDB" w:rsidRPr="006C7BD9" w:rsidSect="00ED6DF3">
      <w:footerReference w:type="default" r:id="rId3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94AB" w14:textId="77777777" w:rsidR="00C755F6" w:rsidRDefault="00C755F6" w:rsidP="00154AAE">
      <w:pPr>
        <w:spacing w:after="0" w:line="240" w:lineRule="auto"/>
      </w:pPr>
      <w:r>
        <w:separator/>
      </w:r>
    </w:p>
  </w:endnote>
  <w:endnote w:type="continuationSeparator" w:id="0">
    <w:p w14:paraId="0EB608AB" w14:textId="77777777" w:rsidR="00C755F6" w:rsidRDefault="00C755F6" w:rsidP="0015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7905" w14:textId="11924477" w:rsidR="00F25F7C" w:rsidRDefault="00F25F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\* Caps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5D52FE">
      <w:rPr>
        <w:rFonts w:asciiTheme="majorHAnsi" w:eastAsiaTheme="majorEastAsia" w:hAnsiTheme="majorHAnsi" w:cstheme="majorBidi"/>
        <w:noProof/>
      </w:rPr>
      <w:t>Wait</w:t>
    </w:r>
    <w:r>
      <w:rPr>
        <w:rFonts w:asciiTheme="majorHAnsi" w:eastAsiaTheme="majorEastAsia" w:hAnsiTheme="majorHAnsi" w:cstheme="majorBidi"/>
        <w:noProof/>
      </w:rPr>
      <w:t>_</w:t>
    </w:r>
    <w:r w:rsidR="005D52FE">
      <w:rPr>
        <w:rFonts w:asciiTheme="majorHAnsi" w:eastAsiaTheme="majorEastAsia" w:hAnsiTheme="majorHAnsi" w:cstheme="majorBidi"/>
        <w:noProof/>
      </w:rPr>
      <w:t>473593410</w:t>
    </w:r>
    <w:r>
      <w:rPr>
        <w:rFonts w:asciiTheme="majorHAnsi" w:eastAsiaTheme="majorEastAsia" w:hAnsiTheme="majorHAnsi" w:cstheme="majorBidi"/>
        <w:noProof/>
      </w:rPr>
      <w:t>_ICTPRG430.Docx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27E5D" w:rsidRPr="00527E5D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90C7807" w14:textId="5CB2EC03" w:rsidR="00F25F7C" w:rsidRDefault="00F25F7C" w:rsidP="00C91229">
    <w:pPr>
      <w:pStyle w:val="Footer"/>
      <w:tabs>
        <w:tab w:val="clear" w:pos="4513"/>
        <w:tab w:val="clear" w:pos="9026"/>
        <w:tab w:val="left" w:pos="55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1C5E" w14:textId="77777777" w:rsidR="00C755F6" w:rsidRDefault="00C755F6" w:rsidP="00154AAE">
      <w:pPr>
        <w:spacing w:after="0" w:line="240" w:lineRule="auto"/>
      </w:pPr>
      <w:r>
        <w:separator/>
      </w:r>
    </w:p>
  </w:footnote>
  <w:footnote w:type="continuationSeparator" w:id="0">
    <w:p w14:paraId="22E998F5" w14:textId="77777777" w:rsidR="00C755F6" w:rsidRDefault="00C755F6" w:rsidP="00154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299"/>
    <w:multiLevelType w:val="hybridMultilevel"/>
    <w:tmpl w:val="B8B0A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FDF"/>
    <w:multiLevelType w:val="hybridMultilevel"/>
    <w:tmpl w:val="39C6E886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013E6"/>
    <w:multiLevelType w:val="hybridMultilevel"/>
    <w:tmpl w:val="AB4888C4"/>
    <w:lvl w:ilvl="0" w:tplc="1BB8D0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E097F"/>
    <w:multiLevelType w:val="hybridMultilevel"/>
    <w:tmpl w:val="96FA7770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2E01A0"/>
    <w:multiLevelType w:val="hybridMultilevel"/>
    <w:tmpl w:val="89840E86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13952"/>
    <w:multiLevelType w:val="hybridMultilevel"/>
    <w:tmpl w:val="BB80BE7E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DA05862"/>
    <w:multiLevelType w:val="hybridMultilevel"/>
    <w:tmpl w:val="0B9E2872"/>
    <w:lvl w:ilvl="0" w:tplc="1BB8D0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56303"/>
    <w:multiLevelType w:val="hybridMultilevel"/>
    <w:tmpl w:val="FEDC0766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FE318A"/>
    <w:multiLevelType w:val="hybridMultilevel"/>
    <w:tmpl w:val="A7C6EFE2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70AC5"/>
    <w:multiLevelType w:val="hybridMultilevel"/>
    <w:tmpl w:val="A08C8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C6AA5"/>
    <w:multiLevelType w:val="hybridMultilevel"/>
    <w:tmpl w:val="A8FAEBEA"/>
    <w:lvl w:ilvl="0" w:tplc="69A8A8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69A8A8A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DD6102"/>
    <w:multiLevelType w:val="hybridMultilevel"/>
    <w:tmpl w:val="89E6A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564D"/>
    <w:multiLevelType w:val="hybridMultilevel"/>
    <w:tmpl w:val="0088C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6751F"/>
    <w:multiLevelType w:val="hybridMultilevel"/>
    <w:tmpl w:val="FEEE7850"/>
    <w:lvl w:ilvl="0" w:tplc="9210FD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530944"/>
    <w:multiLevelType w:val="hybridMultilevel"/>
    <w:tmpl w:val="DC02F7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8D0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0551"/>
    <w:multiLevelType w:val="hybridMultilevel"/>
    <w:tmpl w:val="1CB80D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69A8A8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AF63C11"/>
    <w:multiLevelType w:val="hybridMultilevel"/>
    <w:tmpl w:val="0BF04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A2156"/>
    <w:multiLevelType w:val="hybridMultilevel"/>
    <w:tmpl w:val="E65C0770"/>
    <w:lvl w:ilvl="0" w:tplc="1BB8D0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1102D2"/>
    <w:multiLevelType w:val="hybridMultilevel"/>
    <w:tmpl w:val="9A7AE3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A8A8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E848FC"/>
    <w:multiLevelType w:val="hybridMultilevel"/>
    <w:tmpl w:val="61649AEA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0465BB8"/>
    <w:multiLevelType w:val="hybridMultilevel"/>
    <w:tmpl w:val="D91C8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3D54"/>
    <w:multiLevelType w:val="hybridMultilevel"/>
    <w:tmpl w:val="2A4E760C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BF664E"/>
    <w:multiLevelType w:val="hybridMultilevel"/>
    <w:tmpl w:val="5A4EF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66CA3"/>
    <w:multiLevelType w:val="hybridMultilevel"/>
    <w:tmpl w:val="E8885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1F63"/>
    <w:multiLevelType w:val="hybridMultilevel"/>
    <w:tmpl w:val="E6B06C7E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BE0E3B"/>
    <w:multiLevelType w:val="hybridMultilevel"/>
    <w:tmpl w:val="B7106EE6"/>
    <w:lvl w:ilvl="0" w:tplc="1BB8D0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8E64C1"/>
    <w:multiLevelType w:val="hybridMultilevel"/>
    <w:tmpl w:val="702A90E8"/>
    <w:lvl w:ilvl="0" w:tplc="69A8A8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011364"/>
    <w:multiLevelType w:val="hybridMultilevel"/>
    <w:tmpl w:val="13B8F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27FE6"/>
    <w:multiLevelType w:val="hybridMultilevel"/>
    <w:tmpl w:val="CC601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92727"/>
    <w:multiLevelType w:val="hybridMultilevel"/>
    <w:tmpl w:val="1744F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FD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42961"/>
    <w:multiLevelType w:val="hybridMultilevel"/>
    <w:tmpl w:val="09961116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4F2FB7"/>
    <w:multiLevelType w:val="hybridMultilevel"/>
    <w:tmpl w:val="05AA9C3A"/>
    <w:lvl w:ilvl="0" w:tplc="1BB8D0D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8B050C"/>
    <w:multiLevelType w:val="hybridMultilevel"/>
    <w:tmpl w:val="C1A69A9C"/>
    <w:lvl w:ilvl="0" w:tplc="1BB8D0D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4D0D80"/>
    <w:multiLevelType w:val="hybridMultilevel"/>
    <w:tmpl w:val="BAD04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A8A8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8262F5"/>
    <w:multiLevelType w:val="hybridMultilevel"/>
    <w:tmpl w:val="2D5A31E8"/>
    <w:lvl w:ilvl="0" w:tplc="1BB8D0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2045C"/>
    <w:multiLevelType w:val="hybridMultilevel"/>
    <w:tmpl w:val="E15C1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135551">
    <w:abstractNumId w:val="35"/>
  </w:num>
  <w:num w:numId="2" w16cid:durableId="1391073647">
    <w:abstractNumId w:val="28"/>
  </w:num>
  <w:num w:numId="3" w16cid:durableId="2047295829">
    <w:abstractNumId w:val="9"/>
  </w:num>
  <w:num w:numId="4" w16cid:durableId="548345854">
    <w:abstractNumId w:val="20"/>
  </w:num>
  <w:num w:numId="5" w16cid:durableId="453906003">
    <w:abstractNumId w:val="22"/>
  </w:num>
  <w:num w:numId="6" w16cid:durableId="664011712">
    <w:abstractNumId w:val="0"/>
  </w:num>
  <w:num w:numId="7" w16cid:durableId="202136074">
    <w:abstractNumId w:val="11"/>
  </w:num>
  <w:num w:numId="8" w16cid:durableId="267467962">
    <w:abstractNumId w:val="12"/>
  </w:num>
  <w:num w:numId="9" w16cid:durableId="1616016728">
    <w:abstractNumId w:val="29"/>
  </w:num>
  <w:num w:numId="10" w16cid:durableId="1116144399">
    <w:abstractNumId w:val="16"/>
  </w:num>
  <w:num w:numId="11" w16cid:durableId="1886217931">
    <w:abstractNumId w:val="33"/>
  </w:num>
  <w:num w:numId="12" w16cid:durableId="1115949611">
    <w:abstractNumId w:val="18"/>
  </w:num>
  <w:num w:numId="13" w16cid:durableId="1825311644">
    <w:abstractNumId w:val="27"/>
  </w:num>
  <w:num w:numId="14" w16cid:durableId="905190106">
    <w:abstractNumId w:val="23"/>
  </w:num>
  <w:num w:numId="15" w16cid:durableId="1551071755">
    <w:abstractNumId w:val="10"/>
  </w:num>
  <w:num w:numId="16" w16cid:durableId="2026319299">
    <w:abstractNumId w:val="15"/>
  </w:num>
  <w:num w:numId="17" w16cid:durableId="484661790">
    <w:abstractNumId w:val="26"/>
  </w:num>
  <w:num w:numId="18" w16cid:durableId="1138186552">
    <w:abstractNumId w:val="13"/>
  </w:num>
  <w:num w:numId="19" w16cid:durableId="636649234">
    <w:abstractNumId w:val="34"/>
  </w:num>
  <w:num w:numId="20" w16cid:durableId="725185912">
    <w:abstractNumId w:val="25"/>
  </w:num>
  <w:num w:numId="21" w16cid:durableId="4402352">
    <w:abstractNumId w:val="6"/>
  </w:num>
  <w:num w:numId="22" w16cid:durableId="917598668">
    <w:abstractNumId w:val="14"/>
  </w:num>
  <w:num w:numId="23" w16cid:durableId="178400570">
    <w:abstractNumId w:val="2"/>
  </w:num>
  <w:num w:numId="24" w16cid:durableId="119997696">
    <w:abstractNumId w:val="17"/>
  </w:num>
  <w:num w:numId="25" w16cid:durableId="917135072">
    <w:abstractNumId w:val="31"/>
  </w:num>
  <w:num w:numId="26" w16cid:durableId="954097168">
    <w:abstractNumId w:val="5"/>
  </w:num>
  <w:num w:numId="27" w16cid:durableId="1062171166">
    <w:abstractNumId w:val="19"/>
  </w:num>
  <w:num w:numId="28" w16cid:durableId="1566529642">
    <w:abstractNumId w:val="1"/>
  </w:num>
  <w:num w:numId="29" w16cid:durableId="238180095">
    <w:abstractNumId w:val="4"/>
  </w:num>
  <w:num w:numId="30" w16cid:durableId="651955886">
    <w:abstractNumId w:val="8"/>
  </w:num>
  <w:num w:numId="31" w16cid:durableId="906191057">
    <w:abstractNumId w:val="7"/>
  </w:num>
  <w:num w:numId="32" w16cid:durableId="699167227">
    <w:abstractNumId w:val="30"/>
  </w:num>
  <w:num w:numId="33" w16cid:durableId="254560447">
    <w:abstractNumId w:val="21"/>
  </w:num>
  <w:num w:numId="34" w16cid:durableId="1364790522">
    <w:abstractNumId w:val="24"/>
  </w:num>
  <w:num w:numId="35" w16cid:durableId="1415933451">
    <w:abstractNumId w:val="32"/>
  </w:num>
  <w:num w:numId="36" w16cid:durableId="1974289085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16B"/>
    <w:rsid w:val="00007DD1"/>
    <w:rsid w:val="0002160B"/>
    <w:rsid w:val="00022555"/>
    <w:rsid w:val="00023A78"/>
    <w:rsid w:val="00037CAA"/>
    <w:rsid w:val="00053130"/>
    <w:rsid w:val="000623A9"/>
    <w:rsid w:val="00062CF5"/>
    <w:rsid w:val="0006690A"/>
    <w:rsid w:val="0009486B"/>
    <w:rsid w:val="000C5696"/>
    <w:rsid w:val="000C750B"/>
    <w:rsid w:val="000C7E73"/>
    <w:rsid w:val="000C7F65"/>
    <w:rsid w:val="000E2C10"/>
    <w:rsid w:val="000E4594"/>
    <w:rsid w:val="000E6792"/>
    <w:rsid w:val="000F21AD"/>
    <w:rsid w:val="000F611D"/>
    <w:rsid w:val="00111E1F"/>
    <w:rsid w:val="00112642"/>
    <w:rsid w:val="00112BA3"/>
    <w:rsid w:val="001167DC"/>
    <w:rsid w:val="001205CD"/>
    <w:rsid w:val="001239D7"/>
    <w:rsid w:val="001370ED"/>
    <w:rsid w:val="00143E8F"/>
    <w:rsid w:val="00146459"/>
    <w:rsid w:val="00154AAE"/>
    <w:rsid w:val="0015516B"/>
    <w:rsid w:val="00173B1F"/>
    <w:rsid w:val="00182E07"/>
    <w:rsid w:val="00186A82"/>
    <w:rsid w:val="0018752C"/>
    <w:rsid w:val="00194186"/>
    <w:rsid w:val="00196456"/>
    <w:rsid w:val="0019713B"/>
    <w:rsid w:val="001972E8"/>
    <w:rsid w:val="001A3707"/>
    <w:rsid w:val="001A73D7"/>
    <w:rsid w:val="001B2670"/>
    <w:rsid w:val="001B6CDF"/>
    <w:rsid w:val="001C0469"/>
    <w:rsid w:val="001C5F26"/>
    <w:rsid w:val="001C7C8D"/>
    <w:rsid w:val="001D0B48"/>
    <w:rsid w:val="001D0BE6"/>
    <w:rsid w:val="001D1157"/>
    <w:rsid w:val="001D2066"/>
    <w:rsid w:val="001D702E"/>
    <w:rsid w:val="001E5DB1"/>
    <w:rsid w:val="001E7B77"/>
    <w:rsid w:val="001F0CD8"/>
    <w:rsid w:val="00210D9D"/>
    <w:rsid w:val="002125B9"/>
    <w:rsid w:val="002177BA"/>
    <w:rsid w:val="002202A8"/>
    <w:rsid w:val="0022108D"/>
    <w:rsid w:val="00224340"/>
    <w:rsid w:val="00225572"/>
    <w:rsid w:val="00225C38"/>
    <w:rsid w:val="00241FEC"/>
    <w:rsid w:val="00246B63"/>
    <w:rsid w:val="0025232D"/>
    <w:rsid w:val="00255140"/>
    <w:rsid w:val="00256906"/>
    <w:rsid w:val="00257C4F"/>
    <w:rsid w:val="00260678"/>
    <w:rsid w:val="00267061"/>
    <w:rsid w:val="00274A1D"/>
    <w:rsid w:val="00281852"/>
    <w:rsid w:val="00283A6B"/>
    <w:rsid w:val="00287250"/>
    <w:rsid w:val="00291214"/>
    <w:rsid w:val="002A18E7"/>
    <w:rsid w:val="002B0C92"/>
    <w:rsid w:val="002C58F1"/>
    <w:rsid w:val="002C5CCF"/>
    <w:rsid w:val="002D286A"/>
    <w:rsid w:val="002D3CA8"/>
    <w:rsid w:val="002D3F42"/>
    <w:rsid w:val="002E302C"/>
    <w:rsid w:val="002E309E"/>
    <w:rsid w:val="002F04C6"/>
    <w:rsid w:val="002F2924"/>
    <w:rsid w:val="00317882"/>
    <w:rsid w:val="003202E7"/>
    <w:rsid w:val="00320A76"/>
    <w:rsid w:val="0032138B"/>
    <w:rsid w:val="00322218"/>
    <w:rsid w:val="0033036E"/>
    <w:rsid w:val="00332D46"/>
    <w:rsid w:val="00334542"/>
    <w:rsid w:val="00347904"/>
    <w:rsid w:val="0035315D"/>
    <w:rsid w:val="00356EBB"/>
    <w:rsid w:val="0036127A"/>
    <w:rsid w:val="0036173D"/>
    <w:rsid w:val="00361847"/>
    <w:rsid w:val="0037219C"/>
    <w:rsid w:val="00380560"/>
    <w:rsid w:val="00380C6F"/>
    <w:rsid w:val="003A3ABF"/>
    <w:rsid w:val="003B650F"/>
    <w:rsid w:val="003C0C31"/>
    <w:rsid w:val="003C7515"/>
    <w:rsid w:val="003E5890"/>
    <w:rsid w:val="003E62ED"/>
    <w:rsid w:val="0040368C"/>
    <w:rsid w:val="00415A89"/>
    <w:rsid w:val="004202E7"/>
    <w:rsid w:val="0045375C"/>
    <w:rsid w:val="004619EE"/>
    <w:rsid w:val="004643B0"/>
    <w:rsid w:val="00470D24"/>
    <w:rsid w:val="0047270D"/>
    <w:rsid w:val="00472A37"/>
    <w:rsid w:val="0048489E"/>
    <w:rsid w:val="004970B2"/>
    <w:rsid w:val="004A0EB4"/>
    <w:rsid w:val="004A14A6"/>
    <w:rsid w:val="004A1D43"/>
    <w:rsid w:val="004C3D38"/>
    <w:rsid w:val="004C52D5"/>
    <w:rsid w:val="004C551E"/>
    <w:rsid w:val="004D4413"/>
    <w:rsid w:val="004D5B4B"/>
    <w:rsid w:val="004E2030"/>
    <w:rsid w:val="004E7274"/>
    <w:rsid w:val="004F7D79"/>
    <w:rsid w:val="005132CF"/>
    <w:rsid w:val="005223A9"/>
    <w:rsid w:val="00527E5D"/>
    <w:rsid w:val="00561203"/>
    <w:rsid w:val="005618B0"/>
    <w:rsid w:val="00563059"/>
    <w:rsid w:val="005678E9"/>
    <w:rsid w:val="005705C1"/>
    <w:rsid w:val="00574B1E"/>
    <w:rsid w:val="00577E48"/>
    <w:rsid w:val="00585033"/>
    <w:rsid w:val="005853D6"/>
    <w:rsid w:val="005969AF"/>
    <w:rsid w:val="00597FD1"/>
    <w:rsid w:val="005A4238"/>
    <w:rsid w:val="005A5CC0"/>
    <w:rsid w:val="005A6CBF"/>
    <w:rsid w:val="005C3944"/>
    <w:rsid w:val="005C3D83"/>
    <w:rsid w:val="005C4D5C"/>
    <w:rsid w:val="005C58BF"/>
    <w:rsid w:val="005D52FE"/>
    <w:rsid w:val="005D611F"/>
    <w:rsid w:val="005E331D"/>
    <w:rsid w:val="005F08AE"/>
    <w:rsid w:val="005F16E5"/>
    <w:rsid w:val="005F286D"/>
    <w:rsid w:val="00603D91"/>
    <w:rsid w:val="00610E0F"/>
    <w:rsid w:val="00632530"/>
    <w:rsid w:val="0063287F"/>
    <w:rsid w:val="0063469A"/>
    <w:rsid w:val="006401F0"/>
    <w:rsid w:val="006532B3"/>
    <w:rsid w:val="006561DB"/>
    <w:rsid w:val="00660BC1"/>
    <w:rsid w:val="00667ADA"/>
    <w:rsid w:val="00677A34"/>
    <w:rsid w:val="006802BC"/>
    <w:rsid w:val="00681ECE"/>
    <w:rsid w:val="006833E1"/>
    <w:rsid w:val="00687625"/>
    <w:rsid w:val="006943D2"/>
    <w:rsid w:val="0069451F"/>
    <w:rsid w:val="006A3340"/>
    <w:rsid w:val="006A56FA"/>
    <w:rsid w:val="006B1F11"/>
    <w:rsid w:val="006B224B"/>
    <w:rsid w:val="006C7BD9"/>
    <w:rsid w:val="006D1030"/>
    <w:rsid w:val="006D1A99"/>
    <w:rsid w:val="006D1B59"/>
    <w:rsid w:val="006D792A"/>
    <w:rsid w:val="006E1B69"/>
    <w:rsid w:val="006E24BB"/>
    <w:rsid w:val="006F382F"/>
    <w:rsid w:val="00731DDD"/>
    <w:rsid w:val="007343C3"/>
    <w:rsid w:val="00735D76"/>
    <w:rsid w:val="00746C83"/>
    <w:rsid w:val="007548AA"/>
    <w:rsid w:val="00757DF3"/>
    <w:rsid w:val="00765F5D"/>
    <w:rsid w:val="00774505"/>
    <w:rsid w:val="00775E57"/>
    <w:rsid w:val="00781D25"/>
    <w:rsid w:val="00784E92"/>
    <w:rsid w:val="00791989"/>
    <w:rsid w:val="007A0184"/>
    <w:rsid w:val="007A5F6A"/>
    <w:rsid w:val="007B484C"/>
    <w:rsid w:val="007B528D"/>
    <w:rsid w:val="007B6C7A"/>
    <w:rsid w:val="007D3433"/>
    <w:rsid w:val="007D60E5"/>
    <w:rsid w:val="007D7EAE"/>
    <w:rsid w:val="007E261B"/>
    <w:rsid w:val="007E44CA"/>
    <w:rsid w:val="007F3CD8"/>
    <w:rsid w:val="007F44D5"/>
    <w:rsid w:val="008001B6"/>
    <w:rsid w:val="00814540"/>
    <w:rsid w:val="00821A5C"/>
    <w:rsid w:val="008247AC"/>
    <w:rsid w:val="00825562"/>
    <w:rsid w:val="00825DC2"/>
    <w:rsid w:val="0083140B"/>
    <w:rsid w:val="008420B5"/>
    <w:rsid w:val="0084777B"/>
    <w:rsid w:val="00857D0E"/>
    <w:rsid w:val="008621A3"/>
    <w:rsid w:val="008666A9"/>
    <w:rsid w:val="0087309F"/>
    <w:rsid w:val="0088618A"/>
    <w:rsid w:val="00892965"/>
    <w:rsid w:val="008950A4"/>
    <w:rsid w:val="00896A14"/>
    <w:rsid w:val="008A03DC"/>
    <w:rsid w:val="008B11C5"/>
    <w:rsid w:val="008B2EE5"/>
    <w:rsid w:val="008C2FC8"/>
    <w:rsid w:val="008C7286"/>
    <w:rsid w:val="008D5D9C"/>
    <w:rsid w:val="008D73EE"/>
    <w:rsid w:val="00901E1D"/>
    <w:rsid w:val="00904B2F"/>
    <w:rsid w:val="0091025E"/>
    <w:rsid w:val="009216AF"/>
    <w:rsid w:val="009332BD"/>
    <w:rsid w:val="009337AF"/>
    <w:rsid w:val="009338B8"/>
    <w:rsid w:val="0094518E"/>
    <w:rsid w:val="0094527E"/>
    <w:rsid w:val="009459A4"/>
    <w:rsid w:val="00945B3F"/>
    <w:rsid w:val="009517C0"/>
    <w:rsid w:val="009528E8"/>
    <w:rsid w:val="00957068"/>
    <w:rsid w:val="009660F2"/>
    <w:rsid w:val="00972375"/>
    <w:rsid w:val="00976336"/>
    <w:rsid w:val="00982DE6"/>
    <w:rsid w:val="0098782E"/>
    <w:rsid w:val="00987CDB"/>
    <w:rsid w:val="00990404"/>
    <w:rsid w:val="009A1295"/>
    <w:rsid w:val="009A264B"/>
    <w:rsid w:val="009B6518"/>
    <w:rsid w:val="009C5F08"/>
    <w:rsid w:val="009C6411"/>
    <w:rsid w:val="009D0727"/>
    <w:rsid w:val="009D4D66"/>
    <w:rsid w:val="009E36F3"/>
    <w:rsid w:val="009F0A5D"/>
    <w:rsid w:val="009F31D1"/>
    <w:rsid w:val="009F7CDD"/>
    <w:rsid w:val="00A02F72"/>
    <w:rsid w:val="00A146DF"/>
    <w:rsid w:val="00A2781F"/>
    <w:rsid w:val="00A46009"/>
    <w:rsid w:val="00A546CF"/>
    <w:rsid w:val="00A55FB2"/>
    <w:rsid w:val="00A67356"/>
    <w:rsid w:val="00A70F37"/>
    <w:rsid w:val="00A7326F"/>
    <w:rsid w:val="00A738CC"/>
    <w:rsid w:val="00A81302"/>
    <w:rsid w:val="00A84A25"/>
    <w:rsid w:val="00A87AB7"/>
    <w:rsid w:val="00A91476"/>
    <w:rsid w:val="00A958E2"/>
    <w:rsid w:val="00A96D0F"/>
    <w:rsid w:val="00AB3DF7"/>
    <w:rsid w:val="00AB75A7"/>
    <w:rsid w:val="00AC4B42"/>
    <w:rsid w:val="00AD06EB"/>
    <w:rsid w:val="00AD0D45"/>
    <w:rsid w:val="00AE0CBA"/>
    <w:rsid w:val="00AE14ED"/>
    <w:rsid w:val="00AE5D1A"/>
    <w:rsid w:val="00AF2508"/>
    <w:rsid w:val="00AF4E4F"/>
    <w:rsid w:val="00AF6929"/>
    <w:rsid w:val="00B1175A"/>
    <w:rsid w:val="00B21AA9"/>
    <w:rsid w:val="00B24140"/>
    <w:rsid w:val="00B25965"/>
    <w:rsid w:val="00B322D0"/>
    <w:rsid w:val="00B36E5B"/>
    <w:rsid w:val="00B50FE2"/>
    <w:rsid w:val="00B6369B"/>
    <w:rsid w:val="00B66ADB"/>
    <w:rsid w:val="00B7151E"/>
    <w:rsid w:val="00B73F08"/>
    <w:rsid w:val="00B744D1"/>
    <w:rsid w:val="00B753AA"/>
    <w:rsid w:val="00B85A4E"/>
    <w:rsid w:val="00B86E80"/>
    <w:rsid w:val="00B94789"/>
    <w:rsid w:val="00BB5386"/>
    <w:rsid w:val="00BC49F4"/>
    <w:rsid w:val="00BD0C76"/>
    <w:rsid w:val="00BD4D01"/>
    <w:rsid w:val="00BE0248"/>
    <w:rsid w:val="00BE4780"/>
    <w:rsid w:val="00BE70A5"/>
    <w:rsid w:val="00BE791A"/>
    <w:rsid w:val="00BF45EE"/>
    <w:rsid w:val="00BF5508"/>
    <w:rsid w:val="00C07A05"/>
    <w:rsid w:val="00C13E1E"/>
    <w:rsid w:val="00C23F18"/>
    <w:rsid w:val="00C23FF3"/>
    <w:rsid w:val="00C2748C"/>
    <w:rsid w:val="00C3290A"/>
    <w:rsid w:val="00C32E1A"/>
    <w:rsid w:val="00C33217"/>
    <w:rsid w:val="00C402D1"/>
    <w:rsid w:val="00C416D0"/>
    <w:rsid w:val="00C42271"/>
    <w:rsid w:val="00C70544"/>
    <w:rsid w:val="00C70E73"/>
    <w:rsid w:val="00C73429"/>
    <w:rsid w:val="00C755F6"/>
    <w:rsid w:val="00C84F51"/>
    <w:rsid w:val="00C90201"/>
    <w:rsid w:val="00C91229"/>
    <w:rsid w:val="00C9156F"/>
    <w:rsid w:val="00CB012E"/>
    <w:rsid w:val="00CB3FE4"/>
    <w:rsid w:val="00CB4CC0"/>
    <w:rsid w:val="00CC28B2"/>
    <w:rsid w:val="00CC3128"/>
    <w:rsid w:val="00CC6B41"/>
    <w:rsid w:val="00CE28A7"/>
    <w:rsid w:val="00CE7435"/>
    <w:rsid w:val="00CE7812"/>
    <w:rsid w:val="00CF3E7C"/>
    <w:rsid w:val="00D10591"/>
    <w:rsid w:val="00D310BF"/>
    <w:rsid w:val="00D50C85"/>
    <w:rsid w:val="00D54DCB"/>
    <w:rsid w:val="00D5520C"/>
    <w:rsid w:val="00D56707"/>
    <w:rsid w:val="00D6063E"/>
    <w:rsid w:val="00D621F6"/>
    <w:rsid w:val="00D62F0F"/>
    <w:rsid w:val="00D632EC"/>
    <w:rsid w:val="00D821EE"/>
    <w:rsid w:val="00D85698"/>
    <w:rsid w:val="00DA079E"/>
    <w:rsid w:val="00DA3072"/>
    <w:rsid w:val="00DA49E1"/>
    <w:rsid w:val="00DB4E3A"/>
    <w:rsid w:val="00DB78D4"/>
    <w:rsid w:val="00DC756A"/>
    <w:rsid w:val="00DE6939"/>
    <w:rsid w:val="00DF7A33"/>
    <w:rsid w:val="00E00FF3"/>
    <w:rsid w:val="00E01D49"/>
    <w:rsid w:val="00E02CBA"/>
    <w:rsid w:val="00E06CFE"/>
    <w:rsid w:val="00E1047C"/>
    <w:rsid w:val="00E21C55"/>
    <w:rsid w:val="00E338B9"/>
    <w:rsid w:val="00E40555"/>
    <w:rsid w:val="00E457E9"/>
    <w:rsid w:val="00E546FF"/>
    <w:rsid w:val="00E616FB"/>
    <w:rsid w:val="00E632B6"/>
    <w:rsid w:val="00E63672"/>
    <w:rsid w:val="00E74140"/>
    <w:rsid w:val="00E81522"/>
    <w:rsid w:val="00E900E0"/>
    <w:rsid w:val="00E9090E"/>
    <w:rsid w:val="00E91875"/>
    <w:rsid w:val="00E91F12"/>
    <w:rsid w:val="00E9325A"/>
    <w:rsid w:val="00E94B1D"/>
    <w:rsid w:val="00EA1341"/>
    <w:rsid w:val="00EA7AF1"/>
    <w:rsid w:val="00EC0A9B"/>
    <w:rsid w:val="00EC5F23"/>
    <w:rsid w:val="00EC7701"/>
    <w:rsid w:val="00ED18B4"/>
    <w:rsid w:val="00ED5830"/>
    <w:rsid w:val="00ED6DF3"/>
    <w:rsid w:val="00ED78FC"/>
    <w:rsid w:val="00ED7A0D"/>
    <w:rsid w:val="00EE091F"/>
    <w:rsid w:val="00EE2270"/>
    <w:rsid w:val="00EE6F69"/>
    <w:rsid w:val="00EF0981"/>
    <w:rsid w:val="00EF1027"/>
    <w:rsid w:val="00EF6EC1"/>
    <w:rsid w:val="00EF744E"/>
    <w:rsid w:val="00F17EDB"/>
    <w:rsid w:val="00F24241"/>
    <w:rsid w:val="00F25F7C"/>
    <w:rsid w:val="00F41B43"/>
    <w:rsid w:val="00F43E5E"/>
    <w:rsid w:val="00F53D57"/>
    <w:rsid w:val="00F70169"/>
    <w:rsid w:val="00F70FEF"/>
    <w:rsid w:val="00F715A7"/>
    <w:rsid w:val="00F73D6A"/>
    <w:rsid w:val="00F75637"/>
    <w:rsid w:val="00F76395"/>
    <w:rsid w:val="00F84FB5"/>
    <w:rsid w:val="00F86589"/>
    <w:rsid w:val="00F878EF"/>
    <w:rsid w:val="00F94231"/>
    <w:rsid w:val="00F97FBB"/>
    <w:rsid w:val="00FA4159"/>
    <w:rsid w:val="00FA59BF"/>
    <w:rsid w:val="00FB3982"/>
    <w:rsid w:val="00FC321A"/>
    <w:rsid w:val="00FD3722"/>
    <w:rsid w:val="00FD59B6"/>
    <w:rsid w:val="00FE10C9"/>
    <w:rsid w:val="00FE6DB6"/>
    <w:rsid w:val="00FE6DFE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19"/>
        <o:r id="V:Rule2" type="connector" idref="#AutoShape 30"/>
        <o:r id="V:Rule3" type="connector" idref="#AutoShape 25"/>
      </o:rules>
    </o:shapelayout>
  </w:shapeDefaults>
  <w:decimalSymbol w:val="."/>
  <w:listSeparator w:val=","/>
  <w14:docId w14:val="583C4C6B"/>
  <w15:docId w15:val="{AF393DE3-1125-446E-A154-8DF6F0DB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E5890"/>
    <w:pPr>
      <w:keepNext/>
      <w:spacing w:before="240" w:after="60" w:line="240" w:lineRule="auto"/>
      <w:outlineLvl w:val="2"/>
    </w:pPr>
    <w:rPr>
      <w:rFonts w:asciiTheme="majorHAnsi" w:eastAsia="Times New Roman" w:hAnsiTheme="majorHAnsi" w:cs="Arial"/>
      <w:bCs/>
      <w:color w:val="4F81BD" w:themeColor="accent1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6D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D6D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semiHidden/>
    <w:rsid w:val="00ED6DF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D6DF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A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A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AA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54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AE"/>
  </w:style>
  <w:style w:type="character" w:customStyle="1" w:styleId="Heading3Char">
    <w:name w:val="Heading 3 Char"/>
    <w:basedOn w:val="DefaultParagraphFont"/>
    <w:link w:val="Heading3"/>
    <w:rsid w:val="003E5890"/>
    <w:rPr>
      <w:rFonts w:asciiTheme="majorHAnsi" w:eastAsia="Times New Roman" w:hAnsiTheme="majorHAnsi" w:cs="Arial"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356E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F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67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670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D286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2019\Semester%202\Cert%20IV\ICTPRG527\%5bSurname%5d_%5bStudentNumber%5d_ICTPRG5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192566999448E086FD1073AB8E7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C3F7E-6338-43DA-8833-78DB92464031}"/>
      </w:docPartPr>
      <w:docPartBody>
        <w:p w:rsidR="00A10B9E" w:rsidRDefault="0048047D">
          <w:pPr>
            <w:pStyle w:val="D4192566999448E086FD1073AB8E7BC6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E963C679465C46E393AC2B981236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ECD6-AD4F-4F1F-A520-D564709800DA}"/>
      </w:docPartPr>
      <w:docPartBody>
        <w:p w:rsidR="00A10B9E" w:rsidRDefault="0048047D">
          <w:pPr>
            <w:pStyle w:val="E963C679465C46E393AC2B981236A08D"/>
          </w:pPr>
          <w:r>
            <w:rPr>
              <w:color w:val="E7E6E6" w:themeColor="background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7D"/>
    <w:rsid w:val="001466A8"/>
    <w:rsid w:val="003170B9"/>
    <w:rsid w:val="00344FDB"/>
    <w:rsid w:val="003819F5"/>
    <w:rsid w:val="00396E02"/>
    <w:rsid w:val="003B15CE"/>
    <w:rsid w:val="0048047D"/>
    <w:rsid w:val="00494137"/>
    <w:rsid w:val="004C0C2E"/>
    <w:rsid w:val="00523A8D"/>
    <w:rsid w:val="0056703E"/>
    <w:rsid w:val="00694154"/>
    <w:rsid w:val="00761369"/>
    <w:rsid w:val="007626B6"/>
    <w:rsid w:val="0083323A"/>
    <w:rsid w:val="009D578B"/>
    <w:rsid w:val="00A10B9E"/>
    <w:rsid w:val="00A65BE1"/>
    <w:rsid w:val="00A73942"/>
    <w:rsid w:val="00A91920"/>
    <w:rsid w:val="00A9494E"/>
    <w:rsid w:val="00AA01CA"/>
    <w:rsid w:val="00AC62E5"/>
    <w:rsid w:val="00AE26A3"/>
    <w:rsid w:val="00B50F34"/>
    <w:rsid w:val="00C24389"/>
    <w:rsid w:val="00D16BBF"/>
    <w:rsid w:val="00E63258"/>
    <w:rsid w:val="00E718B4"/>
    <w:rsid w:val="00EB5F8B"/>
    <w:rsid w:val="00F2762B"/>
    <w:rsid w:val="00F65832"/>
    <w:rsid w:val="00F72522"/>
    <w:rsid w:val="00F9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192566999448E086FD1073AB8E7BC6">
    <w:name w:val="D4192566999448E086FD1073AB8E7BC6"/>
  </w:style>
  <w:style w:type="paragraph" w:customStyle="1" w:styleId="E963C679465C46E393AC2B981236A08D">
    <w:name w:val="E963C679465C46E393AC2B981236A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54A325772F54BB051F3DDAEE07BC3" ma:contentTypeVersion="12" ma:contentTypeDescription="Create a new document." ma:contentTypeScope="" ma:versionID="34c6b14e0b771fd2c317702364121910">
  <xsd:schema xmlns:xsd="http://www.w3.org/2001/XMLSchema" xmlns:xs="http://www.w3.org/2001/XMLSchema" xmlns:p="http://schemas.microsoft.com/office/2006/metadata/properties" xmlns:ns2="c2caae3d-4ebd-4b1e-bbee-9120e1400e92" xmlns:ns3="688aeeea-db70-49fc-acfa-1a2dd513aa3d" targetNamespace="http://schemas.microsoft.com/office/2006/metadata/properties" ma:root="true" ma:fieldsID="29c5874044d1e7ab7e08a6fccbacbff1" ns2:_="" ns3:_="">
    <xsd:import namespace="c2caae3d-4ebd-4b1e-bbee-9120e1400e92"/>
    <xsd:import namespace="688aeeea-db70-49fc-acfa-1a2dd513a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aae3d-4ebd-4b1e-bbee-9120e1400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2caae3d-4ebd-4b1e-bbee-9120e1400e92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AC3BA-BBA7-49ED-9D2E-737BA72A48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A292CD-5667-4A01-B1F5-21C47128D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aae3d-4ebd-4b1e-bbee-9120e1400e92"/>
    <ds:schemaRef ds:uri="688aeeea-db70-49fc-acfa-1a2dd513a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7F18CB-35E7-4019-B8E0-C5F4CCE78124}">
  <ds:schemaRefs>
    <ds:schemaRef ds:uri="http://schemas.microsoft.com/office/2006/metadata/properties"/>
    <ds:schemaRef ds:uri="http://schemas.microsoft.com/office/infopath/2007/PartnerControls"/>
    <ds:schemaRef ds:uri="c2caae3d-4ebd-4b1e-bbee-9120e1400e92"/>
  </ds:schemaRefs>
</ds:datastoreItem>
</file>

<file path=customXml/itemProps5.xml><?xml version="1.0" encoding="utf-8"?>
<ds:datastoreItem xmlns:ds="http://schemas.openxmlformats.org/officeDocument/2006/customXml" ds:itemID="{B7F0BC8C-8045-4734-8803-DB36F2FF9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[Surname]_[StudentNumber]_ICTPRG527.dotx</Template>
  <TotalTime>3173</TotalTime>
  <Pages>22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ICTPRG430 – Apply Introductory Object-Oriented Language Skills AT2</dc:subject>
  <dc:creator>Luke Wait</dc:creator>
  <cp:keywords/>
  <dc:description/>
  <cp:lastModifiedBy>Luke Wait</cp:lastModifiedBy>
  <cp:revision>32</cp:revision>
  <dcterms:created xsi:type="dcterms:W3CDTF">2022-01-19T05:01:00Z</dcterms:created>
  <dcterms:modified xsi:type="dcterms:W3CDTF">2022-09-06T02:16:00Z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0x01010038054A325772F54BB051F3DDAEE07BC3</vt:lpwstr>
  </property>
</Properties>
</file>